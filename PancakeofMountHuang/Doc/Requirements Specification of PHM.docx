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482472"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482472" w:rsidRDefault="00482472" w:rsidP="008D6292">
                  <w:pPr>
                    <w:pBdr>
                      <w:bottom w:val="single" w:sz="6" w:space="1" w:color="auto"/>
                    </w:pBdr>
                    <w:rPr>
                      <w:rFonts w:ascii="微软雅黑" w:eastAsia="微软雅黑" w:hAnsi="微软雅黑"/>
                    </w:rPr>
                  </w:pPr>
                </w:p>
                <w:p w:rsidR="00482472" w:rsidRPr="003A4EFE" w:rsidRDefault="00482472" w:rsidP="008D6292">
                  <w:pPr>
                    <w:pBdr>
                      <w:bottom w:val="single" w:sz="6" w:space="1" w:color="auto"/>
                    </w:pBdr>
                    <w:rPr>
                      <w:rFonts w:ascii="微软雅黑" w:eastAsia="微软雅黑" w:hAnsi="微软雅黑"/>
                    </w:rPr>
                  </w:pPr>
                </w:p>
                <w:p w:rsidR="00482472" w:rsidRPr="00AD34C1" w:rsidRDefault="00482472"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482472" w:rsidRPr="00AD34C1" w:rsidRDefault="00482472"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Default="00482472">
                  <w:pPr>
                    <w:rPr>
                      <w:rFonts w:ascii="微软雅黑" w:eastAsia="微软雅黑" w:hAnsi="微软雅黑"/>
                    </w:rPr>
                  </w:pPr>
                </w:p>
                <w:p w:rsidR="00482472" w:rsidRDefault="00482472">
                  <w:pPr>
                    <w:rPr>
                      <w:rFonts w:ascii="微软雅黑" w:eastAsia="微软雅黑" w:hAnsi="微软雅黑"/>
                    </w:rPr>
                  </w:pPr>
                </w:p>
                <w:p w:rsidR="00482472" w:rsidRDefault="00482472">
                  <w:pPr>
                    <w:rPr>
                      <w:rFonts w:ascii="微软雅黑" w:eastAsia="微软雅黑" w:hAnsi="微软雅黑"/>
                    </w:rPr>
                  </w:pPr>
                </w:p>
                <w:p w:rsidR="00482472" w:rsidRPr="003A4EFE" w:rsidRDefault="00482472">
                  <w:pPr>
                    <w:rPr>
                      <w:rFonts w:ascii="微软雅黑" w:eastAsia="微软雅黑" w:hAnsi="微软雅黑"/>
                    </w:rPr>
                  </w:pPr>
                </w:p>
                <w:p w:rsidR="00482472" w:rsidRPr="00AD34C1" w:rsidRDefault="00482472"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482472" w:rsidRPr="00AD34C1" w:rsidRDefault="00482472"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482472" w:rsidRPr="00AD34C1" w:rsidRDefault="00482472"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482472" w:rsidRPr="003A4EFE" w:rsidRDefault="00482472" w:rsidP="008D6292">
                  <w:pPr>
                    <w:jc w:val="right"/>
                    <w:rPr>
                      <w:rFonts w:ascii="微软雅黑" w:eastAsia="微软雅黑" w:hAnsi="微软雅黑"/>
                    </w:rPr>
                  </w:pPr>
                  <w:r w:rsidRPr="00AD34C1">
                    <w:rPr>
                      <w:rFonts w:ascii="微软雅黑" w:eastAsia="微软雅黑" w:hAnsi="微软雅黑"/>
                      <w:color w:val="FFFFFF"/>
                    </w:rPr>
                    <w:tab/>
                    <w:t>Dawn-Team</w:t>
                  </w:r>
                </w:p>
                <w:p w:rsidR="00482472" w:rsidRPr="003A4EFE" w:rsidRDefault="00482472">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482472"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482472">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482472">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482472">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482472">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A45202"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482472"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482472"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Default="00DB3BBA" w:rsidP="008D6292">
            <w: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Default="00DB3BBA" w:rsidP="008D6292">
            <w: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Default="00DB3BBA" w:rsidP="004545B8">
            <w: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Default="00A85A67" w:rsidP="00CC7535">
            <w: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560475" w:rsidRDefault="00E34B58" w:rsidP="0031276B">
            <w:r>
              <w:rPr>
                <w:rFonts w:hint="eastAsia"/>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560475" w:rsidRDefault="006C1D07" w:rsidP="0031276B">
            <w:r>
              <w:rPr>
                <w:rFonts w:hint="eastAsia"/>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31276B" w:rsidP="0031276B">
            <w:r>
              <w:rPr>
                <w:rFonts w:hint="eastAsia"/>
              </w:rPr>
              <w:t xml:space="preserve">Reference to </w:t>
            </w:r>
            <w:r>
              <w:t xml:space="preserve">Schema </w:t>
            </w:r>
            <w:r>
              <w:rPr>
                <w:rFonts w:hint="eastAsia"/>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1" w:name="_Toc494316521"/>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4316522"/>
      <w:r>
        <w:rPr>
          <w:rFonts w:hint="eastAsia"/>
        </w:rPr>
        <w:t>功能需求</w:t>
      </w:r>
      <w:bookmarkEnd w:id="22"/>
    </w:p>
    <w:p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66311D" w:rsidP="00D862C2">
      <w:pPr>
        <w:jc w:val="center"/>
        <w:rPr>
          <w:noProof/>
        </w:rPr>
      </w:pPr>
      <w:r w:rsidRPr="00F2379E">
        <w:rPr>
          <w:noProof/>
        </w:rPr>
        <w:pict>
          <v:shape id="图片 1" o:spid="_x0000_i1037" type="#_x0000_t75" style="width:328.15pt;height:245.65pt;visibility:visible;mso-wrap-style:square">
            <v:imagedata r:id="rId18"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66311D" w:rsidP="0066311D">
      <w:pPr>
        <w:jc w:val="center"/>
        <w:rPr>
          <w:rFonts w:hint="eastAsia"/>
        </w:rPr>
      </w:pPr>
      <w:r w:rsidRPr="00F2379E">
        <w:rPr>
          <w:noProof/>
        </w:rPr>
        <w:pict>
          <v:shape id="_x0000_i1038" type="#_x0000_t75" style="width:326.65pt;height:210.75pt;visibility:visible;mso-wrap-style:square">
            <v:imagedata r:id="rId19" o:title=""/>
          </v:shape>
        </w:pict>
      </w:r>
    </w:p>
    <w:p w:rsidR="0066311D" w:rsidRPr="00657453" w:rsidRDefault="0066311D" w:rsidP="00D862C2">
      <w:pPr>
        <w:numPr>
          <w:ilvl w:val="0"/>
          <w:numId w:val="35"/>
        </w:numPr>
        <w:jc w:val="center"/>
        <w:rPr>
          <w:rFonts w:hint="eastAsia"/>
        </w:rPr>
      </w:pPr>
      <w:r>
        <w:rPr>
          <w:rFonts w:hint="eastAsia"/>
        </w:rPr>
        <w:t>通用性功能</w:t>
      </w:r>
    </w:p>
    <w:p w:rsidR="002E3B3F" w:rsidRPr="002E3B3F" w:rsidRDefault="002E3B3F" w:rsidP="002E3B3F"/>
    <w:p w:rsidR="001B699C" w:rsidRPr="00CC7535" w:rsidRDefault="001B699C" w:rsidP="001B699C">
      <w:pPr>
        <w:pStyle w:val="2"/>
      </w:pPr>
      <w:bookmarkStart w:id="23" w:name="_Toc494316528"/>
      <w:r>
        <w:rPr>
          <w:rFonts w:hint="eastAsia"/>
        </w:rPr>
        <w:t>需求清单</w:t>
      </w:r>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系统核心任务调度器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0D0DC1" w:rsidRDefault="001B699C" w:rsidP="00482472">
            <w:pPr>
              <w:rPr>
                <w:color w:val="00B0F0"/>
              </w:rPr>
            </w:pPr>
            <w:r w:rsidRPr="000D0DC1">
              <w:rPr>
                <w:rFonts w:hint="eastAsia"/>
                <w:color w:val="00B0F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r>
              <w:rPr>
                <w:rFonts w:hint="eastAsia"/>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1B699C" w:rsidRDefault="001B699C" w:rsidP="001B699C"/>
    <w:p w:rsidR="001B699C" w:rsidRDefault="001B699C" w:rsidP="001B699C"/>
    <w:p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B699C" w:rsidP="00482472">
            <w:bookmarkStart w:id="24" w:name="_GoBack"/>
            <w:bookmarkEnd w:id="24"/>
          </w:p>
        </w:tc>
      </w:tr>
    </w:tbl>
    <w:p w:rsidR="005344C5" w:rsidRDefault="008E6564" w:rsidP="001B699C">
      <w:pPr>
        <w:pStyle w:val="2"/>
      </w:pPr>
      <w:r>
        <w:rPr>
          <w:rFonts w:hint="eastAsia"/>
        </w:rPr>
        <w:t>用户界面</w:t>
      </w:r>
      <w:bookmarkEnd w:id="23"/>
    </w:p>
    <w:p w:rsidR="00147240" w:rsidRPr="00147240" w:rsidRDefault="00147240" w:rsidP="00147240"/>
    <w:p w:rsidR="00482472" w:rsidRPr="00482472" w:rsidRDefault="00482472" w:rsidP="00482472"/>
    <w:p w:rsidR="00EA1313" w:rsidRDefault="00EA1313" w:rsidP="00EA1313">
      <w:pPr>
        <w:pStyle w:val="1"/>
      </w:pPr>
      <w:r>
        <w:rPr>
          <w:rFonts w:hint="eastAsia"/>
        </w:rPr>
        <w:t>用例</w:t>
      </w:r>
    </w:p>
    <w:p w:rsidR="00CC7535" w:rsidRDefault="00CC7535" w:rsidP="00CC7535"/>
    <w:p w:rsidR="009B6D27" w:rsidRPr="0096441E" w:rsidRDefault="009B6D27" w:rsidP="0096441E">
      <w:bookmarkStart w:id="25" w:name="_需求清单"/>
      <w:bookmarkEnd w:id="25"/>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0B14" w:rsidRDefault="00A60B14">
      <w:r>
        <w:separator/>
      </w:r>
    </w:p>
  </w:endnote>
  <w:endnote w:type="continuationSeparator" w:id="0">
    <w:p w:rsidR="00A60B14" w:rsidRDefault="00A60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Default="00482472"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4C4D29">
      <w:rPr>
        <w:noProof/>
      </w:rPr>
      <w:t>12</w:t>
    </w:r>
    <w:r w:rsidRPr="006763E8">
      <w:rPr>
        <w:noProof/>
      </w:rPr>
      <w:fldChar w:fldCharType="end"/>
    </w:r>
    <w:r w:rsidRPr="00B57B03">
      <w:rPr>
        <w:sz w:val="24"/>
        <w:szCs w:val="24"/>
      </w:rPr>
      <w:t xml:space="preserve"> </w:t>
    </w:r>
    <w:r w:rsidRPr="00B57B03">
      <w:rPr>
        <w:rFonts w:hint="eastAsia"/>
      </w:rPr>
      <w:t>页</w:t>
    </w:r>
  </w:p>
  <w:p w:rsidR="00482472" w:rsidRDefault="00482472">
    <w:pPr>
      <w:pStyle w:val="a6"/>
    </w:pPr>
  </w:p>
  <w:p w:rsidR="00482472" w:rsidRDefault="004824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0B14" w:rsidRDefault="00A60B14">
      <w:r>
        <w:separator/>
      </w:r>
    </w:p>
  </w:footnote>
  <w:footnote w:type="continuationSeparator" w:id="0">
    <w:p w:rsidR="00A60B14" w:rsidRDefault="00A60B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Default="00482472"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Default="00482472"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Pr="008726CF" w:rsidRDefault="00482472"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472" w:rsidRPr="008726CF" w:rsidRDefault="00482472"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A50C50F0"/>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10A9F"/>
    <w:rsid w:val="0001569C"/>
    <w:rsid w:val="00022269"/>
    <w:rsid w:val="00056BB1"/>
    <w:rsid w:val="00081B23"/>
    <w:rsid w:val="0008574A"/>
    <w:rsid w:val="0009140C"/>
    <w:rsid w:val="000D0DC1"/>
    <w:rsid w:val="00147240"/>
    <w:rsid w:val="001B699C"/>
    <w:rsid w:val="001E6351"/>
    <w:rsid w:val="001F59F5"/>
    <w:rsid w:val="00204251"/>
    <w:rsid w:val="00242FBC"/>
    <w:rsid w:val="00246271"/>
    <w:rsid w:val="00260B13"/>
    <w:rsid w:val="00261385"/>
    <w:rsid w:val="002825AC"/>
    <w:rsid w:val="00291073"/>
    <w:rsid w:val="002E3B3F"/>
    <w:rsid w:val="002F7190"/>
    <w:rsid w:val="002F7D90"/>
    <w:rsid w:val="0031276B"/>
    <w:rsid w:val="00365BBD"/>
    <w:rsid w:val="00377C3E"/>
    <w:rsid w:val="00393415"/>
    <w:rsid w:val="003A1000"/>
    <w:rsid w:val="003F0380"/>
    <w:rsid w:val="004250A5"/>
    <w:rsid w:val="004307D3"/>
    <w:rsid w:val="00441080"/>
    <w:rsid w:val="004545B8"/>
    <w:rsid w:val="00465417"/>
    <w:rsid w:val="004655F5"/>
    <w:rsid w:val="00482472"/>
    <w:rsid w:val="00484888"/>
    <w:rsid w:val="00484E81"/>
    <w:rsid w:val="00492DA9"/>
    <w:rsid w:val="004A3689"/>
    <w:rsid w:val="004C4D29"/>
    <w:rsid w:val="004E2216"/>
    <w:rsid w:val="00533278"/>
    <w:rsid w:val="005344C5"/>
    <w:rsid w:val="00552C82"/>
    <w:rsid w:val="00553765"/>
    <w:rsid w:val="00560475"/>
    <w:rsid w:val="005744D4"/>
    <w:rsid w:val="005840E6"/>
    <w:rsid w:val="005914BF"/>
    <w:rsid w:val="005A36C1"/>
    <w:rsid w:val="005B0EED"/>
    <w:rsid w:val="005B22B7"/>
    <w:rsid w:val="00657453"/>
    <w:rsid w:val="0066311D"/>
    <w:rsid w:val="00674C80"/>
    <w:rsid w:val="006A1A59"/>
    <w:rsid w:val="006B1B74"/>
    <w:rsid w:val="006C1D07"/>
    <w:rsid w:val="006F513C"/>
    <w:rsid w:val="006F5B00"/>
    <w:rsid w:val="007A52B0"/>
    <w:rsid w:val="007F465A"/>
    <w:rsid w:val="007F6C94"/>
    <w:rsid w:val="008307F3"/>
    <w:rsid w:val="008652B5"/>
    <w:rsid w:val="008726CF"/>
    <w:rsid w:val="008B34E0"/>
    <w:rsid w:val="008D5DD8"/>
    <w:rsid w:val="008D6292"/>
    <w:rsid w:val="008E6564"/>
    <w:rsid w:val="00905201"/>
    <w:rsid w:val="00927F44"/>
    <w:rsid w:val="00944F46"/>
    <w:rsid w:val="009554BB"/>
    <w:rsid w:val="0096441E"/>
    <w:rsid w:val="009B06D3"/>
    <w:rsid w:val="009B6D27"/>
    <w:rsid w:val="009B6DAF"/>
    <w:rsid w:val="009D558B"/>
    <w:rsid w:val="009E6F34"/>
    <w:rsid w:val="009F5718"/>
    <w:rsid w:val="00A078B4"/>
    <w:rsid w:val="00A45202"/>
    <w:rsid w:val="00A552CF"/>
    <w:rsid w:val="00A60B14"/>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21BC7"/>
    <w:rsid w:val="00C54B74"/>
    <w:rsid w:val="00C74F8C"/>
    <w:rsid w:val="00CC322B"/>
    <w:rsid w:val="00CC7535"/>
    <w:rsid w:val="00CE374D"/>
    <w:rsid w:val="00CF3823"/>
    <w:rsid w:val="00D37005"/>
    <w:rsid w:val="00D862C2"/>
    <w:rsid w:val="00DB3BBA"/>
    <w:rsid w:val="00DC4075"/>
    <w:rsid w:val="00E10CE7"/>
    <w:rsid w:val="00E24FAA"/>
    <w:rsid w:val="00E332AB"/>
    <w:rsid w:val="00E34B58"/>
    <w:rsid w:val="00E444E5"/>
    <w:rsid w:val="00E72B12"/>
    <w:rsid w:val="00E743C9"/>
    <w:rsid w:val="00E75D39"/>
    <w:rsid w:val="00E87B72"/>
    <w:rsid w:val="00EA1313"/>
    <w:rsid w:val="00EA49BD"/>
    <w:rsid w:val="00F33C9F"/>
    <w:rsid w:val="00F36976"/>
    <w:rsid w:val="00F45156"/>
    <w:rsid w:val="00F53D9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B22AA9"/>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DF809-BB2C-47F9-B79A-64A597B2E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811</TotalTime>
  <Pages>15</Pages>
  <Words>1789</Words>
  <Characters>10203</Characters>
  <Application>Microsoft Office Word</Application>
  <DocSecurity>0</DocSecurity>
  <Lines>85</Lines>
  <Paragraphs>23</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11969</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78</cp:revision>
  <cp:lastPrinted>2001-02-09T04:16:00Z</cp:lastPrinted>
  <dcterms:created xsi:type="dcterms:W3CDTF">2017-09-18T14:35:00Z</dcterms:created>
  <dcterms:modified xsi:type="dcterms:W3CDTF">2017-10-29T02:33:00Z</dcterms:modified>
  <cp:contentStatus>Revision Edition</cp:contentStatus>
</cp:coreProperties>
</file>