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F53D9C"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F53D9C" w:rsidRDefault="00F53D9C" w:rsidP="008D6292">
                  <w:pPr>
                    <w:pBdr>
                      <w:bottom w:val="single" w:sz="6" w:space="1" w:color="auto"/>
                    </w:pBdr>
                    <w:rPr>
                      <w:rFonts w:ascii="微软雅黑" w:eastAsia="微软雅黑" w:hAnsi="微软雅黑"/>
                    </w:rPr>
                  </w:pPr>
                </w:p>
                <w:p w:rsidR="00F53D9C" w:rsidRPr="003A4EFE" w:rsidRDefault="00F53D9C" w:rsidP="008D6292">
                  <w:pPr>
                    <w:pBdr>
                      <w:bottom w:val="single" w:sz="6" w:space="1" w:color="auto"/>
                    </w:pBdr>
                    <w:rPr>
                      <w:rFonts w:ascii="微软雅黑" w:eastAsia="微软雅黑" w:hAnsi="微软雅黑"/>
                    </w:rPr>
                  </w:pPr>
                </w:p>
                <w:p w:rsidR="00F53D9C" w:rsidRPr="00AD34C1" w:rsidRDefault="00F53D9C"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F53D9C" w:rsidRPr="00AD34C1" w:rsidRDefault="00F53D9C"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F53D9C" w:rsidRPr="003A4EFE"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Default="00F53D9C">
                  <w:pPr>
                    <w:rPr>
                      <w:rFonts w:ascii="微软雅黑" w:eastAsia="微软雅黑" w:hAnsi="微软雅黑"/>
                    </w:rPr>
                  </w:pPr>
                </w:p>
                <w:p w:rsidR="00F53D9C" w:rsidRDefault="00F53D9C">
                  <w:pPr>
                    <w:rPr>
                      <w:rFonts w:ascii="微软雅黑" w:eastAsia="微软雅黑" w:hAnsi="微软雅黑"/>
                    </w:rPr>
                  </w:pPr>
                </w:p>
                <w:p w:rsidR="00F53D9C" w:rsidRDefault="00F53D9C">
                  <w:pPr>
                    <w:rPr>
                      <w:rFonts w:ascii="微软雅黑" w:eastAsia="微软雅黑" w:hAnsi="微软雅黑"/>
                    </w:rPr>
                  </w:pPr>
                </w:p>
                <w:p w:rsidR="00F53D9C" w:rsidRPr="003A4EFE" w:rsidRDefault="00F53D9C">
                  <w:pPr>
                    <w:rPr>
                      <w:rFonts w:ascii="微软雅黑" w:eastAsia="微软雅黑" w:hAnsi="微软雅黑"/>
                    </w:rPr>
                  </w:pPr>
                </w:p>
                <w:p w:rsidR="00F53D9C" w:rsidRPr="00AD34C1" w:rsidRDefault="00F53D9C"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F53D9C" w:rsidRPr="00AD34C1" w:rsidRDefault="00F53D9C"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F53D9C" w:rsidRPr="00AD34C1" w:rsidRDefault="00F53D9C"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F53D9C" w:rsidRPr="003A4EFE" w:rsidRDefault="00F53D9C" w:rsidP="008D6292">
                  <w:pPr>
                    <w:jc w:val="right"/>
                    <w:rPr>
                      <w:rFonts w:ascii="微软雅黑" w:eastAsia="微软雅黑" w:hAnsi="微软雅黑"/>
                    </w:rPr>
                  </w:pPr>
                  <w:r w:rsidRPr="00AD34C1">
                    <w:rPr>
                      <w:rFonts w:ascii="微软雅黑" w:eastAsia="微软雅黑" w:hAnsi="微软雅黑"/>
                      <w:color w:val="FFFFFF"/>
                    </w:rPr>
                    <w:tab/>
                    <w:t>Dawn-Team</w:t>
                  </w:r>
                </w:p>
                <w:p w:rsidR="00F53D9C" w:rsidRPr="003A4EFE" w:rsidRDefault="00F53D9C">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F53D9C"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F53D9C">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F53D9C">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F53D9C">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F53D9C">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F53D9C"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F53D9C"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F53D9C"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hint="eastAsia"/>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Pr="00657453" w:rsidRDefault="00B76049" w:rsidP="00657453">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p>
    <w:p w:rsidR="002E3B3F" w:rsidRPr="002E3B3F" w:rsidRDefault="002E3B3F" w:rsidP="002E3B3F"/>
    <w:p w:rsidR="005344C5" w:rsidRDefault="008E6564" w:rsidP="004250A5">
      <w:pPr>
        <w:pStyle w:val="2"/>
      </w:pPr>
      <w:bookmarkStart w:id="23" w:name="_Toc494316523"/>
      <w:r>
        <w:rPr>
          <w:rFonts w:hint="eastAsia"/>
        </w:rPr>
        <w:t>性能需求</w:t>
      </w:r>
      <w:bookmarkEnd w:id="23"/>
    </w:p>
    <w:p w:rsidR="005344C5" w:rsidRDefault="008E6564" w:rsidP="0001569C">
      <w:pPr>
        <w:pStyle w:val="3"/>
      </w:pPr>
      <w:bookmarkStart w:id="24" w:name="_Toc494316524"/>
      <w:r>
        <w:rPr>
          <w:rFonts w:hint="eastAsia"/>
        </w:rPr>
        <w:t>数据精确度</w:t>
      </w:r>
      <w:bookmarkEnd w:id="24"/>
    </w:p>
    <w:p w:rsidR="005344C5" w:rsidRDefault="008E6564" w:rsidP="0001569C">
      <w:pPr>
        <w:pStyle w:val="3"/>
      </w:pPr>
      <w:bookmarkStart w:id="25" w:name="_Toc494316525"/>
      <w:r>
        <w:rPr>
          <w:rFonts w:hint="eastAsia"/>
        </w:rPr>
        <w:t>时间特性</w:t>
      </w:r>
      <w:bookmarkEnd w:id="25"/>
    </w:p>
    <w:p w:rsidR="005344C5" w:rsidRDefault="008E6564" w:rsidP="004A3689">
      <w:pPr>
        <w:spacing w:afterLines="50" w:after="156"/>
      </w:pPr>
      <w:r>
        <w:rPr>
          <w:rFonts w:hint="eastAsia"/>
        </w:rPr>
        <w:t>【如响应时间、更新处理时间、数据转换与传输时间、运行时间等。】</w:t>
      </w:r>
    </w:p>
    <w:p w:rsidR="005344C5" w:rsidRDefault="008E6564" w:rsidP="0001569C">
      <w:pPr>
        <w:pStyle w:val="3"/>
      </w:pPr>
      <w:bookmarkStart w:id="26" w:name="_Toc494316526"/>
      <w:r>
        <w:rPr>
          <w:rFonts w:hint="eastAsia"/>
        </w:rPr>
        <w:t>适应性</w:t>
      </w:r>
      <w:bookmarkEnd w:id="26"/>
    </w:p>
    <w:p w:rsidR="005344C5" w:rsidRDefault="008E6564" w:rsidP="004A3689">
      <w:pPr>
        <w:spacing w:afterLines="50" w:after="156"/>
      </w:pPr>
      <w:r>
        <w:rPr>
          <w:rFonts w:hint="eastAsia"/>
        </w:rPr>
        <w:t>【在操作方式、运行环境、与其它软件的接口以及开发计划等发生变化时，应具有的适应能力。】</w:t>
      </w:r>
    </w:p>
    <w:p w:rsidR="005344C5" w:rsidRDefault="008E6564" w:rsidP="0001569C">
      <w:pPr>
        <w:pStyle w:val="2"/>
      </w:pPr>
      <w:bookmarkStart w:id="27" w:name="_Toc494316527"/>
      <w:r>
        <w:rPr>
          <w:rFonts w:hint="eastAsia"/>
        </w:rPr>
        <w:t>运行需求</w:t>
      </w:r>
      <w:bookmarkEnd w:id="27"/>
    </w:p>
    <w:p w:rsidR="005344C5" w:rsidRDefault="008E6564" w:rsidP="0001569C">
      <w:pPr>
        <w:pStyle w:val="3"/>
      </w:pPr>
      <w:bookmarkStart w:id="28" w:name="_Toc494316528"/>
      <w:r>
        <w:rPr>
          <w:rFonts w:hint="eastAsia"/>
        </w:rPr>
        <w:t>用户界面</w:t>
      </w:r>
      <w:bookmarkEnd w:id="28"/>
    </w:p>
    <w:p w:rsidR="005344C5" w:rsidRDefault="008E6564" w:rsidP="004A3689">
      <w:pPr>
        <w:spacing w:afterLines="50" w:after="156"/>
      </w:pPr>
      <w:r>
        <w:rPr>
          <w:rFonts w:hint="eastAsia"/>
        </w:rPr>
        <w:t>【如屏幕格式、报表格式、菜单格式、输入输出时间等。】</w:t>
      </w:r>
    </w:p>
    <w:p w:rsidR="005344C5" w:rsidRDefault="008E6564" w:rsidP="0001569C">
      <w:pPr>
        <w:pStyle w:val="3"/>
      </w:pPr>
      <w:bookmarkStart w:id="29" w:name="_Toc494316529"/>
      <w:r>
        <w:rPr>
          <w:rFonts w:hint="eastAsia"/>
        </w:rPr>
        <w:t>软件接口</w:t>
      </w:r>
      <w:bookmarkEnd w:id="29"/>
    </w:p>
    <w:p w:rsidR="005344C5" w:rsidRDefault="008E6564" w:rsidP="0001569C">
      <w:pPr>
        <w:pStyle w:val="3"/>
      </w:pPr>
      <w:bookmarkStart w:id="30" w:name="_Toc494316530"/>
      <w:r>
        <w:rPr>
          <w:rFonts w:hint="eastAsia"/>
        </w:rPr>
        <w:t>故障处理</w:t>
      </w:r>
      <w:bookmarkEnd w:id="30"/>
    </w:p>
    <w:p w:rsidR="005344C5" w:rsidRDefault="008E6564" w:rsidP="0001569C">
      <w:pPr>
        <w:pStyle w:val="2"/>
      </w:pPr>
      <w:bookmarkStart w:id="31" w:name="_Toc494316531"/>
      <w:r>
        <w:rPr>
          <w:rFonts w:hint="eastAsia"/>
        </w:rPr>
        <w:t>其它需求</w:t>
      </w:r>
      <w:bookmarkEnd w:id="31"/>
    </w:p>
    <w:p w:rsidR="005344C5" w:rsidRDefault="008E6564" w:rsidP="004A3689">
      <w:pPr>
        <w:spacing w:afterLines="50" w:after="156"/>
      </w:pPr>
      <w:r>
        <w:rPr>
          <w:rFonts w:hint="eastAsia"/>
        </w:rPr>
        <w:t>【如可使用性、安全保密、可维护性、可移植性等。】</w:t>
      </w:r>
    </w:p>
    <w:p w:rsidR="00EA1313" w:rsidRDefault="00EA1313" w:rsidP="00EA1313">
      <w:pPr>
        <w:pStyle w:val="1"/>
      </w:pPr>
      <w:r>
        <w:rPr>
          <w:rFonts w:hint="eastAsia"/>
        </w:rPr>
        <w:lastRenderedPageBreak/>
        <w:t>用例</w:t>
      </w:r>
      <w:bookmarkStart w:id="32" w:name="_GoBack"/>
      <w:bookmarkEnd w:id="32"/>
    </w:p>
    <w:p w:rsidR="00CC7535" w:rsidRDefault="00CC7535" w:rsidP="00CC7535"/>
    <w:p w:rsidR="00CC7535" w:rsidRPr="00CC7535" w:rsidRDefault="00A76DE3" w:rsidP="00CC7535">
      <w:pPr>
        <w:pStyle w:val="1"/>
      </w:pPr>
      <w:bookmarkStart w:id="33" w:name="_需求清单"/>
      <w:bookmarkEnd w:id="33"/>
      <w:r>
        <w:rPr>
          <w:rFonts w:hint="eastAsia"/>
        </w:rPr>
        <w:t>需求</w:t>
      </w:r>
      <w:r w:rsidR="00291073">
        <w:rPr>
          <w:rFonts w:hint="eastAsia"/>
        </w:rPr>
        <w:t>清单</w:t>
      </w:r>
    </w:p>
    <w:p w:rsidR="00EA1313" w:rsidRPr="00EA1313" w:rsidRDefault="00EA1313" w:rsidP="00EA13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数据预处理模块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01569C" w:rsidRDefault="0001569C"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ab/>
              <w:t xml:space="preserve">REQ002 - </w:t>
            </w:r>
            <w:r w:rsidRPr="00393415">
              <w:rPr>
                <w:b/>
              </w:rPr>
              <w:t>Users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用户模块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系统核心任务调度器</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Pr="00393415">
              <w:rPr>
                <w:b/>
              </w:rPr>
              <w:t>4 - Common Files Upload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0D0DC1" w:rsidP="00CC7535">
            <w:r w:rsidRPr="000D0DC1">
              <w:rPr>
                <w:rFonts w:hint="eastAsia"/>
              </w:rPr>
              <w:t>通用上传模块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0D0DC1" w:rsidP="00CC7535">
            <w:r>
              <w:rPr>
                <w:rFonts w:hint="eastAsia"/>
              </w:rPr>
              <w:t>Low</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0D0DC1" w:rsidRDefault="000D0DC1" w:rsidP="00CC7535">
            <w:pPr>
              <w:rPr>
                <w:color w:val="00B0F0"/>
              </w:rPr>
            </w:pPr>
            <w:r w:rsidRPr="000D0DC1">
              <w:rPr>
                <w:rFonts w:hint="eastAsia"/>
                <w:color w:val="00B0F0"/>
              </w:rPr>
              <w:t>Medium</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0D0DC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91073" w:rsidRPr="00291073">
              <w:rPr>
                <w:b/>
              </w:rPr>
              <w:t>5 - Common File Download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91073" w:rsidP="00CC7535">
            <w:r w:rsidRPr="00291073">
              <w:rPr>
                <w:rFonts w:hint="eastAsia"/>
              </w:rPr>
              <w:t>通用文件下载模块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291073" w:rsidP="00CC7535">
            <w:r>
              <w:rPr>
                <w:rFonts w:hint="eastAsia"/>
              </w:rPr>
              <w:t>Low</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92D050"/>
              </w:rPr>
            </w:pPr>
            <w:r w:rsidRPr="002F7190">
              <w:rPr>
                <w:rFonts w:hint="eastAsia"/>
                <w:color w:val="92D050"/>
              </w:rPr>
              <w:t>Low</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F7190" w:rsidRPr="002F7190">
              <w:rPr>
                <w:b/>
              </w:rPr>
              <w:t>6 - Main UI Design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F7190" w:rsidP="00CC7535">
            <w:r w:rsidRPr="002F7190">
              <w:rPr>
                <w:rFonts w:hint="eastAsia"/>
              </w:rPr>
              <w:t>主页设计</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FF0000"/>
              </w:rPr>
            </w:pPr>
            <w:r w:rsidRPr="002F7190">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lastRenderedPageBreak/>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F7190" w:rsidRPr="002F7190">
              <w:rPr>
                <w:b/>
              </w:rPr>
              <w:t>7 - Titles Extraction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F7190" w:rsidP="00CC7535">
            <w:r w:rsidRPr="002F7190">
              <w:rPr>
                <w:rFonts w:hint="eastAsia"/>
              </w:rPr>
              <w:t>表头抽取</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FF0000"/>
              </w:rPr>
            </w:pPr>
            <w:r w:rsidRPr="002F7190">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04251">
              <w:rPr>
                <w:b/>
              </w:rPr>
              <w:t>8 - Column Selection for Co</w:t>
            </w:r>
            <w:r w:rsidR="00204251" w:rsidRPr="00204251">
              <w:rPr>
                <w:b/>
              </w:rPr>
              <w:t>ming Computation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04251" w:rsidP="00CC7535">
            <w:r w:rsidRPr="00204251">
              <w:rPr>
                <w:rFonts w:hint="eastAsia"/>
              </w:rPr>
              <w:t>选择待计算列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04251" w:rsidRDefault="00204251" w:rsidP="00CC7535">
            <w:pPr>
              <w:rPr>
                <w:color w:val="FF0000"/>
              </w:rPr>
            </w:pPr>
            <w:r w:rsidRPr="00204251">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0425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04251" w:rsidRPr="00204251">
              <w:rPr>
                <w:b/>
              </w:rPr>
              <w:t>9 - Data Cleaning</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04251" w:rsidP="00CC7535">
            <w:r w:rsidRPr="00204251">
              <w:rPr>
                <w:rFonts w:hint="eastAsia"/>
              </w:rPr>
              <w:t>数据清洗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20425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04251" w:rsidRDefault="00204251" w:rsidP="00CC7535">
            <w:pPr>
              <w:rPr>
                <w:color w:val="FF0000"/>
              </w:rPr>
            </w:pPr>
            <w:r w:rsidRPr="00204251">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04251"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EA49BD">
              <w:rPr>
                <w:b/>
              </w:rPr>
              <w:tab/>
            </w:r>
            <w:r w:rsidR="00EA49BD" w:rsidRPr="00EA49BD">
              <w:rPr>
                <w:b/>
              </w:rPr>
              <w:t>REQ01</w:t>
            </w:r>
            <w:r w:rsidR="00EA49BD">
              <w:rPr>
                <w:b/>
              </w:rPr>
              <w:t>0 - Data Pre-Computation for Co</w:t>
            </w:r>
            <w:r w:rsidR="00EA49BD" w:rsidRPr="00EA49BD">
              <w:rPr>
                <w:b/>
              </w:rPr>
              <w:t>ming Analysis</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EA49BD" w:rsidP="00F53D9C">
            <w:r w:rsidRPr="00EA49BD">
              <w:rPr>
                <w:rFonts w:hint="eastAsia"/>
              </w:rPr>
              <w:t>数据预运算</w:t>
            </w:r>
          </w:p>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EA49BD" w:rsidP="00F53D9C">
            <w:r>
              <w:t>Low</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Pr="00EA49BD" w:rsidRDefault="00EA49BD" w:rsidP="00F53D9C">
            <w:pPr>
              <w:rPr>
                <w:color w:val="FF0000"/>
              </w:rPr>
            </w:pPr>
            <w:r w:rsidRPr="00EA49BD">
              <w:rPr>
                <w:rFonts w:hint="eastAsia"/>
                <w:color w:val="FF0000"/>
              </w:rPr>
              <w:t>High</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EA49BD" w:rsidP="00F53D9C">
            <w:r>
              <w:rPr>
                <w:rFonts w:hint="eastAsia"/>
              </w:rPr>
              <w:t>High</w:t>
            </w:r>
          </w:p>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EA49BD">
              <w:rPr>
                <w:b/>
              </w:rPr>
              <w:tab/>
            </w:r>
            <w:r w:rsidR="00EA49BD" w:rsidRPr="00EA49BD">
              <w:rPr>
                <w:b/>
              </w:rPr>
              <w:t>REQ011 - Data Storage</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EA49BD" w:rsidP="00F53D9C">
            <w:r w:rsidRPr="00EA49BD">
              <w:rPr>
                <w:rFonts w:hint="eastAsia"/>
              </w:rPr>
              <w:t>数据存储</w:t>
            </w:r>
          </w:p>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204251"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Pr="00EA49BD" w:rsidRDefault="00EA49BD" w:rsidP="00F53D9C">
            <w:pPr>
              <w:rPr>
                <w:color w:val="FF0000"/>
              </w:rPr>
            </w:pPr>
            <w:r w:rsidRPr="00EA49BD">
              <w:rPr>
                <w:rFonts w:hint="eastAsia"/>
                <w:color w:val="FF0000"/>
              </w:rPr>
              <w:t>High</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EA49BD" w:rsidP="00F53D9C">
            <w:r>
              <w:rPr>
                <w:rFonts w:hint="eastAsia"/>
              </w:rPr>
              <w:t>High</w:t>
            </w:r>
          </w:p>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EA49BD">
              <w:rPr>
                <w:b/>
              </w:rPr>
              <w:tab/>
            </w:r>
            <w:r w:rsidR="00EA49BD" w:rsidRPr="00EA49BD">
              <w:rPr>
                <w:b/>
              </w:rPr>
              <w:t>REQ012 - Users' Profiles Management</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EA49BD" w:rsidP="00F53D9C">
            <w:r w:rsidRPr="00EA49BD">
              <w:rPr>
                <w:rFonts w:hint="eastAsia"/>
              </w:rPr>
              <w:t>用户资料管理</w:t>
            </w:r>
          </w:p>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EA49BD" w:rsidP="00F53D9C">
            <w:r>
              <w:t>Low</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Pr="00EA49BD" w:rsidRDefault="00EA49BD" w:rsidP="00F53D9C">
            <w:pPr>
              <w:rPr>
                <w:color w:val="92D050"/>
              </w:rPr>
            </w:pPr>
            <w:r w:rsidRPr="00EA49BD">
              <w:rPr>
                <w:rFonts w:hint="eastAsia"/>
                <w:color w:val="92D050"/>
              </w:rPr>
              <w:t>Low</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EA49BD" w:rsidP="00F53D9C">
            <w:r>
              <w:rPr>
                <w:rFonts w:hint="eastAsia"/>
              </w:rPr>
              <w:t>High</w:t>
            </w:r>
          </w:p>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EA49BD">
              <w:rPr>
                <w:b/>
              </w:rPr>
              <w:tab/>
            </w:r>
            <w:r w:rsidR="00EA49BD" w:rsidRPr="00EA49BD">
              <w:rPr>
                <w:b/>
              </w:rPr>
              <w:t>REQ013 - Users' Projects Management</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EA49BD" w:rsidP="00F53D9C">
            <w:r w:rsidRPr="00EA49BD">
              <w:rPr>
                <w:rFonts w:hint="eastAsia"/>
              </w:rPr>
              <w:t>用户项目管理</w:t>
            </w:r>
          </w:p>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204251"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Pr="00EA49BD" w:rsidRDefault="00EA49BD" w:rsidP="00F53D9C">
            <w:pPr>
              <w:rPr>
                <w:color w:val="FF0000"/>
              </w:rPr>
            </w:pPr>
            <w:r w:rsidRPr="00EA49BD">
              <w:rPr>
                <w:rFonts w:hint="eastAsia"/>
                <w:color w:val="FF0000"/>
              </w:rPr>
              <w:t>High</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EA49BD"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lastRenderedPageBreak/>
              <w:t>REQ-ID:</w:t>
            </w:r>
            <w:r w:rsidR="00F36976">
              <w:rPr>
                <w:b/>
              </w:rPr>
              <w:tab/>
            </w:r>
            <w:r w:rsidR="00F36976" w:rsidRPr="00F36976">
              <w:rPr>
                <w:b/>
              </w:rPr>
              <w:t xml:space="preserve">REQ014 - </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204251" w:rsidP="00F53D9C"/>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204251"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Default="00204251" w:rsidP="00F53D9C"/>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204251" w:rsidP="00F53D9C"/>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657453">
              <w:rPr>
                <w:b/>
              </w:rPr>
              <w:t xml:space="preserve"> </w:t>
            </w:r>
            <w:r w:rsidR="00657453">
              <w:rPr>
                <w:b/>
              </w:rPr>
              <w:tab/>
              <w:t>REQ015</w:t>
            </w:r>
            <w:r w:rsidR="00657453" w:rsidRPr="00F36976">
              <w:rPr>
                <w:b/>
              </w:rPr>
              <w:t xml:space="preserve"> -</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204251" w:rsidP="00F53D9C"/>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204251"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Default="00204251" w:rsidP="00F53D9C"/>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204251" w:rsidP="00F53D9C"/>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F53D9C">
        <w:tc>
          <w:tcPr>
            <w:tcW w:w="8522" w:type="dxa"/>
            <w:gridSpan w:val="6"/>
            <w:shd w:val="clear" w:color="auto" w:fill="auto"/>
            <w:vAlign w:val="center"/>
          </w:tcPr>
          <w:p w:rsidR="00204251" w:rsidRPr="004307D3" w:rsidRDefault="00204251" w:rsidP="00F53D9C">
            <w:pPr>
              <w:rPr>
                <w:b/>
                <w:u w:val="single"/>
              </w:rPr>
            </w:pPr>
            <w:r w:rsidRPr="004307D3">
              <w:rPr>
                <w:rFonts w:hint="eastAsia"/>
                <w:b/>
              </w:rPr>
              <w:t>REQ-ID:</w:t>
            </w:r>
            <w:r w:rsidR="00657453">
              <w:rPr>
                <w:b/>
              </w:rPr>
              <w:t xml:space="preserve"> </w:t>
            </w:r>
            <w:r w:rsidR="00657453">
              <w:rPr>
                <w:b/>
              </w:rPr>
              <w:tab/>
              <w:t>REQ016</w:t>
            </w:r>
            <w:r w:rsidR="00657453" w:rsidRPr="00F36976">
              <w:rPr>
                <w:b/>
              </w:rPr>
              <w:t xml:space="preserve"> -</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Alias</w:t>
            </w:r>
          </w:p>
        </w:tc>
        <w:tc>
          <w:tcPr>
            <w:tcW w:w="1706" w:type="dxa"/>
            <w:shd w:val="clear" w:color="auto" w:fill="auto"/>
            <w:vAlign w:val="center"/>
          </w:tcPr>
          <w:p w:rsidR="00204251" w:rsidRDefault="00204251" w:rsidP="00F53D9C"/>
        </w:tc>
        <w:tc>
          <w:tcPr>
            <w:tcW w:w="1369" w:type="dxa"/>
            <w:shd w:val="clear" w:color="auto" w:fill="auto"/>
            <w:vAlign w:val="center"/>
          </w:tcPr>
          <w:p w:rsidR="00204251" w:rsidRPr="004307D3" w:rsidRDefault="00204251" w:rsidP="00F53D9C">
            <w:pPr>
              <w:rPr>
                <w:b/>
              </w:rPr>
            </w:pPr>
            <w:r w:rsidRPr="004307D3">
              <w:rPr>
                <w:rFonts w:hint="eastAsia"/>
                <w:b/>
              </w:rPr>
              <w:t>Difficulty</w:t>
            </w:r>
          </w:p>
        </w:tc>
        <w:tc>
          <w:tcPr>
            <w:tcW w:w="1332" w:type="dxa"/>
            <w:shd w:val="clear" w:color="auto" w:fill="auto"/>
            <w:vAlign w:val="center"/>
          </w:tcPr>
          <w:p w:rsidR="00204251" w:rsidRDefault="00204251" w:rsidP="00F53D9C">
            <w:r>
              <w:rPr>
                <w:rFonts w:hint="eastAsia"/>
              </w:rPr>
              <w:t>Medium</w:t>
            </w:r>
          </w:p>
        </w:tc>
        <w:tc>
          <w:tcPr>
            <w:tcW w:w="1331" w:type="dxa"/>
            <w:shd w:val="clear" w:color="auto" w:fill="auto"/>
            <w:vAlign w:val="center"/>
          </w:tcPr>
          <w:p w:rsidR="00204251" w:rsidRPr="004307D3" w:rsidRDefault="00204251" w:rsidP="00F53D9C">
            <w:pPr>
              <w:rPr>
                <w:b/>
              </w:rPr>
            </w:pPr>
            <w:r w:rsidRPr="004307D3">
              <w:rPr>
                <w:rFonts w:hint="eastAsia"/>
                <w:b/>
              </w:rPr>
              <w:t>Priority</w:t>
            </w:r>
          </w:p>
        </w:tc>
        <w:tc>
          <w:tcPr>
            <w:tcW w:w="1381" w:type="dxa"/>
            <w:shd w:val="clear" w:color="auto" w:fill="auto"/>
            <w:vAlign w:val="center"/>
          </w:tcPr>
          <w:p w:rsidR="00204251" w:rsidRDefault="00204251" w:rsidP="00F53D9C"/>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Status</w:t>
            </w:r>
          </w:p>
        </w:tc>
        <w:tc>
          <w:tcPr>
            <w:tcW w:w="1706" w:type="dxa"/>
            <w:shd w:val="clear" w:color="auto" w:fill="auto"/>
            <w:vAlign w:val="center"/>
          </w:tcPr>
          <w:p w:rsidR="00204251" w:rsidRDefault="00204251" w:rsidP="00F53D9C">
            <w:r>
              <w:rPr>
                <w:rFonts w:hint="eastAsia"/>
              </w:rPr>
              <w:t>P</w:t>
            </w:r>
            <w:r>
              <w:t>roposed</w:t>
            </w:r>
          </w:p>
        </w:tc>
        <w:tc>
          <w:tcPr>
            <w:tcW w:w="1369" w:type="dxa"/>
            <w:shd w:val="clear" w:color="auto" w:fill="auto"/>
            <w:vAlign w:val="center"/>
          </w:tcPr>
          <w:p w:rsidR="00204251" w:rsidRPr="004307D3" w:rsidRDefault="00204251" w:rsidP="00F53D9C">
            <w:pPr>
              <w:rPr>
                <w:b/>
              </w:rPr>
            </w:pPr>
            <w:r w:rsidRPr="004307D3">
              <w:rPr>
                <w:rFonts w:hint="eastAsia"/>
                <w:b/>
              </w:rPr>
              <w:t>Stability</w:t>
            </w:r>
          </w:p>
        </w:tc>
        <w:tc>
          <w:tcPr>
            <w:tcW w:w="1332" w:type="dxa"/>
            <w:shd w:val="clear" w:color="auto" w:fill="auto"/>
            <w:vAlign w:val="center"/>
          </w:tcPr>
          <w:p w:rsidR="00204251" w:rsidRDefault="00204251" w:rsidP="00F53D9C"/>
        </w:tc>
        <w:tc>
          <w:tcPr>
            <w:tcW w:w="1331" w:type="dxa"/>
            <w:shd w:val="clear" w:color="auto" w:fill="auto"/>
            <w:vAlign w:val="center"/>
          </w:tcPr>
          <w:p w:rsidR="00204251" w:rsidRPr="004307D3" w:rsidRDefault="00204251" w:rsidP="00F53D9C">
            <w:pPr>
              <w:rPr>
                <w:b/>
              </w:rPr>
            </w:pPr>
            <w:r w:rsidRPr="004307D3">
              <w:rPr>
                <w:rFonts w:hint="eastAsia"/>
                <w:b/>
              </w:rPr>
              <w:t>Type</w:t>
            </w:r>
          </w:p>
        </w:tc>
        <w:tc>
          <w:tcPr>
            <w:tcW w:w="1381" w:type="dxa"/>
            <w:shd w:val="clear" w:color="auto" w:fill="auto"/>
            <w:vAlign w:val="center"/>
          </w:tcPr>
          <w:p w:rsidR="00204251" w:rsidRDefault="00204251" w:rsidP="00F53D9C">
            <w:r>
              <w:rPr>
                <w:rFonts w:hint="eastAsia"/>
              </w:rPr>
              <w:t>Function</w:t>
            </w:r>
            <w:r>
              <w:t>al</w:t>
            </w:r>
          </w:p>
        </w:tc>
      </w:tr>
      <w:tr w:rsidR="00204251" w:rsidTr="00F53D9C">
        <w:tc>
          <w:tcPr>
            <w:tcW w:w="1403" w:type="dxa"/>
            <w:shd w:val="clear" w:color="auto" w:fill="auto"/>
            <w:vAlign w:val="center"/>
          </w:tcPr>
          <w:p w:rsidR="00204251" w:rsidRPr="004307D3" w:rsidRDefault="00204251" w:rsidP="00F53D9C">
            <w:pPr>
              <w:rPr>
                <w:b/>
              </w:rPr>
            </w:pPr>
            <w:r w:rsidRPr="004307D3">
              <w:rPr>
                <w:rFonts w:hint="eastAsia"/>
                <w:b/>
              </w:rPr>
              <w:t>Description</w:t>
            </w:r>
          </w:p>
        </w:tc>
        <w:tc>
          <w:tcPr>
            <w:tcW w:w="7119" w:type="dxa"/>
            <w:gridSpan w:val="5"/>
            <w:shd w:val="clear" w:color="auto" w:fill="auto"/>
            <w:vAlign w:val="center"/>
          </w:tcPr>
          <w:p w:rsidR="00204251" w:rsidRDefault="00204251" w:rsidP="00F53D9C"/>
        </w:tc>
      </w:tr>
    </w:tbl>
    <w:p w:rsidR="00204251" w:rsidRDefault="00204251" w:rsidP="004A3689">
      <w:pPr>
        <w:spacing w:afterLines="50" w:after="156"/>
      </w:pPr>
    </w:p>
    <w:p w:rsidR="0001569C" w:rsidRDefault="0001569C"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4307D3" w:rsidRPr="004307D3" w:rsidTr="004307D3">
        <w:tc>
          <w:tcPr>
            <w:tcW w:w="8522" w:type="dxa"/>
            <w:gridSpan w:val="6"/>
            <w:shd w:val="clear" w:color="auto" w:fill="auto"/>
            <w:vAlign w:val="center"/>
          </w:tcPr>
          <w:p w:rsidR="0096441E" w:rsidRPr="004307D3" w:rsidRDefault="0096441E" w:rsidP="00CC7535">
            <w:pPr>
              <w:rPr>
                <w:b/>
                <w:u w:val="single"/>
              </w:rPr>
            </w:pPr>
            <w:r w:rsidRPr="004307D3">
              <w:rPr>
                <w:rFonts w:hint="eastAsia"/>
                <w:b/>
              </w:rPr>
              <w:t>REQ-ID:</w:t>
            </w:r>
            <w:r w:rsidR="00657453">
              <w:rPr>
                <w:b/>
              </w:rPr>
              <w:t xml:space="preserve"> </w:t>
            </w:r>
            <w:r w:rsidR="00657453">
              <w:rPr>
                <w:b/>
              </w:rPr>
              <w:tab/>
            </w:r>
            <w:r w:rsidR="00657453" w:rsidRPr="00F36976">
              <w:rPr>
                <w:b/>
              </w:rPr>
              <w:t>REQ0 -</w:t>
            </w:r>
          </w:p>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Alias</w:t>
            </w:r>
          </w:p>
        </w:tc>
        <w:tc>
          <w:tcPr>
            <w:tcW w:w="1706" w:type="dxa"/>
            <w:shd w:val="clear" w:color="auto" w:fill="auto"/>
            <w:vAlign w:val="center"/>
          </w:tcPr>
          <w:p w:rsidR="0096441E" w:rsidRDefault="0096441E" w:rsidP="00CC7535"/>
        </w:tc>
        <w:tc>
          <w:tcPr>
            <w:tcW w:w="1369" w:type="dxa"/>
            <w:shd w:val="clear" w:color="auto" w:fill="auto"/>
            <w:vAlign w:val="center"/>
          </w:tcPr>
          <w:p w:rsidR="0096441E" w:rsidRPr="004307D3" w:rsidRDefault="0096441E" w:rsidP="00CC7535">
            <w:pPr>
              <w:rPr>
                <w:b/>
              </w:rPr>
            </w:pPr>
            <w:r w:rsidRPr="004307D3">
              <w:rPr>
                <w:rFonts w:hint="eastAsia"/>
                <w:b/>
              </w:rPr>
              <w:t>Difficulty</w:t>
            </w:r>
          </w:p>
        </w:tc>
        <w:tc>
          <w:tcPr>
            <w:tcW w:w="1332" w:type="dxa"/>
            <w:shd w:val="clear" w:color="auto" w:fill="auto"/>
            <w:vAlign w:val="center"/>
          </w:tcPr>
          <w:p w:rsidR="0096441E" w:rsidRDefault="0096441E" w:rsidP="00CC7535">
            <w:r>
              <w:rPr>
                <w:rFonts w:hint="eastAsia"/>
              </w:rPr>
              <w:t>Medium</w:t>
            </w:r>
          </w:p>
        </w:tc>
        <w:tc>
          <w:tcPr>
            <w:tcW w:w="1331" w:type="dxa"/>
            <w:shd w:val="clear" w:color="auto" w:fill="auto"/>
            <w:vAlign w:val="center"/>
          </w:tcPr>
          <w:p w:rsidR="0096441E" w:rsidRPr="004307D3" w:rsidRDefault="0096441E" w:rsidP="00CC7535">
            <w:pPr>
              <w:rPr>
                <w:b/>
              </w:rPr>
            </w:pPr>
            <w:r w:rsidRPr="004307D3">
              <w:rPr>
                <w:rFonts w:hint="eastAsia"/>
                <w:b/>
              </w:rPr>
              <w:t>Priority</w:t>
            </w:r>
          </w:p>
        </w:tc>
        <w:tc>
          <w:tcPr>
            <w:tcW w:w="1381" w:type="dxa"/>
            <w:shd w:val="clear" w:color="auto" w:fill="auto"/>
            <w:vAlign w:val="center"/>
          </w:tcPr>
          <w:p w:rsidR="0096441E" w:rsidRDefault="0096441E" w:rsidP="00CC7535"/>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Status</w:t>
            </w:r>
          </w:p>
        </w:tc>
        <w:tc>
          <w:tcPr>
            <w:tcW w:w="1706" w:type="dxa"/>
            <w:shd w:val="clear" w:color="auto" w:fill="auto"/>
            <w:vAlign w:val="center"/>
          </w:tcPr>
          <w:p w:rsidR="0096441E" w:rsidRDefault="0096441E" w:rsidP="00CC7535">
            <w:r>
              <w:rPr>
                <w:rFonts w:hint="eastAsia"/>
              </w:rPr>
              <w:t>P</w:t>
            </w:r>
            <w:r>
              <w:t>roposed</w:t>
            </w:r>
          </w:p>
        </w:tc>
        <w:tc>
          <w:tcPr>
            <w:tcW w:w="1369" w:type="dxa"/>
            <w:shd w:val="clear" w:color="auto" w:fill="auto"/>
            <w:vAlign w:val="center"/>
          </w:tcPr>
          <w:p w:rsidR="0096441E" w:rsidRPr="004307D3" w:rsidRDefault="0096441E" w:rsidP="00CC7535">
            <w:pPr>
              <w:rPr>
                <w:b/>
              </w:rPr>
            </w:pPr>
            <w:r w:rsidRPr="004307D3">
              <w:rPr>
                <w:rFonts w:hint="eastAsia"/>
                <w:b/>
              </w:rPr>
              <w:t>Stability</w:t>
            </w:r>
          </w:p>
        </w:tc>
        <w:tc>
          <w:tcPr>
            <w:tcW w:w="1332" w:type="dxa"/>
            <w:shd w:val="clear" w:color="auto" w:fill="auto"/>
            <w:vAlign w:val="center"/>
          </w:tcPr>
          <w:p w:rsidR="0096441E" w:rsidRDefault="0096441E" w:rsidP="00CC7535"/>
        </w:tc>
        <w:tc>
          <w:tcPr>
            <w:tcW w:w="1331" w:type="dxa"/>
            <w:shd w:val="clear" w:color="auto" w:fill="auto"/>
            <w:vAlign w:val="center"/>
          </w:tcPr>
          <w:p w:rsidR="0096441E" w:rsidRPr="004307D3" w:rsidRDefault="0096441E" w:rsidP="00CC7535">
            <w:pPr>
              <w:rPr>
                <w:b/>
              </w:rPr>
            </w:pPr>
            <w:r w:rsidRPr="004307D3">
              <w:rPr>
                <w:rFonts w:hint="eastAsia"/>
                <w:b/>
              </w:rPr>
              <w:t>Type</w:t>
            </w:r>
          </w:p>
        </w:tc>
        <w:tc>
          <w:tcPr>
            <w:tcW w:w="1381" w:type="dxa"/>
            <w:shd w:val="clear" w:color="auto" w:fill="auto"/>
            <w:vAlign w:val="center"/>
          </w:tcPr>
          <w:p w:rsidR="0096441E" w:rsidRDefault="0096441E" w:rsidP="00CC7535">
            <w:r>
              <w:rPr>
                <w:rFonts w:hint="eastAsia"/>
              </w:rPr>
              <w:t>Function</w:t>
            </w:r>
            <w:r>
              <w:t>al</w:t>
            </w:r>
          </w:p>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Description</w:t>
            </w:r>
          </w:p>
        </w:tc>
        <w:tc>
          <w:tcPr>
            <w:tcW w:w="7119" w:type="dxa"/>
            <w:gridSpan w:val="5"/>
            <w:shd w:val="clear" w:color="auto" w:fill="auto"/>
            <w:vAlign w:val="center"/>
          </w:tcPr>
          <w:p w:rsidR="0096441E" w:rsidRDefault="0096441E" w:rsidP="00CC7535"/>
        </w:tc>
      </w:tr>
    </w:tbl>
    <w:p w:rsidR="0096441E" w:rsidRPr="0096441E" w:rsidRDefault="0096441E" w:rsidP="0096441E"/>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216" w:rsidRDefault="004E2216">
      <w:r>
        <w:separator/>
      </w:r>
    </w:p>
  </w:endnote>
  <w:endnote w:type="continuationSeparator" w:id="0">
    <w:p w:rsidR="004E2216" w:rsidRDefault="004E22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D9C" w:rsidRDefault="00F53D9C"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365BBD">
      <w:rPr>
        <w:noProof/>
      </w:rPr>
      <w:t>12</w:t>
    </w:r>
    <w:r w:rsidRPr="006763E8">
      <w:rPr>
        <w:noProof/>
      </w:rPr>
      <w:fldChar w:fldCharType="end"/>
    </w:r>
    <w:r w:rsidRPr="00B57B03">
      <w:rPr>
        <w:sz w:val="24"/>
        <w:szCs w:val="24"/>
      </w:rPr>
      <w:t xml:space="preserve"> </w:t>
    </w:r>
    <w:r w:rsidRPr="00B57B03">
      <w:rPr>
        <w:rFonts w:hint="eastAsia"/>
      </w:rPr>
      <w:t>页</w:t>
    </w:r>
  </w:p>
  <w:p w:rsidR="00F53D9C" w:rsidRDefault="00F53D9C">
    <w:pPr>
      <w:pStyle w:val="a6"/>
    </w:pPr>
  </w:p>
  <w:p w:rsidR="00F53D9C" w:rsidRDefault="00F53D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216" w:rsidRDefault="004E2216">
      <w:r>
        <w:separator/>
      </w:r>
    </w:p>
  </w:footnote>
  <w:footnote w:type="continuationSeparator" w:id="0">
    <w:p w:rsidR="004E2216" w:rsidRDefault="004E22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D9C" w:rsidRDefault="00F53D9C"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D9C" w:rsidRDefault="00F53D9C"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D9C" w:rsidRPr="008726CF" w:rsidRDefault="00F53D9C"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D9C" w:rsidRPr="008726CF" w:rsidRDefault="00F53D9C"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6"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0"/>
  </w:num>
  <w:num w:numId="5">
    <w:abstractNumId w:val="4"/>
  </w:num>
  <w:num w:numId="6">
    <w:abstractNumId w:val="6"/>
  </w:num>
  <w:num w:numId="7">
    <w:abstractNumId w:val="21"/>
  </w:num>
  <w:num w:numId="8">
    <w:abstractNumId w:val="8"/>
  </w:num>
  <w:num w:numId="9">
    <w:abstractNumId w:val="5"/>
  </w:num>
  <w:num w:numId="10">
    <w:abstractNumId w:val="33"/>
  </w:num>
  <w:num w:numId="11">
    <w:abstractNumId w:val="28"/>
  </w:num>
  <w:num w:numId="12">
    <w:abstractNumId w:val="0"/>
  </w:num>
  <w:num w:numId="13">
    <w:abstractNumId w:val="32"/>
  </w:num>
  <w:num w:numId="14">
    <w:abstractNumId w:val="25"/>
  </w:num>
  <w:num w:numId="15">
    <w:abstractNumId w:val="7"/>
  </w:num>
  <w:num w:numId="16">
    <w:abstractNumId w:val="31"/>
  </w:num>
  <w:num w:numId="17">
    <w:abstractNumId w:val="3"/>
  </w:num>
  <w:num w:numId="18">
    <w:abstractNumId w:val="2"/>
  </w:num>
  <w:num w:numId="19">
    <w:abstractNumId w:val="9"/>
  </w:num>
  <w:num w:numId="20">
    <w:abstractNumId w:val="26"/>
  </w:num>
  <w:num w:numId="21">
    <w:abstractNumId w:val="11"/>
  </w:num>
  <w:num w:numId="22">
    <w:abstractNumId w:val="19"/>
  </w:num>
  <w:num w:numId="23">
    <w:abstractNumId w:val="20"/>
  </w:num>
  <w:num w:numId="24">
    <w:abstractNumId w:val="12"/>
  </w:num>
  <w:num w:numId="25">
    <w:abstractNumId w:val="27"/>
  </w:num>
  <w:num w:numId="26">
    <w:abstractNumId w:val="15"/>
  </w:num>
  <w:num w:numId="27">
    <w:abstractNumId w:val="29"/>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10A9F"/>
    <w:rsid w:val="0001569C"/>
    <w:rsid w:val="00022269"/>
    <w:rsid w:val="00056BB1"/>
    <w:rsid w:val="00081B23"/>
    <w:rsid w:val="0008574A"/>
    <w:rsid w:val="0009140C"/>
    <w:rsid w:val="000D0DC1"/>
    <w:rsid w:val="001F59F5"/>
    <w:rsid w:val="00204251"/>
    <w:rsid w:val="00242FBC"/>
    <w:rsid w:val="00246271"/>
    <w:rsid w:val="00260B13"/>
    <w:rsid w:val="00261385"/>
    <w:rsid w:val="002825AC"/>
    <w:rsid w:val="00291073"/>
    <w:rsid w:val="002E3B3F"/>
    <w:rsid w:val="002F7190"/>
    <w:rsid w:val="002F7D90"/>
    <w:rsid w:val="0031276B"/>
    <w:rsid w:val="00365BBD"/>
    <w:rsid w:val="00393415"/>
    <w:rsid w:val="003A1000"/>
    <w:rsid w:val="003F0380"/>
    <w:rsid w:val="004250A5"/>
    <w:rsid w:val="004307D3"/>
    <w:rsid w:val="00441080"/>
    <w:rsid w:val="004545B8"/>
    <w:rsid w:val="00465417"/>
    <w:rsid w:val="004655F5"/>
    <w:rsid w:val="00484E81"/>
    <w:rsid w:val="00492DA9"/>
    <w:rsid w:val="004A3689"/>
    <w:rsid w:val="004E2216"/>
    <w:rsid w:val="00533278"/>
    <w:rsid w:val="005344C5"/>
    <w:rsid w:val="00552C82"/>
    <w:rsid w:val="00553765"/>
    <w:rsid w:val="00560475"/>
    <w:rsid w:val="005744D4"/>
    <w:rsid w:val="005840E6"/>
    <w:rsid w:val="005914BF"/>
    <w:rsid w:val="005A36C1"/>
    <w:rsid w:val="005B0EED"/>
    <w:rsid w:val="00657453"/>
    <w:rsid w:val="00674C80"/>
    <w:rsid w:val="006A1A59"/>
    <w:rsid w:val="006B1B74"/>
    <w:rsid w:val="006C1D07"/>
    <w:rsid w:val="006F513C"/>
    <w:rsid w:val="006F5B00"/>
    <w:rsid w:val="007A52B0"/>
    <w:rsid w:val="007F465A"/>
    <w:rsid w:val="007F6C94"/>
    <w:rsid w:val="008652B5"/>
    <w:rsid w:val="008726CF"/>
    <w:rsid w:val="008B34E0"/>
    <w:rsid w:val="008D5DD8"/>
    <w:rsid w:val="008D6292"/>
    <w:rsid w:val="008E6564"/>
    <w:rsid w:val="00905201"/>
    <w:rsid w:val="00927F44"/>
    <w:rsid w:val="00944F46"/>
    <w:rsid w:val="009554BB"/>
    <w:rsid w:val="0096441E"/>
    <w:rsid w:val="009B06D3"/>
    <w:rsid w:val="009B6DAF"/>
    <w:rsid w:val="009E6F34"/>
    <w:rsid w:val="009F5718"/>
    <w:rsid w:val="00A078B4"/>
    <w:rsid w:val="00A552CF"/>
    <w:rsid w:val="00A76DE3"/>
    <w:rsid w:val="00A7770C"/>
    <w:rsid w:val="00A85A67"/>
    <w:rsid w:val="00AA3627"/>
    <w:rsid w:val="00AC571A"/>
    <w:rsid w:val="00AC6285"/>
    <w:rsid w:val="00AD34C1"/>
    <w:rsid w:val="00AF3FCE"/>
    <w:rsid w:val="00B42BAC"/>
    <w:rsid w:val="00B76049"/>
    <w:rsid w:val="00B923D1"/>
    <w:rsid w:val="00BE1B52"/>
    <w:rsid w:val="00BE28CC"/>
    <w:rsid w:val="00C21BC7"/>
    <w:rsid w:val="00C54B74"/>
    <w:rsid w:val="00CC7535"/>
    <w:rsid w:val="00CE374D"/>
    <w:rsid w:val="00CF3823"/>
    <w:rsid w:val="00D37005"/>
    <w:rsid w:val="00DB3BBA"/>
    <w:rsid w:val="00DC4075"/>
    <w:rsid w:val="00E24FAA"/>
    <w:rsid w:val="00E332AB"/>
    <w:rsid w:val="00E34B58"/>
    <w:rsid w:val="00E444E5"/>
    <w:rsid w:val="00E72B12"/>
    <w:rsid w:val="00E743C9"/>
    <w:rsid w:val="00E87B72"/>
    <w:rsid w:val="00EA1313"/>
    <w:rsid w:val="00EA49BD"/>
    <w:rsid w:val="00F33C9F"/>
    <w:rsid w:val="00F36976"/>
    <w:rsid w:val="00F53D9C"/>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5CCD05"/>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057B9-9D3A-4A4A-A23E-CC4922315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765</TotalTime>
  <Pages>15</Pages>
  <Words>1635</Words>
  <Characters>9320</Characters>
  <Application>Microsoft Office Word</Application>
  <DocSecurity>0</DocSecurity>
  <Lines>77</Lines>
  <Paragraphs>21</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10934</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61</cp:revision>
  <cp:lastPrinted>2001-02-09T04:16:00Z</cp:lastPrinted>
  <dcterms:created xsi:type="dcterms:W3CDTF">2017-09-18T14:35:00Z</dcterms:created>
  <dcterms:modified xsi:type="dcterms:W3CDTF">2017-10-25T15:21:00Z</dcterms:modified>
  <cp:contentStatus>Revision Edition</cp:contentStatus>
</cp:coreProperties>
</file>