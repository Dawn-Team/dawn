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41F5AC" w14:textId="77777777" w:rsidR="00AD34C1" w:rsidRDefault="00F066EC" w:rsidP="004A3689">
      <w:pPr>
        <w:spacing w:afterLines="50" w:after="163"/>
        <w:rPr>
          <w:rFonts w:ascii="微软雅黑" w:eastAsia="微软雅黑" w:hAnsi="微软雅黑"/>
        </w:rPr>
      </w:pPr>
      <w:r>
        <w:rPr>
          <w:noProof/>
        </w:rPr>
        <w:pict w14:anchorId="4801B0A1">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14:paraId="5BF0AAFC" w14:textId="77777777" w:rsidR="0078122E" w:rsidRDefault="0078122E" w:rsidP="008D6292">
                  <w:pPr>
                    <w:pBdr>
                      <w:bottom w:val="single" w:sz="6" w:space="1" w:color="auto"/>
                    </w:pBdr>
                    <w:rPr>
                      <w:rFonts w:ascii="微软雅黑" w:eastAsia="微软雅黑" w:hAnsi="微软雅黑"/>
                    </w:rPr>
                  </w:pPr>
                </w:p>
                <w:p w14:paraId="3ADC7005" w14:textId="77777777" w:rsidR="0078122E" w:rsidRPr="003A4EFE" w:rsidRDefault="0078122E" w:rsidP="008D6292">
                  <w:pPr>
                    <w:pBdr>
                      <w:bottom w:val="single" w:sz="6" w:space="1" w:color="auto"/>
                    </w:pBdr>
                    <w:rPr>
                      <w:rFonts w:ascii="微软雅黑" w:eastAsia="微软雅黑" w:hAnsi="微软雅黑"/>
                    </w:rPr>
                  </w:pPr>
                </w:p>
                <w:p w14:paraId="35C24DED" w14:textId="77777777" w:rsidR="0078122E" w:rsidRPr="00AD34C1" w:rsidRDefault="0078122E"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14:paraId="7A345C54" w14:textId="77777777" w:rsidR="0078122E" w:rsidRPr="00AD34C1" w:rsidRDefault="0078122E"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14:paraId="45C6FD8C" w14:textId="77777777" w:rsidR="0078122E" w:rsidRPr="003A4EFE" w:rsidRDefault="0078122E">
                  <w:pPr>
                    <w:rPr>
                      <w:rFonts w:ascii="微软雅黑" w:eastAsia="微软雅黑" w:hAnsi="微软雅黑"/>
                    </w:rPr>
                  </w:pPr>
                </w:p>
                <w:p w14:paraId="7DF9C796" w14:textId="77777777" w:rsidR="0078122E" w:rsidRPr="003A4EFE" w:rsidRDefault="0078122E">
                  <w:pPr>
                    <w:rPr>
                      <w:rFonts w:ascii="微软雅黑" w:eastAsia="微软雅黑" w:hAnsi="微软雅黑"/>
                    </w:rPr>
                  </w:pPr>
                </w:p>
                <w:p w14:paraId="726ABCA0" w14:textId="77777777" w:rsidR="0078122E" w:rsidRPr="003A4EFE" w:rsidRDefault="0078122E">
                  <w:pPr>
                    <w:rPr>
                      <w:rFonts w:ascii="微软雅黑" w:eastAsia="微软雅黑" w:hAnsi="微软雅黑"/>
                    </w:rPr>
                  </w:pPr>
                </w:p>
                <w:p w14:paraId="03D33F23" w14:textId="77777777" w:rsidR="0078122E" w:rsidRPr="003A4EFE" w:rsidRDefault="0078122E">
                  <w:pPr>
                    <w:rPr>
                      <w:rFonts w:ascii="微软雅黑" w:eastAsia="微软雅黑" w:hAnsi="微软雅黑"/>
                    </w:rPr>
                  </w:pPr>
                </w:p>
                <w:p w14:paraId="5A29E2AD" w14:textId="77777777" w:rsidR="0078122E" w:rsidRPr="003A4EFE" w:rsidRDefault="0078122E">
                  <w:pPr>
                    <w:rPr>
                      <w:rFonts w:ascii="微软雅黑" w:eastAsia="微软雅黑" w:hAnsi="微软雅黑"/>
                    </w:rPr>
                  </w:pPr>
                </w:p>
                <w:p w14:paraId="13E9F332" w14:textId="77777777" w:rsidR="0078122E" w:rsidRPr="003A4EFE" w:rsidRDefault="0078122E">
                  <w:pPr>
                    <w:rPr>
                      <w:rFonts w:ascii="微软雅黑" w:eastAsia="微软雅黑" w:hAnsi="微软雅黑"/>
                    </w:rPr>
                  </w:pPr>
                </w:p>
                <w:p w14:paraId="112391AB" w14:textId="77777777" w:rsidR="0078122E" w:rsidRDefault="0078122E">
                  <w:pPr>
                    <w:rPr>
                      <w:rFonts w:ascii="微软雅黑" w:eastAsia="微软雅黑" w:hAnsi="微软雅黑"/>
                    </w:rPr>
                  </w:pPr>
                </w:p>
                <w:p w14:paraId="1C98120F" w14:textId="77777777" w:rsidR="0078122E" w:rsidRDefault="0078122E">
                  <w:pPr>
                    <w:rPr>
                      <w:rFonts w:ascii="微软雅黑" w:eastAsia="微软雅黑" w:hAnsi="微软雅黑"/>
                    </w:rPr>
                  </w:pPr>
                </w:p>
                <w:p w14:paraId="10F98120" w14:textId="77777777" w:rsidR="0078122E" w:rsidRDefault="0078122E">
                  <w:pPr>
                    <w:rPr>
                      <w:rFonts w:ascii="微软雅黑" w:eastAsia="微软雅黑" w:hAnsi="微软雅黑"/>
                    </w:rPr>
                  </w:pPr>
                </w:p>
                <w:p w14:paraId="4EDB5A87" w14:textId="77777777" w:rsidR="0078122E" w:rsidRPr="003A4EFE" w:rsidRDefault="0078122E">
                  <w:pPr>
                    <w:rPr>
                      <w:rFonts w:ascii="微软雅黑" w:eastAsia="微软雅黑" w:hAnsi="微软雅黑"/>
                    </w:rPr>
                  </w:pPr>
                </w:p>
                <w:p w14:paraId="502CC5D5" w14:textId="77777777" w:rsidR="0078122E" w:rsidRPr="00AD34C1" w:rsidRDefault="00F066EC" w:rsidP="008D6292">
                  <w:pPr>
                    <w:wordWrap w:val="0"/>
                    <w:jc w:val="right"/>
                    <w:rPr>
                      <w:rFonts w:ascii="微软雅黑" w:eastAsia="微软雅黑" w:hAnsi="微软雅黑"/>
                      <w:color w:val="FFFFFF"/>
                    </w:rPr>
                  </w:pPr>
                  <w:r>
                    <w:rPr>
                      <w:rFonts w:ascii="微软雅黑" w:eastAsia="微软雅黑" w:hAnsi="微软雅黑"/>
                      <w:color w:val="FFFFFF"/>
                    </w:rPr>
                    <w:pict w14:anchorId="4720C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7pt;height:57pt">
                        <v:imagedata r:id="rId8" o:title="Specification of PHM"/>
                      </v:shape>
                    </w:pict>
                  </w:r>
                </w:p>
                <w:p w14:paraId="60AE5F95" w14:textId="77777777"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14:paraId="1C95C3DA" w14:textId="77777777"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14:paraId="38874B2D" w14:textId="77777777" w:rsidR="0078122E" w:rsidRPr="003A4EFE" w:rsidRDefault="0078122E" w:rsidP="008D6292">
                  <w:pPr>
                    <w:jc w:val="right"/>
                    <w:rPr>
                      <w:rFonts w:ascii="微软雅黑" w:eastAsia="微软雅黑" w:hAnsi="微软雅黑"/>
                    </w:rPr>
                  </w:pPr>
                  <w:r w:rsidRPr="00AD34C1">
                    <w:rPr>
                      <w:rFonts w:ascii="微软雅黑" w:eastAsia="微软雅黑" w:hAnsi="微软雅黑"/>
                      <w:color w:val="FFFFFF"/>
                    </w:rPr>
                    <w:tab/>
                    <w:t>Dawn-Team</w:t>
                  </w:r>
                </w:p>
                <w:p w14:paraId="395BD40A" w14:textId="77777777" w:rsidR="0078122E" w:rsidRPr="003A4EFE" w:rsidRDefault="0078122E">
                  <w:pPr>
                    <w:rPr>
                      <w:rFonts w:ascii="微软雅黑" w:eastAsia="微软雅黑" w:hAnsi="微软雅黑"/>
                    </w:rPr>
                  </w:pPr>
                </w:p>
              </w:txbxContent>
            </v:textbox>
            <w10:wrap anchorx="margin" anchory="page"/>
          </v:shape>
        </w:pict>
      </w:r>
    </w:p>
    <w:p w14:paraId="647A81A0" w14:textId="77777777" w:rsidR="00AD34C1" w:rsidRDefault="00AD34C1" w:rsidP="004A3689">
      <w:pPr>
        <w:spacing w:afterLines="50" w:after="163"/>
        <w:rPr>
          <w:rFonts w:ascii="微软雅黑" w:eastAsia="微软雅黑" w:hAnsi="微软雅黑"/>
        </w:rPr>
      </w:pPr>
    </w:p>
    <w:p w14:paraId="4ACBD587" w14:textId="77777777" w:rsidR="00AD34C1" w:rsidRDefault="00AD34C1" w:rsidP="004A3689">
      <w:pPr>
        <w:spacing w:afterLines="50" w:after="163"/>
        <w:rPr>
          <w:rFonts w:ascii="微软雅黑" w:eastAsia="微软雅黑" w:hAnsi="微软雅黑"/>
        </w:rPr>
      </w:pPr>
    </w:p>
    <w:p w14:paraId="08CB864C" w14:textId="77777777" w:rsidR="00AD34C1" w:rsidRDefault="00AD34C1" w:rsidP="004A3689">
      <w:pPr>
        <w:spacing w:afterLines="50" w:after="163"/>
        <w:rPr>
          <w:rFonts w:ascii="微软雅黑" w:eastAsia="微软雅黑" w:hAnsi="微软雅黑"/>
        </w:rPr>
      </w:pPr>
    </w:p>
    <w:p w14:paraId="02EBB475" w14:textId="77777777" w:rsidR="00AD34C1" w:rsidRDefault="00AD34C1" w:rsidP="004A3689">
      <w:pPr>
        <w:spacing w:afterLines="50" w:after="163"/>
        <w:rPr>
          <w:rFonts w:ascii="微软雅黑" w:eastAsia="微软雅黑" w:hAnsi="微软雅黑"/>
        </w:rPr>
      </w:pPr>
    </w:p>
    <w:p w14:paraId="27768B60" w14:textId="77777777" w:rsidR="00AD34C1" w:rsidRDefault="00AD34C1" w:rsidP="004A3689">
      <w:pPr>
        <w:spacing w:afterLines="50" w:after="163"/>
        <w:rPr>
          <w:rFonts w:ascii="微软雅黑" w:eastAsia="微软雅黑" w:hAnsi="微软雅黑"/>
        </w:rPr>
      </w:pPr>
    </w:p>
    <w:p w14:paraId="09CDB56D" w14:textId="77777777" w:rsidR="00AD34C1" w:rsidRDefault="00AD34C1" w:rsidP="004A3689">
      <w:pPr>
        <w:spacing w:afterLines="50" w:after="163"/>
        <w:rPr>
          <w:rFonts w:ascii="微软雅黑" w:eastAsia="微软雅黑" w:hAnsi="微软雅黑"/>
        </w:rPr>
      </w:pPr>
    </w:p>
    <w:p w14:paraId="33B5CF05" w14:textId="77777777" w:rsidR="00AD34C1" w:rsidRDefault="00F066EC" w:rsidP="004A3689">
      <w:pPr>
        <w:spacing w:afterLines="50" w:after="163"/>
        <w:rPr>
          <w:rFonts w:ascii="微软雅黑" w:eastAsia="微软雅黑" w:hAnsi="微软雅黑"/>
        </w:rPr>
      </w:pPr>
      <w:r>
        <w:rPr>
          <w:noProof/>
        </w:rPr>
        <w:pict w14:anchorId="03E1E743">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14:paraId="60D3C409" w14:textId="77777777" w:rsidR="00AD34C1" w:rsidRDefault="00AD34C1" w:rsidP="004A3689">
      <w:pPr>
        <w:spacing w:afterLines="50" w:after="163"/>
        <w:rPr>
          <w:rFonts w:ascii="微软雅黑" w:eastAsia="微软雅黑" w:hAnsi="微软雅黑"/>
        </w:rPr>
      </w:pPr>
    </w:p>
    <w:p w14:paraId="37148994" w14:textId="77777777" w:rsidR="00AD34C1" w:rsidRDefault="00AD34C1" w:rsidP="004A3689">
      <w:pPr>
        <w:spacing w:afterLines="50" w:after="163"/>
        <w:rPr>
          <w:rFonts w:ascii="微软雅黑" w:eastAsia="微软雅黑" w:hAnsi="微软雅黑"/>
        </w:rPr>
      </w:pPr>
    </w:p>
    <w:p w14:paraId="29EEB35B" w14:textId="77777777" w:rsidR="00AD34C1" w:rsidRDefault="00AD34C1" w:rsidP="004A3689">
      <w:pPr>
        <w:spacing w:afterLines="50" w:after="163"/>
        <w:rPr>
          <w:rFonts w:ascii="微软雅黑" w:eastAsia="微软雅黑" w:hAnsi="微软雅黑"/>
        </w:rPr>
      </w:pPr>
    </w:p>
    <w:p w14:paraId="45637390" w14:textId="77777777" w:rsidR="00AD34C1" w:rsidRDefault="00AD34C1" w:rsidP="004A3689">
      <w:pPr>
        <w:spacing w:afterLines="50" w:after="163"/>
        <w:rPr>
          <w:rFonts w:ascii="微软雅黑" w:eastAsia="微软雅黑" w:hAnsi="微软雅黑"/>
        </w:rPr>
      </w:pPr>
    </w:p>
    <w:p w14:paraId="13553C6C" w14:textId="77777777" w:rsidR="00AD34C1" w:rsidRDefault="00AD34C1" w:rsidP="004A3689">
      <w:pPr>
        <w:spacing w:afterLines="50" w:after="163"/>
        <w:rPr>
          <w:rFonts w:ascii="微软雅黑" w:eastAsia="微软雅黑" w:hAnsi="微软雅黑"/>
        </w:rPr>
      </w:pPr>
    </w:p>
    <w:p w14:paraId="47FBBE4C" w14:textId="77777777" w:rsidR="00AD34C1" w:rsidRDefault="00AD34C1" w:rsidP="004A3689">
      <w:pPr>
        <w:spacing w:afterLines="50" w:after="163"/>
        <w:rPr>
          <w:rFonts w:ascii="微软雅黑" w:eastAsia="微软雅黑" w:hAnsi="微软雅黑"/>
        </w:rPr>
      </w:pPr>
    </w:p>
    <w:p w14:paraId="1FC032E4" w14:textId="77777777" w:rsidR="00AD34C1" w:rsidRDefault="00AD34C1" w:rsidP="004A3689">
      <w:pPr>
        <w:spacing w:afterLines="50" w:after="163"/>
        <w:rPr>
          <w:rFonts w:ascii="微软雅黑" w:eastAsia="微软雅黑" w:hAnsi="微软雅黑"/>
        </w:rPr>
      </w:pPr>
    </w:p>
    <w:p w14:paraId="2B6D2108" w14:textId="77777777" w:rsidR="00AD34C1" w:rsidRDefault="00AD34C1" w:rsidP="004A3689">
      <w:pPr>
        <w:spacing w:afterLines="50" w:after="163"/>
        <w:rPr>
          <w:rFonts w:ascii="微软雅黑" w:eastAsia="微软雅黑" w:hAnsi="微软雅黑"/>
        </w:rPr>
      </w:pPr>
    </w:p>
    <w:p w14:paraId="1498FF55" w14:textId="77777777"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14:paraId="4C882809" w14:textId="77777777"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14:paraId="1E74B80A" w14:textId="77777777"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7EC51824"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6A3C2C57"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217DEAD6"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76A6D66D"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797D06C2"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4C7947B9"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14:paraId="63C158CD" w14:textId="77777777" w:rsidR="00EA1313" w:rsidRPr="005B0EED" w:rsidRDefault="00F066EC">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14:paraId="0B788D16"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14:paraId="2AC94BF3"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14:paraId="077383A5"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14:paraId="758E06A9" w14:textId="77777777" w:rsidR="00EA1313" w:rsidRPr="005B0EED" w:rsidRDefault="00F066EC">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14:paraId="64A28AA9"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14:paraId="4AAE6C9B"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14:paraId="20894FC6"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14:paraId="4EC6341F"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14:paraId="24CA7742"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14:paraId="064DEB55"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14:paraId="7649D2E0"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14:paraId="092BC1A8"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14:paraId="6EB0FB42"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14:paraId="16A3F9C8" w14:textId="77777777" w:rsidR="00EA1313" w:rsidRPr="005B0EED" w:rsidRDefault="00F066EC">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14:paraId="2BB2293A"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6CE4590E"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0F3956C4"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25C2473D"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2933C52E"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42203D45"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69DB4573"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1C042E43"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676F7FE1" w14:textId="77777777" w:rsidR="00EA1313" w:rsidRPr="005B0EED" w:rsidRDefault="00F066EC">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3B89B5C7" w14:textId="77777777" w:rsidR="00EA1313" w:rsidRPr="005B0EED" w:rsidRDefault="00F066EC">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14:paraId="2D0F615F" w14:textId="77777777"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14:paraId="42173754" w14:textId="77777777" w:rsidR="005344C5" w:rsidRDefault="008E6564" w:rsidP="004A3689">
      <w:pPr>
        <w:pStyle w:val="1"/>
        <w:keepNext w:val="0"/>
        <w:keepLines w:val="0"/>
        <w:spacing w:afterLines="50" w:after="156"/>
      </w:pPr>
      <w:bookmarkStart w:id="0" w:name="_Toc494316500"/>
      <w:r>
        <w:rPr>
          <w:rFonts w:hint="eastAsia"/>
        </w:rPr>
        <w:lastRenderedPageBreak/>
        <w:t>引言</w:t>
      </w:r>
      <w:bookmarkEnd w:id="0"/>
    </w:p>
    <w:p w14:paraId="0FB265BD" w14:textId="77777777" w:rsidR="005344C5" w:rsidRDefault="008E6564" w:rsidP="004A3689">
      <w:pPr>
        <w:pStyle w:val="2"/>
        <w:keepNext w:val="0"/>
        <w:keepLines w:val="0"/>
        <w:spacing w:afterLines="50" w:after="156"/>
      </w:pPr>
      <w:bookmarkStart w:id="1" w:name="_Toc494316501"/>
      <w:r>
        <w:rPr>
          <w:rFonts w:hint="eastAsia"/>
        </w:rPr>
        <w:t>编写目的</w:t>
      </w:r>
      <w:bookmarkEnd w:id="1"/>
    </w:p>
    <w:p w14:paraId="49F5BD6E" w14:textId="77777777"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14:paraId="73710085" w14:textId="77777777"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14:paraId="512DED2B" w14:textId="77777777" w:rsidR="005344C5" w:rsidRDefault="008E6564" w:rsidP="004A3689">
      <w:pPr>
        <w:pStyle w:val="2"/>
        <w:keepNext w:val="0"/>
        <w:keepLines w:val="0"/>
        <w:spacing w:afterLines="50" w:after="156"/>
      </w:pPr>
      <w:bookmarkStart w:id="2" w:name="_Toc494316502"/>
      <w:r>
        <w:rPr>
          <w:rFonts w:hint="eastAsia"/>
        </w:rPr>
        <w:t>项目背景</w:t>
      </w:r>
      <w:bookmarkEnd w:id="2"/>
    </w:p>
    <w:p w14:paraId="69F07864" w14:textId="77777777"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14:paraId="49477223" w14:textId="77777777"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14:paraId="54F29270" w14:textId="77777777"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14:paraId="78E8B7D6" w14:textId="77777777"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14:paraId="12E19531" w14:textId="77777777"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14:paraId="4738EC86" w14:textId="77777777" w:rsidTr="00FD2A68">
        <w:tc>
          <w:tcPr>
            <w:tcW w:w="1526" w:type="dxa"/>
            <w:shd w:val="clear" w:color="auto" w:fill="auto"/>
          </w:tcPr>
          <w:p w14:paraId="7325236F" w14:textId="77777777"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14:paraId="72CD40B9" w14:textId="77777777" w:rsidR="009B6DAF" w:rsidRPr="00FD2A68" w:rsidRDefault="009B6DAF" w:rsidP="004A3689">
            <w:pPr>
              <w:spacing w:afterLines="50" w:after="156"/>
              <w:rPr>
                <w:b/>
              </w:rPr>
            </w:pPr>
            <w:r w:rsidRPr="00FD2A68">
              <w:rPr>
                <w:rFonts w:hint="eastAsia"/>
                <w:b/>
              </w:rPr>
              <w:t>释义</w:t>
            </w:r>
          </w:p>
        </w:tc>
      </w:tr>
      <w:tr w:rsidR="009B6DAF" w14:paraId="71AFA9D0" w14:textId="77777777" w:rsidTr="00FD2A68">
        <w:tc>
          <w:tcPr>
            <w:tcW w:w="1526" w:type="dxa"/>
            <w:shd w:val="clear" w:color="auto" w:fill="auto"/>
            <w:vAlign w:val="center"/>
          </w:tcPr>
          <w:p w14:paraId="6DD69922" w14:textId="77777777" w:rsidR="009B6DAF" w:rsidRDefault="009B6DAF" w:rsidP="004A3689">
            <w:pPr>
              <w:spacing w:afterLines="50" w:after="156"/>
            </w:pPr>
            <w:r>
              <w:rPr>
                <w:rFonts w:hint="eastAsia"/>
              </w:rPr>
              <w:t>Dawn-Team</w:t>
            </w:r>
          </w:p>
        </w:tc>
        <w:tc>
          <w:tcPr>
            <w:tcW w:w="6996" w:type="dxa"/>
            <w:shd w:val="clear" w:color="auto" w:fill="auto"/>
            <w:vAlign w:val="center"/>
          </w:tcPr>
          <w:p w14:paraId="5CBD9FFE" w14:textId="77777777"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14:paraId="47A93C10" w14:textId="77777777" w:rsidTr="00FD2A68">
        <w:tc>
          <w:tcPr>
            <w:tcW w:w="1526" w:type="dxa"/>
            <w:shd w:val="clear" w:color="auto" w:fill="auto"/>
            <w:vAlign w:val="center"/>
          </w:tcPr>
          <w:p w14:paraId="7B1288E5" w14:textId="77777777" w:rsidR="009B6DAF" w:rsidRDefault="00552C82" w:rsidP="004A3689">
            <w:pPr>
              <w:spacing w:afterLines="50" w:after="156"/>
            </w:pPr>
            <w:r>
              <w:rPr>
                <w:rFonts w:hint="eastAsia"/>
              </w:rPr>
              <w:t>PMH</w:t>
            </w:r>
          </w:p>
        </w:tc>
        <w:tc>
          <w:tcPr>
            <w:tcW w:w="6996" w:type="dxa"/>
            <w:shd w:val="clear" w:color="auto" w:fill="auto"/>
            <w:vAlign w:val="center"/>
          </w:tcPr>
          <w:p w14:paraId="111AAE9B" w14:textId="77777777"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14:paraId="4271FDCA" w14:textId="77777777" w:rsidR="005344C5" w:rsidRPr="00AF3FCE" w:rsidRDefault="005344C5" w:rsidP="004A3689">
      <w:pPr>
        <w:spacing w:afterLines="50" w:after="156"/>
      </w:pPr>
    </w:p>
    <w:p w14:paraId="2A220F44" w14:textId="77777777"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14:paraId="707868DE" w14:textId="77777777" w:rsidTr="00FD2A68">
        <w:tc>
          <w:tcPr>
            <w:tcW w:w="817" w:type="dxa"/>
            <w:shd w:val="clear" w:color="auto" w:fill="auto"/>
            <w:vAlign w:val="center"/>
          </w:tcPr>
          <w:p w14:paraId="77B07838" w14:textId="77777777"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14:paraId="4800F85A" w14:textId="77777777"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14:paraId="68445FD9" w14:textId="77777777"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14:paraId="221DE8CB" w14:textId="77777777" w:rsidR="009B6DAF" w:rsidRPr="00FD2A68" w:rsidRDefault="009B6DAF" w:rsidP="004A3689">
            <w:pPr>
              <w:spacing w:afterLines="50" w:after="156"/>
              <w:jc w:val="both"/>
              <w:rPr>
                <w:b/>
              </w:rPr>
            </w:pPr>
            <w:r w:rsidRPr="00FD2A68">
              <w:rPr>
                <w:rFonts w:hint="eastAsia"/>
                <w:b/>
              </w:rPr>
              <w:t>备注</w:t>
            </w:r>
          </w:p>
        </w:tc>
      </w:tr>
      <w:tr w:rsidR="00FD2A68" w14:paraId="1BD8F036" w14:textId="77777777" w:rsidTr="00FD2A68">
        <w:tc>
          <w:tcPr>
            <w:tcW w:w="817" w:type="dxa"/>
            <w:shd w:val="clear" w:color="auto" w:fill="auto"/>
            <w:vAlign w:val="center"/>
          </w:tcPr>
          <w:p w14:paraId="565C0488" w14:textId="77777777" w:rsidR="009B6DAF" w:rsidRDefault="009B6DAF" w:rsidP="004A3689">
            <w:pPr>
              <w:spacing w:afterLines="50" w:after="156"/>
            </w:pPr>
            <w:r>
              <w:rPr>
                <w:rFonts w:hint="eastAsia"/>
              </w:rPr>
              <w:t>1</w:t>
            </w:r>
          </w:p>
        </w:tc>
        <w:tc>
          <w:tcPr>
            <w:tcW w:w="851" w:type="dxa"/>
            <w:shd w:val="clear" w:color="auto" w:fill="auto"/>
            <w:vAlign w:val="center"/>
          </w:tcPr>
          <w:p w14:paraId="2326C739" w14:textId="77777777" w:rsidR="009B6DAF" w:rsidRDefault="00CF3823" w:rsidP="004A3689">
            <w:pPr>
              <w:spacing w:afterLines="50" w:after="156"/>
            </w:pPr>
            <w:r>
              <w:rPr>
                <w:rFonts w:hint="eastAsia"/>
              </w:rPr>
              <w:t>《可行性分析报告》</w:t>
            </w:r>
          </w:p>
        </w:tc>
        <w:tc>
          <w:tcPr>
            <w:tcW w:w="850" w:type="dxa"/>
            <w:shd w:val="clear" w:color="auto" w:fill="auto"/>
            <w:vAlign w:val="center"/>
          </w:tcPr>
          <w:p w14:paraId="21B5AC2D" w14:textId="77777777" w:rsidR="009B6DAF" w:rsidRDefault="00CF3823" w:rsidP="004A3689">
            <w:pPr>
              <w:spacing w:afterLines="50" w:after="156"/>
            </w:pPr>
            <w:r>
              <w:rPr>
                <w:rFonts w:hint="eastAsia"/>
              </w:rPr>
              <w:t>项目文档</w:t>
            </w:r>
          </w:p>
        </w:tc>
        <w:tc>
          <w:tcPr>
            <w:tcW w:w="6004" w:type="dxa"/>
            <w:shd w:val="clear" w:color="auto" w:fill="auto"/>
            <w:vAlign w:val="center"/>
          </w:tcPr>
          <w:p w14:paraId="519B055A" w14:textId="77777777"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14:paraId="432920B7" w14:textId="77777777" w:rsidR="005840E6" w:rsidRDefault="00CA2B51" w:rsidP="004A3689">
            <w:pPr>
              <w:spacing w:afterLines="50" w:after="156"/>
            </w:pPr>
            <w:r>
              <w:rPr>
                <w:rFonts w:ascii="微软雅黑" w:eastAsia="微软雅黑" w:hAnsi="微软雅黑"/>
                <w:noProof/>
                <w:color w:val="FFFFFF"/>
              </w:rPr>
              <w:pict w14:anchorId="0C719AF5">
                <v:shape id="图片 8" o:spid="_x0000_i1025" type="#_x0000_t75" style="width:42.75pt;height:42.75pt;visibility:visible;mso-wrap-style:square">
                  <v:imagedata r:id="rId15" o:title=""/>
                </v:shape>
              </w:pict>
            </w:r>
          </w:p>
        </w:tc>
      </w:tr>
      <w:tr w:rsidR="009E6F34" w14:paraId="0F0A5076" w14:textId="77777777" w:rsidTr="00FD2A68">
        <w:tc>
          <w:tcPr>
            <w:tcW w:w="817" w:type="dxa"/>
            <w:shd w:val="clear" w:color="auto" w:fill="auto"/>
            <w:vAlign w:val="center"/>
          </w:tcPr>
          <w:p w14:paraId="6C841863" w14:textId="77777777" w:rsidR="009E6F34" w:rsidRDefault="009E6F34" w:rsidP="004A3689">
            <w:pPr>
              <w:spacing w:afterLines="50" w:after="156"/>
            </w:pPr>
            <w:r>
              <w:rPr>
                <w:rFonts w:hint="eastAsia"/>
              </w:rPr>
              <w:t>2</w:t>
            </w:r>
          </w:p>
        </w:tc>
        <w:tc>
          <w:tcPr>
            <w:tcW w:w="851" w:type="dxa"/>
            <w:shd w:val="clear" w:color="auto" w:fill="auto"/>
            <w:vAlign w:val="center"/>
          </w:tcPr>
          <w:p w14:paraId="22A886D4" w14:textId="77777777" w:rsidR="009E6F34" w:rsidRDefault="009E6F34" w:rsidP="004A3689">
            <w:pPr>
              <w:spacing w:afterLines="50" w:after="156"/>
            </w:pPr>
            <w:r w:rsidRPr="009E6F34">
              <w:t>runoob.com</w:t>
            </w:r>
          </w:p>
        </w:tc>
        <w:tc>
          <w:tcPr>
            <w:tcW w:w="850" w:type="dxa"/>
            <w:shd w:val="clear" w:color="auto" w:fill="auto"/>
            <w:vAlign w:val="center"/>
          </w:tcPr>
          <w:p w14:paraId="3649260B" w14:textId="77777777" w:rsidR="009E6F34" w:rsidRDefault="009E6F34" w:rsidP="004A3689">
            <w:pPr>
              <w:spacing w:afterLines="50" w:after="156"/>
            </w:pPr>
            <w:r>
              <w:rPr>
                <w:rFonts w:hint="eastAsia"/>
              </w:rPr>
              <w:t>网站</w:t>
            </w:r>
          </w:p>
        </w:tc>
        <w:tc>
          <w:tcPr>
            <w:tcW w:w="6004" w:type="dxa"/>
            <w:shd w:val="clear" w:color="auto" w:fill="auto"/>
            <w:vAlign w:val="center"/>
          </w:tcPr>
          <w:p w14:paraId="2F454239" w14:textId="77777777" w:rsidR="009E6F34" w:rsidRDefault="00F066EC" w:rsidP="004A3689">
            <w:pPr>
              <w:spacing w:afterLines="50" w:after="156"/>
            </w:pPr>
            <w:hyperlink r:id="rId16" w:history="1">
              <w:r w:rsidR="009E6F34" w:rsidRPr="0015102A">
                <w:rPr>
                  <w:rStyle w:val="a3"/>
                </w:rPr>
                <w:t>http://www.runoob.com</w:t>
              </w:r>
            </w:hyperlink>
          </w:p>
        </w:tc>
      </w:tr>
      <w:tr w:rsidR="009E6F34" w14:paraId="0B732A35" w14:textId="77777777" w:rsidTr="00FD2A68">
        <w:tc>
          <w:tcPr>
            <w:tcW w:w="817" w:type="dxa"/>
            <w:shd w:val="clear" w:color="auto" w:fill="auto"/>
            <w:vAlign w:val="center"/>
          </w:tcPr>
          <w:p w14:paraId="19BD8AD9" w14:textId="77777777" w:rsidR="009E6F34" w:rsidRPr="009E6F34" w:rsidRDefault="009E6F34" w:rsidP="004A3689">
            <w:pPr>
              <w:spacing w:afterLines="50" w:after="156"/>
            </w:pPr>
            <w:r>
              <w:t>3</w:t>
            </w:r>
          </w:p>
        </w:tc>
        <w:tc>
          <w:tcPr>
            <w:tcW w:w="851" w:type="dxa"/>
            <w:shd w:val="clear" w:color="auto" w:fill="auto"/>
            <w:vAlign w:val="center"/>
          </w:tcPr>
          <w:p w14:paraId="1784615B" w14:textId="77777777"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14:paraId="4C978E37" w14:textId="77777777"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14:paraId="6D37A99F" w14:textId="77777777" w:rsidR="009E6F34" w:rsidRDefault="00F066EC" w:rsidP="004A3689">
            <w:pPr>
              <w:spacing w:afterLines="50" w:after="156"/>
            </w:pPr>
            <w:hyperlink r:id="rId17" w:history="1">
              <w:r w:rsidR="009E6F34" w:rsidRPr="0015102A">
                <w:rPr>
                  <w:rStyle w:val="a3"/>
                </w:rPr>
                <w:t>https://baike.baidu.com/item/mongodb/60411</w:t>
              </w:r>
            </w:hyperlink>
          </w:p>
        </w:tc>
      </w:tr>
      <w:tr w:rsidR="009E6F34" w14:paraId="5A4F47D7" w14:textId="77777777" w:rsidTr="00FD2A68">
        <w:tc>
          <w:tcPr>
            <w:tcW w:w="817" w:type="dxa"/>
            <w:shd w:val="clear" w:color="auto" w:fill="auto"/>
            <w:vAlign w:val="center"/>
          </w:tcPr>
          <w:p w14:paraId="5C26E707" w14:textId="77777777" w:rsidR="009E6F34" w:rsidRPr="009E6F34" w:rsidRDefault="009E6F34" w:rsidP="004A3689">
            <w:pPr>
              <w:spacing w:afterLines="50" w:after="156"/>
            </w:pPr>
          </w:p>
        </w:tc>
        <w:tc>
          <w:tcPr>
            <w:tcW w:w="851" w:type="dxa"/>
            <w:shd w:val="clear" w:color="auto" w:fill="auto"/>
            <w:vAlign w:val="center"/>
          </w:tcPr>
          <w:p w14:paraId="5B79E516" w14:textId="77777777" w:rsidR="009E6F34" w:rsidRDefault="009E6F34" w:rsidP="004A3689">
            <w:pPr>
              <w:spacing w:afterLines="50" w:after="156"/>
            </w:pPr>
          </w:p>
        </w:tc>
        <w:tc>
          <w:tcPr>
            <w:tcW w:w="850" w:type="dxa"/>
            <w:shd w:val="clear" w:color="auto" w:fill="auto"/>
            <w:vAlign w:val="center"/>
          </w:tcPr>
          <w:p w14:paraId="6E566C42" w14:textId="77777777" w:rsidR="009E6F34" w:rsidRDefault="009E6F34" w:rsidP="004A3689">
            <w:pPr>
              <w:spacing w:afterLines="50" w:after="156"/>
            </w:pPr>
          </w:p>
        </w:tc>
        <w:tc>
          <w:tcPr>
            <w:tcW w:w="6004" w:type="dxa"/>
            <w:shd w:val="clear" w:color="auto" w:fill="auto"/>
            <w:vAlign w:val="center"/>
          </w:tcPr>
          <w:p w14:paraId="04841611" w14:textId="77777777" w:rsidR="009E6F34" w:rsidRDefault="009E6F34" w:rsidP="004A3689">
            <w:pPr>
              <w:spacing w:afterLines="50" w:after="156"/>
            </w:pPr>
          </w:p>
        </w:tc>
      </w:tr>
    </w:tbl>
    <w:p w14:paraId="2E83EFC1" w14:textId="77777777" w:rsidR="00CF3823" w:rsidRDefault="00CF3823" w:rsidP="004A3689">
      <w:pPr>
        <w:spacing w:afterLines="50" w:after="156"/>
      </w:pPr>
    </w:p>
    <w:p w14:paraId="16918121" w14:textId="77777777" w:rsidR="00CF3823" w:rsidRDefault="00CF3823" w:rsidP="004A3689">
      <w:pPr>
        <w:spacing w:afterLines="50" w:after="156"/>
      </w:pPr>
    </w:p>
    <w:p w14:paraId="67138370" w14:textId="77777777"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14:paraId="72A63F38" w14:textId="77777777" w:rsidR="005344C5" w:rsidRDefault="008E6564" w:rsidP="004A3689">
      <w:pPr>
        <w:pStyle w:val="2"/>
        <w:spacing w:afterLines="50" w:after="156"/>
      </w:pPr>
      <w:bookmarkStart w:id="9" w:name="_Toc494316508"/>
      <w:r>
        <w:rPr>
          <w:rFonts w:hint="eastAsia"/>
        </w:rPr>
        <w:t>目标</w:t>
      </w:r>
      <w:bookmarkEnd w:id="9"/>
    </w:p>
    <w:p w14:paraId="6ED437E2" w14:textId="77777777"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14:paraId="5E70D2B5" w14:textId="77777777"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14:paraId="29506277" w14:textId="77777777"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14:paraId="7EA6611B" w14:textId="77777777" w:rsidTr="00BE28CC">
        <w:tc>
          <w:tcPr>
            <w:tcW w:w="4261" w:type="dxa"/>
            <w:shd w:val="clear" w:color="auto" w:fill="auto"/>
            <w:vAlign w:val="center"/>
          </w:tcPr>
          <w:p w14:paraId="0BDE3A9D" w14:textId="77777777"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14:paraId="677B422B" w14:textId="77777777"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14:paraId="3EF54199" w14:textId="77777777" w:rsidTr="00BE28CC">
        <w:tc>
          <w:tcPr>
            <w:tcW w:w="4261" w:type="dxa"/>
            <w:shd w:val="clear" w:color="auto" w:fill="auto"/>
            <w:vAlign w:val="center"/>
          </w:tcPr>
          <w:p w14:paraId="4FE841D1" w14:textId="77777777"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14:paraId="1C31D641" w14:textId="77777777"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14:paraId="6839FF30" w14:textId="77777777" w:rsidTr="00BE28CC">
        <w:tc>
          <w:tcPr>
            <w:tcW w:w="4261" w:type="dxa"/>
            <w:shd w:val="clear" w:color="auto" w:fill="auto"/>
            <w:vAlign w:val="center"/>
          </w:tcPr>
          <w:p w14:paraId="61E25715" w14:textId="77777777"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14:paraId="4333ABED" w14:textId="77777777"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14:paraId="30578122" w14:textId="77777777"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14:paraId="2801CD9E" w14:textId="77777777"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14:paraId="0F9981F5" w14:textId="77777777" w:rsidTr="00BE28CC">
        <w:tc>
          <w:tcPr>
            <w:tcW w:w="4261" w:type="dxa"/>
            <w:shd w:val="clear" w:color="auto" w:fill="auto"/>
            <w:vAlign w:val="center"/>
          </w:tcPr>
          <w:p w14:paraId="13FFB7A5" w14:textId="77777777"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14:paraId="5434FB4C" w14:textId="77777777"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14:paraId="219D408E" w14:textId="77777777" w:rsidTr="00BE28CC">
        <w:tc>
          <w:tcPr>
            <w:tcW w:w="4261" w:type="dxa"/>
            <w:shd w:val="clear" w:color="auto" w:fill="auto"/>
            <w:vAlign w:val="center"/>
          </w:tcPr>
          <w:p w14:paraId="0F1B4456" w14:textId="77777777"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14:paraId="241950CA" w14:textId="77777777"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14:paraId="7A3D1C09" w14:textId="77777777" w:rsidR="003A1000" w:rsidRDefault="003A1000" w:rsidP="004A3689">
            <w:pPr>
              <w:spacing w:afterLines="50" w:after="156"/>
              <w:rPr>
                <w:rFonts w:ascii="宋体" w:hAnsi="宋体"/>
              </w:rPr>
            </w:pPr>
            <w:r>
              <w:rPr>
                <w:rFonts w:ascii="宋体" w:hAnsi="宋体"/>
              </w:rPr>
              <w:t>Spring Boot</w:t>
            </w:r>
          </w:p>
          <w:p w14:paraId="1569907D" w14:textId="77777777"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14:paraId="0DD8D1C5" w14:textId="77777777"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14:paraId="51F43B8C" w14:textId="77777777" w:rsidR="003A1000" w:rsidRPr="00BE28CC" w:rsidRDefault="003A1000" w:rsidP="004A3689">
            <w:pPr>
              <w:spacing w:afterLines="50" w:after="156"/>
              <w:rPr>
                <w:rFonts w:ascii="宋体" w:hAnsi="宋体"/>
              </w:rPr>
            </w:pPr>
            <w:r>
              <w:rPr>
                <w:rFonts w:ascii="宋体" w:hAnsi="宋体"/>
              </w:rPr>
              <w:t>Spring Session</w:t>
            </w:r>
          </w:p>
        </w:tc>
      </w:tr>
      <w:tr w:rsidR="00465417" w:rsidRPr="00BE28CC" w14:paraId="0F8E1BA7" w14:textId="77777777" w:rsidTr="00BE28CC">
        <w:tc>
          <w:tcPr>
            <w:tcW w:w="4261" w:type="dxa"/>
            <w:shd w:val="clear" w:color="auto" w:fill="auto"/>
            <w:vAlign w:val="center"/>
          </w:tcPr>
          <w:p w14:paraId="28C24122" w14:textId="77777777"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14:paraId="3F497C02" w14:textId="77777777" w:rsidR="006B1B74" w:rsidRPr="00BE28CC" w:rsidRDefault="006B1B74" w:rsidP="004A3689">
            <w:pPr>
              <w:spacing w:afterLines="50" w:after="156"/>
              <w:rPr>
                <w:rFonts w:ascii="宋体" w:hAnsi="宋体"/>
              </w:rPr>
            </w:pPr>
            <w:r w:rsidRPr="00BE28CC">
              <w:rPr>
                <w:rFonts w:ascii="宋体" w:hAnsi="宋体" w:hint="eastAsia"/>
              </w:rPr>
              <w:t>MySQL Server 5.7</w:t>
            </w:r>
          </w:p>
          <w:p w14:paraId="01273D96" w14:textId="77777777" w:rsidR="006B1B74" w:rsidRPr="00BE28CC" w:rsidRDefault="006B1B74" w:rsidP="004A3689">
            <w:pPr>
              <w:spacing w:afterLines="50" w:after="156"/>
              <w:rPr>
                <w:rFonts w:ascii="宋体" w:hAnsi="宋体"/>
              </w:rPr>
            </w:pPr>
            <w:r w:rsidRPr="00BE28CC">
              <w:rPr>
                <w:rFonts w:ascii="宋体" w:hAnsi="宋体" w:hint="eastAsia"/>
              </w:rPr>
              <w:t>MongoDB 3.4.7</w:t>
            </w:r>
          </w:p>
          <w:p w14:paraId="59724356" w14:textId="77777777" w:rsidR="00465417" w:rsidRPr="00BE28CC" w:rsidRDefault="00465417" w:rsidP="004A3689">
            <w:pPr>
              <w:spacing w:afterLines="50" w:after="156"/>
              <w:rPr>
                <w:rFonts w:ascii="宋体" w:hAnsi="宋体"/>
              </w:rPr>
            </w:pPr>
            <w:r w:rsidRPr="00BE28CC">
              <w:rPr>
                <w:rFonts w:ascii="宋体" w:hAnsi="宋体"/>
              </w:rPr>
              <w:t>Redis</w:t>
            </w:r>
          </w:p>
        </w:tc>
      </w:tr>
    </w:tbl>
    <w:p w14:paraId="59C799B4" w14:textId="77777777" w:rsidR="00484E81" w:rsidRPr="00484E81" w:rsidRDefault="00484E81" w:rsidP="004A3689">
      <w:pPr>
        <w:spacing w:afterLines="50" w:after="156"/>
      </w:pPr>
    </w:p>
    <w:p w14:paraId="59606588" w14:textId="77777777" w:rsidR="005344C5" w:rsidRDefault="008E6564" w:rsidP="004A3689">
      <w:pPr>
        <w:pStyle w:val="2"/>
        <w:spacing w:afterLines="50" w:after="156"/>
      </w:pPr>
      <w:bookmarkStart w:id="11" w:name="_Toc494316510"/>
      <w:r>
        <w:rPr>
          <w:rFonts w:hint="eastAsia"/>
        </w:rPr>
        <w:t>条件与限制</w:t>
      </w:r>
      <w:bookmarkEnd w:id="11"/>
    </w:p>
    <w:p w14:paraId="6223F5C2" w14:textId="77777777"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14:paraId="18980E23" w14:textId="77777777"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14:paraId="1C631575" w14:textId="77777777"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14:paraId="203ADA96" w14:textId="77777777" w:rsidR="005344C5" w:rsidRDefault="008E6564" w:rsidP="004A3689">
      <w:pPr>
        <w:pStyle w:val="1"/>
        <w:keepNext w:val="0"/>
        <w:keepLines w:val="0"/>
        <w:spacing w:afterLines="50" w:after="156"/>
      </w:pPr>
      <w:bookmarkStart w:id="12" w:name="_Toc494316511"/>
      <w:r>
        <w:rPr>
          <w:rFonts w:hint="eastAsia"/>
        </w:rPr>
        <w:t>数据描述</w:t>
      </w:r>
      <w:bookmarkEnd w:id="12"/>
    </w:p>
    <w:p w14:paraId="0CE05EFF" w14:textId="77777777"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14:paraId="14F067C3" w14:textId="77777777" w:rsidTr="004307D3">
        <w:tc>
          <w:tcPr>
            <w:tcW w:w="2130" w:type="dxa"/>
            <w:shd w:val="clear" w:color="auto" w:fill="auto"/>
            <w:vAlign w:val="center"/>
          </w:tcPr>
          <w:p w14:paraId="16A92073" w14:textId="77777777"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14:paraId="714E9E03" w14:textId="77777777"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14:paraId="7010C8CE" w14:textId="77777777"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14:paraId="4EF48072" w14:textId="77777777" w:rsidR="007A52B0" w:rsidRPr="004307D3" w:rsidRDefault="007A52B0" w:rsidP="004307D3">
            <w:pPr>
              <w:spacing w:afterLines="50" w:after="156"/>
              <w:jc w:val="both"/>
              <w:rPr>
                <w:b/>
              </w:rPr>
            </w:pPr>
            <w:r w:rsidRPr="004307D3">
              <w:rPr>
                <w:rFonts w:hint="eastAsia"/>
                <w:b/>
              </w:rPr>
              <w:t>说明</w:t>
            </w:r>
          </w:p>
        </w:tc>
      </w:tr>
      <w:tr w:rsidR="007A52B0" w14:paraId="28E28D8A" w14:textId="77777777" w:rsidTr="004307D3">
        <w:tc>
          <w:tcPr>
            <w:tcW w:w="2130" w:type="dxa"/>
            <w:shd w:val="clear" w:color="auto" w:fill="auto"/>
            <w:vAlign w:val="center"/>
          </w:tcPr>
          <w:p w14:paraId="65C96F37" w14:textId="77777777" w:rsidR="007A52B0" w:rsidRDefault="007A52B0" w:rsidP="004307D3">
            <w:pPr>
              <w:spacing w:afterLines="50" w:after="156"/>
            </w:pPr>
            <w:r>
              <w:rPr>
                <w:rFonts w:hint="eastAsia"/>
              </w:rPr>
              <w:t>1</w:t>
            </w:r>
          </w:p>
        </w:tc>
        <w:tc>
          <w:tcPr>
            <w:tcW w:w="2130" w:type="dxa"/>
            <w:shd w:val="clear" w:color="auto" w:fill="auto"/>
            <w:vAlign w:val="center"/>
          </w:tcPr>
          <w:p w14:paraId="7BBC86D7" w14:textId="77777777"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14:paraId="0A8DDB99" w14:textId="77777777" w:rsidR="007A52B0" w:rsidRDefault="00441080" w:rsidP="004307D3">
            <w:pPr>
              <w:spacing w:afterLines="50" w:after="156"/>
            </w:pPr>
            <w:r>
              <w:rPr>
                <w:rFonts w:hint="eastAsia"/>
              </w:rPr>
              <w:t>可选</w:t>
            </w:r>
          </w:p>
        </w:tc>
        <w:tc>
          <w:tcPr>
            <w:tcW w:w="2131" w:type="dxa"/>
            <w:shd w:val="clear" w:color="auto" w:fill="auto"/>
            <w:vAlign w:val="center"/>
          </w:tcPr>
          <w:p w14:paraId="7F2E28DC" w14:textId="77777777" w:rsidR="007A52B0" w:rsidRDefault="00441080" w:rsidP="004307D3">
            <w:pPr>
              <w:spacing w:afterLines="50" w:after="156"/>
            </w:pPr>
            <w:r>
              <w:rPr>
                <w:rFonts w:hint="eastAsia"/>
              </w:rPr>
              <w:t>用于本地化支持的文件</w:t>
            </w:r>
          </w:p>
        </w:tc>
      </w:tr>
      <w:tr w:rsidR="007A52B0" w14:paraId="6FA9697D" w14:textId="77777777" w:rsidTr="004307D3">
        <w:tc>
          <w:tcPr>
            <w:tcW w:w="2130" w:type="dxa"/>
            <w:shd w:val="clear" w:color="auto" w:fill="auto"/>
            <w:vAlign w:val="center"/>
          </w:tcPr>
          <w:p w14:paraId="165CA64D" w14:textId="77777777" w:rsidR="007A52B0" w:rsidRPr="00441080" w:rsidRDefault="00260B13" w:rsidP="004307D3">
            <w:pPr>
              <w:spacing w:afterLines="50" w:after="156"/>
            </w:pPr>
            <w:r>
              <w:t>2</w:t>
            </w:r>
          </w:p>
        </w:tc>
        <w:tc>
          <w:tcPr>
            <w:tcW w:w="2130" w:type="dxa"/>
            <w:shd w:val="clear" w:color="auto" w:fill="auto"/>
            <w:vAlign w:val="center"/>
          </w:tcPr>
          <w:p w14:paraId="7B64902A" w14:textId="77777777"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14:paraId="5BFBA44D" w14:textId="77777777" w:rsidR="007A52B0" w:rsidRDefault="00010A9F" w:rsidP="004307D3">
            <w:pPr>
              <w:spacing w:afterLines="50" w:after="156"/>
            </w:pPr>
            <w:r>
              <w:rPr>
                <w:rFonts w:hint="eastAsia"/>
              </w:rPr>
              <w:t>可选</w:t>
            </w:r>
          </w:p>
        </w:tc>
        <w:tc>
          <w:tcPr>
            <w:tcW w:w="2131" w:type="dxa"/>
            <w:shd w:val="clear" w:color="auto" w:fill="auto"/>
            <w:vAlign w:val="center"/>
          </w:tcPr>
          <w:p w14:paraId="5FDB005A" w14:textId="77777777" w:rsidR="007A52B0" w:rsidRDefault="00010A9F" w:rsidP="004307D3">
            <w:pPr>
              <w:spacing w:afterLines="50" w:after="156"/>
            </w:pPr>
            <w:r>
              <w:rPr>
                <w:rFonts w:hint="eastAsia"/>
              </w:rPr>
              <w:t>用于处理法律法规规定和责任澄清</w:t>
            </w:r>
          </w:p>
        </w:tc>
      </w:tr>
      <w:tr w:rsidR="007A52B0" w14:paraId="43281D5E" w14:textId="77777777" w:rsidTr="004307D3">
        <w:tc>
          <w:tcPr>
            <w:tcW w:w="2130" w:type="dxa"/>
            <w:shd w:val="clear" w:color="auto" w:fill="auto"/>
            <w:vAlign w:val="center"/>
          </w:tcPr>
          <w:p w14:paraId="5140D6B9" w14:textId="77777777" w:rsidR="007A52B0" w:rsidRDefault="007A52B0" w:rsidP="004307D3">
            <w:pPr>
              <w:spacing w:afterLines="50" w:after="156"/>
              <w:jc w:val="both"/>
            </w:pPr>
          </w:p>
        </w:tc>
        <w:tc>
          <w:tcPr>
            <w:tcW w:w="2130" w:type="dxa"/>
            <w:shd w:val="clear" w:color="auto" w:fill="auto"/>
            <w:vAlign w:val="center"/>
          </w:tcPr>
          <w:p w14:paraId="3F7A49DA" w14:textId="77777777" w:rsidR="007A52B0" w:rsidRDefault="007A52B0" w:rsidP="004307D3">
            <w:pPr>
              <w:spacing w:afterLines="50" w:after="156"/>
              <w:jc w:val="both"/>
            </w:pPr>
          </w:p>
        </w:tc>
        <w:tc>
          <w:tcPr>
            <w:tcW w:w="2131" w:type="dxa"/>
            <w:shd w:val="clear" w:color="auto" w:fill="auto"/>
            <w:vAlign w:val="center"/>
          </w:tcPr>
          <w:p w14:paraId="51701772" w14:textId="77777777" w:rsidR="007A52B0" w:rsidRDefault="007A52B0" w:rsidP="004307D3">
            <w:pPr>
              <w:spacing w:afterLines="50" w:after="156"/>
              <w:jc w:val="both"/>
            </w:pPr>
          </w:p>
        </w:tc>
        <w:tc>
          <w:tcPr>
            <w:tcW w:w="2131" w:type="dxa"/>
            <w:shd w:val="clear" w:color="auto" w:fill="auto"/>
            <w:vAlign w:val="center"/>
          </w:tcPr>
          <w:p w14:paraId="544055CB" w14:textId="77777777" w:rsidR="007A52B0" w:rsidRDefault="007A52B0" w:rsidP="004307D3">
            <w:pPr>
              <w:spacing w:afterLines="50" w:after="156"/>
              <w:jc w:val="both"/>
            </w:pPr>
          </w:p>
        </w:tc>
      </w:tr>
    </w:tbl>
    <w:p w14:paraId="74FB8A11" w14:textId="77777777"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14:paraId="70ECB618" w14:textId="77777777"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14:paraId="11298B1D" w14:textId="77777777" w:rsidTr="004307D3">
        <w:tc>
          <w:tcPr>
            <w:tcW w:w="959" w:type="dxa"/>
            <w:shd w:val="clear" w:color="auto" w:fill="auto"/>
            <w:vAlign w:val="center"/>
          </w:tcPr>
          <w:p w14:paraId="4412A3BD" w14:textId="77777777"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14:paraId="1A206E97" w14:textId="77777777"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14:paraId="693F6408" w14:textId="77777777"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14:paraId="3FED6431" w14:textId="77777777" w:rsidR="007A52B0" w:rsidRPr="004307D3" w:rsidRDefault="007A52B0" w:rsidP="004307D3">
            <w:pPr>
              <w:spacing w:afterLines="50" w:after="156"/>
              <w:jc w:val="both"/>
              <w:rPr>
                <w:b/>
              </w:rPr>
            </w:pPr>
            <w:r w:rsidRPr="004307D3">
              <w:rPr>
                <w:rFonts w:hint="eastAsia"/>
                <w:b/>
              </w:rPr>
              <w:t>说明</w:t>
            </w:r>
          </w:p>
        </w:tc>
      </w:tr>
      <w:tr w:rsidR="007A52B0" w14:paraId="6104AA4C" w14:textId="77777777" w:rsidTr="004307D3">
        <w:tc>
          <w:tcPr>
            <w:tcW w:w="959" w:type="dxa"/>
            <w:shd w:val="clear" w:color="auto" w:fill="auto"/>
            <w:vAlign w:val="center"/>
          </w:tcPr>
          <w:p w14:paraId="01CA8CD0" w14:textId="77777777" w:rsidR="007A52B0" w:rsidRDefault="007A52B0" w:rsidP="004307D3">
            <w:pPr>
              <w:spacing w:afterLines="50" w:after="156"/>
            </w:pPr>
            <w:r>
              <w:rPr>
                <w:rFonts w:hint="eastAsia"/>
              </w:rPr>
              <w:t>1</w:t>
            </w:r>
          </w:p>
        </w:tc>
        <w:tc>
          <w:tcPr>
            <w:tcW w:w="1559" w:type="dxa"/>
            <w:shd w:val="clear" w:color="auto" w:fill="auto"/>
            <w:vAlign w:val="center"/>
          </w:tcPr>
          <w:p w14:paraId="5288C0A8" w14:textId="77777777" w:rsidR="007A52B0" w:rsidRDefault="009E6F34" w:rsidP="004307D3">
            <w:pPr>
              <w:spacing w:afterLines="50" w:after="156"/>
            </w:pPr>
            <w:r>
              <w:rPr>
                <w:rFonts w:hint="eastAsia"/>
              </w:rPr>
              <w:t>用户信息</w:t>
            </w:r>
          </w:p>
        </w:tc>
        <w:tc>
          <w:tcPr>
            <w:tcW w:w="1418" w:type="dxa"/>
            <w:shd w:val="clear" w:color="auto" w:fill="auto"/>
            <w:vAlign w:val="center"/>
          </w:tcPr>
          <w:p w14:paraId="6353D69B" w14:textId="77777777" w:rsidR="007A52B0" w:rsidRDefault="009E6F34" w:rsidP="004307D3">
            <w:pPr>
              <w:spacing w:afterLines="50" w:after="156"/>
            </w:pPr>
            <w:r>
              <w:rPr>
                <w:rFonts w:hint="eastAsia"/>
              </w:rPr>
              <w:t>用户使用系统的必要信息</w:t>
            </w:r>
          </w:p>
        </w:tc>
        <w:tc>
          <w:tcPr>
            <w:tcW w:w="4586" w:type="dxa"/>
            <w:shd w:val="clear" w:color="auto" w:fill="auto"/>
            <w:vAlign w:val="center"/>
          </w:tcPr>
          <w:p w14:paraId="225CE688" w14:textId="77777777" w:rsidR="007A52B0" w:rsidRDefault="009E6F34" w:rsidP="004307D3">
            <w:pPr>
              <w:spacing w:afterLines="50" w:after="156"/>
            </w:pPr>
            <w:r>
              <w:rPr>
                <w:rFonts w:hint="eastAsia"/>
              </w:rPr>
              <w:t>用户注册时输入，长期存储于数据库系统中</w:t>
            </w:r>
          </w:p>
        </w:tc>
      </w:tr>
      <w:tr w:rsidR="007A52B0" w14:paraId="2D6C981F" w14:textId="77777777" w:rsidTr="004307D3">
        <w:tc>
          <w:tcPr>
            <w:tcW w:w="959" w:type="dxa"/>
            <w:shd w:val="clear" w:color="auto" w:fill="auto"/>
            <w:vAlign w:val="center"/>
          </w:tcPr>
          <w:p w14:paraId="0B061CF9" w14:textId="77777777" w:rsidR="007A52B0" w:rsidRDefault="007A52B0" w:rsidP="004307D3">
            <w:pPr>
              <w:spacing w:afterLines="50" w:after="156"/>
            </w:pPr>
            <w:r>
              <w:rPr>
                <w:rFonts w:hint="eastAsia"/>
              </w:rPr>
              <w:t>2</w:t>
            </w:r>
          </w:p>
        </w:tc>
        <w:tc>
          <w:tcPr>
            <w:tcW w:w="1559" w:type="dxa"/>
            <w:shd w:val="clear" w:color="auto" w:fill="auto"/>
            <w:vAlign w:val="center"/>
          </w:tcPr>
          <w:p w14:paraId="04923D80" w14:textId="77777777" w:rsidR="007A52B0" w:rsidRDefault="009E6F34" w:rsidP="004307D3">
            <w:pPr>
              <w:spacing w:afterLines="50" w:after="156"/>
            </w:pPr>
            <w:r>
              <w:rPr>
                <w:rFonts w:hint="eastAsia"/>
              </w:rPr>
              <w:t>数据预处理数据源</w:t>
            </w:r>
          </w:p>
        </w:tc>
        <w:tc>
          <w:tcPr>
            <w:tcW w:w="1418" w:type="dxa"/>
            <w:shd w:val="clear" w:color="auto" w:fill="auto"/>
            <w:vAlign w:val="center"/>
          </w:tcPr>
          <w:p w14:paraId="794DFE16" w14:textId="77777777" w:rsidR="007A52B0" w:rsidRDefault="009E6F34" w:rsidP="004307D3">
            <w:pPr>
              <w:spacing w:afterLines="50" w:after="156"/>
            </w:pPr>
            <w:r>
              <w:rPr>
                <w:rFonts w:hint="eastAsia"/>
              </w:rPr>
              <w:t>数据预处理的目标</w:t>
            </w:r>
          </w:p>
        </w:tc>
        <w:tc>
          <w:tcPr>
            <w:tcW w:w="4586" w:type="dxa"/>
            <w:shd w:val="clear" w:color="auto" w:fill="auto"/>
            <w:vAlign w:val="center"/>
          </w:tcPr>
          <w:p w14:paraId="401980BD" w14:textId="77777777"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14:paraId="0BFE90F5" w14:textId="77777777" w:rsidTr="004307D3">
        <w:tc>
          <w:tcPr>
            <w:tcW w:w="959" w:type="dxa"/>
            <w:shd w:val="clear" w:color="auto" w:fill="auto"/>
            <w:vAlign w:val="center"/>
          </w:tcPr>
          <w:p w14:paraId="3A149F59" w14:textId="77777777" w:rsidR="007A52B0" w:rsidRDefault="00441080" w:rsidP="004307D3">
            <w:pPr>
              <w:spacing w:afterLines="50" w:after="156"/>
            </w:pPr>
            <w:r>
              <w:rPr>
                <w:rFonts w:hint="eastAsia"/>
              </w:rPr>
              <w:t>3</w:t>
            </w:r>
          </w:p>
        </w:tc>
        <w:tc>
          <w:tcPr>
            <w:tcW w:w="1559" w:type="dxa"/>
            <w:shd w:val="clear" w:color="auto" w:fill="auto"/>
            <w:vAlign w:val="center"/>
          </w:tcPr>
          <w:p w14:paraId="4431FB1D" w14:textId="77777777" w:rsidR="007A52B0" w:rsidRDefault="007A52B0" w:rsidP="004307D3">
            <w:pPr>
              <w:spacing w:afterLines="50" w:after="156"/>
            </w:pPr>
          </w:p>
        </w:tc>
        <w:tc>
          <w:tcPr>
            <w:tcW w:w="1418" w:type="dxa"/>
            <w:shd w:val="clear" w:color="auto" w:fill="auto"/>
            <w:vAlign w:val="center"/>
          </w:tcPr>
          <w:p w14:paraId="4C7B62F2" w14:textId="77777777" w:rsidR="007A52B0" w:rsidRDefault="007A52B0" w:rsidP="004307D3">
            <w:pPr>
              <w:spacing w:afterLines="50" w:after="156"/>
            </w:pPr>
          </w:p>
        </w:tc>
        <w:tc>
          <w:tcPr>
            <w:tcW w:w="4586" w:type="dxa"/>
            <w:shd w:val="clear" w:color="auto" w:fill="auto"/>
            <w:vAlign w:val="center"/>
          </w:tcPr>
          <w:p w14:paraId="348FCED5" w14:textId="77777777" w:rsidR="007A52B0" w:rsidRDefault="007A52B0" w:rsidP="004307D3">
            <w:pPr>
              <w:spacing w:afterLines="50" w:after="156"/>
            </w:pPr>
          </w:p>
        </w:tc>
      </w:tr>
      <w:tr w:rsidR="00441080" w14:paraId="6B64F9AA" w14:textId="77777777" w:rsidTr="004307D3">
        <w:tc>
          <w:tcPr>
            <w:tcW w:w="959" w:type="dxa"/>
            <w:shd w:val="clear" w:color="auto" w:fill="auto"/>
            <w:vAlign w:val="center"/>
          </w:tcPr>
          <w:p w14:paraId="400BB6BC" w14:textId="77777777" w:rsidR="00441080" w:rsidRDefault="00441080" w:rsidP="004307D3">
            <w:pPr>
              <w:spacing w:afterLines="50" w:after="156"/>
            </w:pPr>
            <w:r>
              <w:rPr>
                <w:rFonts w:hint="eastAsia"/>
              </w:rPr>
              <w:t>4</w:t>
            </w:r>
          </w:p>
        </w:tc>
        <w:tc>
          <w:tcPr>
            <w:tcW w:w="1559" w:type="dxa"/>
            <w:shd w:val="clear" w:color="auto" w:fill="auto"/>
            <w:vAlign w:val="center"/>
          </w:tcPr>
          <w:p w14:paraId="1C6E18D3" w14:textId="77777777" w:rsidR="00441080" w:rsidRDefault="00441080" w:rsidP="004307D3">
            <w:pPr>
              <w:spacing w:afterLines="50" w:after="156"/>
            </w:pPr>
          </w:p>
        </w:tc>
        <w:tc>
          <w:tcPr>
            <w:tcW w:w="1418" w:type="dxa"/>
            <w:shd w:val="clear" w:color="auto" w:fill="auto"/>
            <w:vAlign w:val="center"/>
          </w:tcPr>
          <w:p w14:paraId="46BB17EA" w14:textId="77777777" w:rsidR="00441080" w:rsidRDefault="00441080" w:rsidP="004307D3">
            <w:pPr>
              <w:spacing w:afterLines="50" w:after="156"/>
            </w:pPr>
          </w:p>
        </w:tc>
        <w:tc>
          <w:tcPr>
            <w:tcW w:w="4586" w:type="dxa"/>
            <w:shd w:val="clear" w:color="auto" w:fill="auto"/>
            <w:vAlign w:val="center"/>
          </w:tcPr>
          <w:p w14:paraId="12914DDE" w14:textId="77777777" w:rsidR="00441080" w:rsidRDefault="00441080" w:rsidP="004307D3">
            <w:pPr>
              <w:spacing w:afterLines="50" w:after="156"/>
            </w:pPr>
          </w:p>
        </w:tc>
      </w:tr>
      <w:tr w:rsidR="00441080" w14:paraId="2C2C7AF7" w14:textId="77777777" w:rsidTr="004307D3">
        <w:tc>
          <w:tcPr>
            <w:tcW w:w="959" w:type="dxa"/>
            <w:shd w:val="clear" w:color="auto" w:fill="auto"/>
            <w:vAlign w:val="center"/>
          </w:tcPr>
          <w:p w14:paraId="1BCADB8E" w14:textId="77777777" w:rsidR="00441080" w:rsidRDefault="00010A9F" w:rsidP="004307D3">
            <w:pPr>
              <w:spacing w:afterLines="50" w:after="156"/>
              <w:jc w:val="both"/>
            </w:pPr>
            <w:r>
              <w:rPr>
                <w:rFonts w:hint="eastAsia"/>
              </w:rPr>
              <w:t>5</w:t>
            </w:r>
          </w:p>
        </w:tc>
        <w:tc>
          <w:tcPr>
            <w:tcW w:w="1559" w:type="dxa"/>
            <w:shd w:val="clear" w:color="auto" w:fill="auto"/>
            <w:vAlign w:val="center"/>
          </w:tcPr>
          <w:p w14:paraId="5055A689" w14:textId="77777777" w:rsidR="00441080" w:rsidRDefault="00441080" w:rsidP="004307D3">
            <w:pPr>
              <w:spacing w:afterLines="50" w:after="156"/>
              <w:jc w:val="both"/>
            </w:pPr>
          </w:p>
        </w:tc>
        <w:tc>
          <w:tcPr>
            <w:tcW w:w="1418" w:type="dxa"/>
            <w:shd w:val="clear" w:color="auto" w:fill="auto"/>
            <w:vAlign w:val="center"/>
          </w:tcPr>
          <w:p w14:paraId="00E2A858" w14:textId="77777777" w:rsidR="00441080" w:rsidRDefault="00441080" w:rsidP="004307D3">
            <w:pPr>
              <w:spacing w:afterLines="50" w:after="156"/>
              <w:jc w:val="both"/>
            </w:pPr>
          </w:p>
        </w:tc>
        <w:tc>
          <w:tcPr>
            <w:tcW w:w="4586" w:type="dxa"/>
            <w:shd w:val="clear" w:color="auto" w:fill="auto"/>
            <w:vAlign w:val="center"/>
          </w:tcPr>
          <w:p w14:paraId="1260F1E4" w14:textId="77777777" w:rsidR="00441080" w:rsidRDefault="00441080" w:rsidP="004307D3">
            <w:pPr>
              <w:spacing w:afterLines="50" w:after="156"/>
              <w:jc w:val="both"/>
            </w:pPr>
          </w:p>
        </w:tc>
      </w:tr>
    </w:tbl>
    <w:p w14:paraId="4176317B" w14:textId="77777777" w:rsidR="007A52B0" w:rsidRPr="007A52B0" w:rsidRDefault="007A52B0" w:rsidP="004A3689">
      <w:pPr>
        <w:spacing w:afterLines="50" w:after="156"/>
      </w:pPr>
    </w:p>
    <w:p w14:paraId="6E551269" w14:textId="77777777" w:rsidR="005344C5" w:rsidRDefault="008E6564" w:rsidP="004A3689">
      <w:pPr>
        <w:pStyle w:val="2"/>
        <w:keepNext w:val="0"/>
        <w:keepLines w:val="0"/>
        <w:spacing w:afterLines="50" w:after="156"/>
      </w:pPr>
      <w:bookmarkStart w:id="16" w:name="_Toc494316515"/>
      <w:r>
        <w:rPr>
          <w:rFonts w:hint="eastAsia"/>
        </w:rPr>
        <w:t>数据库介绍</w:t>
      </w:r>
      <w:bookmarkEnd w:id="16"/>
    </w:p>
    <w:p w14:paraId="50B03CAE" w14:textId="77777777"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14:paraId="1414C6D7" w14:textId="77777777"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14:paraId="7C1CE198" w14:textId="77777777"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14:paraId="7B078CF6" w14:textId="77777777"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14:paraId="6BB7A63C" w14:textId="77777777"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14:paraId="7F714926" w14:textId="77777777"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14:paraId="381032A9" w14:textId="77777777"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14:paraId="607460F9" w14:textId="77777777" w:rsidR="00AA3627" w:rsidRDefault="00AA3627" w:rsidP="004A3689">
      <w:pPr>
        <w:pStyle w:val="3"/>
        <w:spacing w:afterLines="50" w:after="156"/>
      </w:pPr>
      <w:bookmarkStart w:id="18" w:name="_Toc494316517"/>
      <w:r>
        <w:rPr>
          <w:rFonts w:hint="eastAsia"/>
        </w:rPr>
        <w:t>MongoDB</w:t>
      </w:r>
      <w:bookmarkEnd w:id="18"/>
    </w:p>
    <w:p w14:paraId="6BB919A7" w14:textId="77777777"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14:paraId="371A1CC5" w14:textId="77777777"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14:paraId="7FCE8A34" w14:textId="77777777"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14:paraId="3198E886" w14:textId="77777777" w:rsidR="00AA3627" w:rsidRPr="00AA3627" w:rsidRDefault="00AA3627" w:rsidP="004A3689">
      <w:pPr>
        <w:pStyle w:val="3"/>
        <w:spacing w:afterLines="50" w:after="156"/>
      </w:pPr>
      <w:bookmarkStart w:id="19" w:name="_Toc494316518"/>
      <w:r>
        <w:rPr>
          <w:rFonts w:hint="eastAsia"/>
        </w:rPr>
        <w:t>Redis</w:t>
      </w:r>
      <w:bookmarkEnd w:id="19"/>
    </w:p>
    <w:p w14:paraId="521D2B6E" w14:textId="77777777"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14:paraId="4417F121" w14:textId="77777777"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14:paraId="658A547B" w14:textId="77777777"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14:paraId="06D7D631" w14:textId="77777777"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14:paraId="2140D1AC" w14:textId="77777777"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14:paraId="4EB86BFB" w14:textId="77777777" w:rsidR="005344C5" w:rsidRDefault="008E6564" w:rsidP="004A3689">
      <w:pPr>
        <w:pStyle w:val="2"/>
        <w:keepNext w:val="0"/>
        <w:keepLines w:val="0"/>
        <w:spacing w:afterLines="50" w:after="156"/>
      </w:pPr>
      <w:bookmarkStart w:id="20" w:name="_Toc494316519"/>
      <w:r>
        <w:rPr>
          <w:rFonts w:hint="eastAsia"/>
        </w:rPr>
        <w:t>数据词典</w:t>
      </w:r>
      <w:bookmarkEnd w:id="20"/>
    </w:p>
    <w:p w14:paraId="14135461" w14:textId="77777777"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14:paraId="31F26BFE" w14:textId="77777777" w:rsidTr="004307D3">
        <w:tc>
          <w:tcPr>
            <w:tcW w:w="8472" w:type="dxa"/>
            <w:gridSpan w:val="3"/>
            <w:shd w:val="clear" w:color="auto" w:fill="auto"/>
            <w:vAlign w:val="center"/>
          </w:tcPr>
          <w:p w14:paraId="4498B8B2" w14:textId="77777777"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14:paraId="3CF0CB6F" w14:textId="77777777" w:rsidTr="004307D3">
        <w:tc>
          <w:tcPr>
            <w:tcW w:w="1577" w:type="dxa"/>
            <w:shd w:val="clear" w:color="auto" w:fill="auto"/>
            <w:vAlign w:val="center"/>
          </w:tcPr>
          <w:p w14:paraId="3C25B542" w14:textId="77777777"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14:paraId="0DA7717B" w14:textId="77777777" w:rsidR="00D37005" w:rsidRPr="004307D3" w:rsidRDefault="00D37005" w:rsidP="004307D3">
            <w:pPr>
              <w:jc w:val="both"/>
              <w:rPr>
                <w:b/>
              </w:rPr>
            </w:pPr>
            <w:r w:rsidRPr="004307D3">
              <w:rPr>
                <w:rFonts w:hint="eastAsia"/>
                <w:b/>
              </w:rPr>
              <w:t>Details</w:t>
            </w:r>
          </w:p>
        </w:tc>
        <w:tc>
          <w:tcPr>
            <w:tcW w:w="2694" w:type="dxa"/>
            <w:shd w:val="clear" w:color="auto" w:fill="auto"/>
            <w:vAlign w:val="center"/>
          </w:tcPr>
          <w:p w14:paraId="6BB9409E" w14:textId="77777777" w:rsidR="00D37005" w:rsidRPr="004307D3" w:rsidRDefault="00D37005" w:rsidP="004307D3">
            <w:pPr>
              <w:jc w:val="both"/>
              <w:rPr>
                <w:b/>
              </w:rPr>
            </w:pPr>
            <w:r w:rsidRPr="004307D3">
              <w:rPr>
                <w:rFonts w:hint="eastAsia"/>
                <w:b/>
              </w:rPr>
              <w:t>Descriptio</w:t>
            </w:r>
            <w:r w:rsidRPr="004307D3">
              <w:rPr>
                <w:b/>
              </w:rPr>
              <w:t>n</w:t>
            </w:r>
          </w:p>
        </w:tc>
      </w:tr>
      <w:tr w:rsidR="00560475" w14:paraId="75B1AF1B" w14:textId="77777777" w:rsidTr="004307D3">
        <w:tc>
          <w:tcPr>
            <w:tcW w:w="1577" w:type="dxa"/>
            <w:shd w:val="clear" w:color="auto" w:fill="auto"/>
            <w:vAlign w:val="center"/>
          </w:tcPr>
          <w:p w14:paraId="7CB939A9" w14:textId="77777777"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14:paraId="68E60E84" w14:textId="77777777" w:rsidR="00D37005" w:rsidRDefault="00F940FE" w:rsidP="008D6292">
            <w:r>
              <w:t>String</w:t>
            </w:r>
          </w:p>
        </w:tc>
        <w:tc>
          <w:tcPr>
            <w:tcW w:w="2694" w:type="dxa"/>
            <w:shd w:val="clear" w:color="auto" w:fill="auto"/>
            <w:vAlign w:val="center"/>
          </w:tcPr>
          <w:p w14:paraId="5CC7BD30" w14:textId="77777777" w:rsidR="00D37005" w:rsidRDefault="00D37005" w:rsidP="008D6292">
            <w:r>
              <w:t xml:space="preserve">Unique, </w:t>
            </w:r>
            <w:r w:rsidR="00560475">
              <w:t>LENGTH=[</w:t>
            </w:r>
            <w:r>
              <w:t>6</w:t>
            </w:r>
            <w:r w:rsidR="00560475">
              <w:t>,</w:t>
            </w:r>
            <w:r>
              <w:t xml:space="preserve"> 32</w:t>
            </w:r>
            <w:r w:rsidR="00560475">
              <w:t>]</w:t>
            </w:r>
          </w:p>
        </w:tc>
      </w:tr>
      <w:tr w:rsidR="00560475" w14:paraId="2F3D6B18" w14:textId="77777777" w:rsidTr="004307D3">
        <w:tc>
          <w:tcPr>
            <w:tcW w:w="1577" w:type="dxa"/>
            <w:shd w:val="clear" w:color="auto" w:fill="auto"/>
            <w:vAlign w:val="center"/>
          </w:tcPr>
          <w:p w14:paraId="3C978264" w14:textId="77777777" w:rsidR="00D37005" w:rsidRDefault="00D37005" w:rsidP="008D6292">
            <w:r>
              <w:rPr>
                <w:rFonts w:hint="eastAsia"/>
              </w:rPr>
              <w:t>Password</w:t>
            </w:r>
          </w:p>
        </w:tc>
        <w:tc>
          <w:tcPr>
            <w:tcW w:w="4201" w:type="dxa"/>
            <w:shd w:val="clear" w:color="auto" w:fill="auto"/>
            <w:vAlign w:val="center"/>
          </w:tcPr>
          <w:p w14:paraId="1B71F93E" w14:textId="77777777"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14:paraId="7E737ADD" w14:textId="77777777" w:rsidR="00D37005" w:rsidRPr="00D37005" w:rsidRDefault="00560475" w:rsidP="008D6292">
            <w:r>
              <w:t>U</w:t>
            </w:r>
            <w:r>
              <w:rPr>
                <w:rFonts w:hint="eastAsia"/>
              </w:rPr>
              <w:t>ser</w:t>
            </w:r>
            <w:r>
              <w:t xml:space="preserve">-end LENGTH=[6,16] </w:t>
            </w:r>
            <w:r>
              <w:rPr>
                <w:rFonts w:hint="eastAsia"/>
              </w:rPr>
              <w:t>S</w:t>
            </w:r>
            <w:r>
              <w:t>torage-end LENGTH&lt;=32</w:t>
            </w:r>
          </w:p>
        </w:tc>
      </w:tr>
      <w:tr w:rsidR="00560475" w14:paraId="15EF2D63" w14:textId="77777777" w:rsidTr="004307D3">
        <w:tc>
          <w:tcPr>
            <w:tcW w:w="1577" w:type="dxa"/>
            <w:shd w:val="clear" w:color="auto" w:fill="auto"/>
            <w:vAlign w:val="center"/>
          </w:tcPr>
          <w:p w14:paraId="62424677" w14:textId="77777777" w:rsidR="00560475" w:rsidRDefault="00560475" w:rsidP="008D6292">
            <w:r>
              <w:t>E</w:t>
            </w:r>
            <w:r>
              <w:rPr>
                <w:rFonts w:hint="eastAsia"/>
              </w:rPr>
              <w:t>nabled</w:t>
            </w:r>
          </w:p>
        </w:tc>
        <w:tc>
          <w:tcPr>
            <w:tcW w:w="4201" w:type="dxa"/>
            <w:shd w:val="clear" w:color="auto" w:fill="auto"/>
            <w:vAlign w:val="center"/>
          </w:tcPr>
          <w:p w14:paraId="23963FC3" w14:textId="77777777" w:rsidR="00560475" w:rsidRDefault="00560475" w:rsidP="008D6292">
            <w:r>
              <w:rPr>
                <w:rFonts w:hint="eastAsia"/>
              </w:rPr>
              <w:t>TRUE || FALSE</w:t>
            </w:r>
          </w:p>
        </w:tc>
        <w:tc>
          <w:tcPr>
            <w:tcW w:w="2694" w:type="dxa"/>
            <w:shd w:val="clear" w:color="auto" w:fill="auto"/>
            <w:vAlign w:val="center"/>
          </w:tcPr>
          <w:p w14:paraId="5618F155" w14:textId="77777777" w:rsidR="00560475" w:rsidRDefault="00560475" w:rsidP="008D6292">
            <w:r>
              <w:rPr>
                <w:rFonts w:hint="eastAsia"/>
              </w:rPr>
              <w:t>Account status</w:t>
            </w:r>
          </w:p>
        </w:tc>
      </w:tr>
    </w:tbl>
    <w:p w14:paraId="13ACEAD6" w14:textId="77777777"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14:paraId="51DD185A" w14:textId="77777777" w:rsidTr="004307D3">
        <w:tc>
          <w:tcPr>
            <w:tcW w:w="8472" w:type="dxa"/>
            <w:gridSpan w:val="3"/>
            <w:shd w:val="clear" w:color="auto" w:fill="auto"/>
            <w:vAlign w:val="center"/>
          </w:tcPr>
          <w:p w14:paraId="6BB9CC3C" w14:textId="77777777"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14:paraId="1CC656C9" w14:textId="77777777" w:rsidTr="004307D3">
        <w:tc>
          <w:tcPr>
            <w:tcW w:w="1577" w:type="dxa"/>
            <w:shd w:val="clear" w:color="auto" w:fill="auto"/>
            <w:vAlign w:val="center"/>
          </w:tcPr>
          <w:p w14:paraId="29FC0698" w14:textId="77777777"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14:paraId="4495BD26" w14:textId="77777777" w:rsidR="00560475" w:rsidRPr="004307D3" w:rsidRDefault="00560475" w:rsidP="008D6292">
            <w:pPr>
              <w:rPr>
                <w:b/>
              </w:rPr>
            </w:pPr>
            <w:r w:rsidRPr="004307D3">
              <w:rPr>
                <w:rFonts w:hint="eastAsia"/>
                <w:b/>
              </w:rPr>
              <w:t>Details</w:t>
            </w:r>
          </w:p>
        </w:tc>
        <w:tc>
          <w:tcPr>
            <w:tcW w:w="2694" w:type="dxa"/>
            <w:shd w:val="clear" w:color="auto" w:fill="auto"/>
            <w:vAlign w:val="center"/>
          </w:tcPr>
          <w:p w14:paraId="3F864308" w14:textId="77777777" w:rsidR="00560475" w:rsidRPr="004307D3" w:rsidRDefault="00560475" w:rsidP="008D6292">
            <w:pPr>
              <w:rPr>
                <w:b/>
              </w:rPr>
            </w:pPr>
            <w:r w:rsidRPr="004307D3">
              <w:rPr>
                <w:rFonts w:hint="eastAsia"/>
                <w:b/>
              </w:rPr>
              <w:t>Descriptio</w:t>
            </w:r>
            <w:r w:rsidRPr="004307D3">
              <w:rPr>
                <w:b/>
              </w:rPr>
              <w:t>n</w:t>
            </w:r>
          </w:p>
        </w:tc>
      </w:tr>
      <w:tr w:rsidR="00560475" w14:paraId="351C0BCC" w14:textId="77777777" w:rsidTr="004307D3">
        <w:tc>
          <w:tcPr>
            <w:tcW w:w="1577" w:type="dxa"/>
            <w:shd w:val="clear" w:color="auto" w:fill="auto"/>
            <w:vAlign w:val="center"/>
          </w:tcPr>
          <w:p w14:paraId="7FFC1E6E" w14:textId="77777777"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14:paraId="062851C2" w14:textId="77777777" w:rsidR="00560475" w:rsidRDefault="00F940FE" w:rsidP="008D6292">
            <w:r>
              <w:rPr>
                <w:rFonts w:hint="eastAsia"/>
              </w:rPr>
              <w:t>String</w:t>
            </w:r>
          </w:p>
        </w:tc>
        <w:tc>
          <w:tcPr>
            <w:tcW w:w="2694" w:type="dxa"/>
            <w:shd w:val="clear" w:color="auto" w:fill="auto"/>
            <w:vAlign w:val="center"/>
          </w:tcPr>
          <w:p w14:paraId="53D53340" w14:textId="77777777" w:rsidR="00560475" w:rsidRPr="000735C2" w:rsidRDefault="00DB3BBA" w:rsidP="008D6292">
            <w:pPr>
              <w:rPr>
                <w:u w:val="single"/>
              </w:rPr>
            </w:pPr>
            <w:r w:rsidRPr="000735C2">
              <w:rPr>
                <w:u w:val="single"/>
              </w:rPr>
              <w:t>References to Schema Users</w:t>
            </w:r>
          </w:p>
        </w:tc>
      </w:tr>
      <w:tr w:rsidR="00560475" w14:paraId="42985C85" w14:textId="77777777" w:rsidTr="004307D3">
        <w:tc>
          <w:tcPr>
            <w:tcW w:w="1577" w:type="dxa"/>
            <w:shd w:val="clear" w:color="auto" w:fill="auto"/>
            <w:vAlign w:val="center"/>
          </w:tcPr>
          <w:p w14:paraId="0FFD5A05" w14:textId="77777777"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14:paraId="05731B2E" w14:textId="77777777"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14:paraId="2BE67161" w14:textId="77777777" w:rsidR="00560475" w:rsidRPr="00560475" w:rsidRDefault="00560475" w:rsidP="008D6292">
            <w:r>
              <w:t>System or Admin assigned</w:t>
            </w:r>
          </w:p>
        </w:tc>
      </w:tr>
    </w:tbl>
    <w:p w14:paraId="6A2242B0" w14:textId="77777777"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14:paraId="2E654712" w14:textId="77777777" w:rsidTr="004307D3">
        <w:tc>
          <w:tcPr>
            <w:tcW w:w="8472" w:type="dxa"/>
            <w:gridSpan w:val="3"/>
            <w:shd w:val="clear" w:color="auto" w:fill="auto"/>
            <w:vAlign w:val="center"/>
          </w:tcPr>
          <w:p w14:paraId="3F655B1D" w14:textId="77777777"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14:paraId="120F1DFE" w14:textId="77777777" w:rsidTr="004307D3">
        <w:tc>
          <w:tcPr>
            <w:tcW w:w="1577" w:type="dxa"/>
            <w:shd w:val="clear" w:color="auto" w:fill="auto"/>
            <w:vAlign w:val="center"/>
          </w:tcPr>
          <w:p w14:paraId="7E6447B7" w14:textId="77777777"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14:paraId="682030F0" w14:textId="77777777" w:rsidR="00DB3BBA" w:rsidRPr="004307D3" w:rsidRDefault="00DB3BBA" w:rsidP="004307D3">
            <w:pPr>
              <w:jc w:val="both"/>
              <w:rPr>
                <w:b/>
              </w:rPr>
            </w:pPr>
            <w:r w:rsidRPr="004307D3">
              <w:rPr>
                <w:rFonts w:hint="eastAsia"/>
                <w:b/>
              </w:rPr>
              <w:t>Details</w:t>
            </w:r>
          </w:p>
        </w:tc>
        <w:tc>
          <w:tcPr>
            <w:tcW w:w="2694" w:type="dxa"/>
            <w:shd w:val="clear" w:color="auto" w:fill="auto"/>
            <w:vAlign w:val="center"/>
          </w:tcPr>
          <w:p w14:paraId="360251F6" w14:textId="77777777" w:rsidR="00DB3BBA" w:rsidRPr="004307D3" w:rsidRDefault="00DB3BBA" w:rsidP="004307D3">
            <w:pPr>
              <w:jc w:val="both"/>
              <w:rPr>
                <w:b/>
              </w:rPr>
            </w:pPr>
            <w:r w:rsidRPr="004307D3">
              <w:rPr>
                <w:rFonts w:hint="eastAsia"/>
                <w:b/>
              </w:rPr>
              <w:t>Descriptio</w:t>
            </w:r>
            <w:r w:rsidRPr="004307D3">
              <w:rPr>
                <w:b/>
              </w:rPr>
              <w:t>n</w:t>
            </w:r>
          </w:p>
        </w:tc>
      </w:tr>
      <w:tr w:rsidR="00DB3BBA" w14:paraId="693C5D6A" w14:textId="77777777" w:rsidTr="004307D3">
        <w:tc>
          <w:tcPr>
            <w:tcW w:w="1577" w:type="dxa"/>
            <w:shd w:val="clear" w:color="auto" w:fill="auto"/>
            <w:vAlign w:val="center"/>
          </w:tcPr>
          <w:p w14:paraId="68FE41A8" w14:textId="77777777"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14:paraId="7D29C68F" w14:textId="77777777" w:rsidR="00DB3BBA" w:rsidRDefault="00A85A67" w:rsidP="008D6292">
            <w:r>
              <w:t>String</w:t>
            </w:r>
          </w:p>
        </w:tc>
        <w:tc>
          <w:tcPr>
            <w:tcW w:w="2694" w:type="dxa"/>
            <w:shd w:val="clear" w:color="auto" w:fill="auto"/>
            <w:vAlign w:val="center"/>
          </w:tcPr>
          <w:p w14:paraId="46B357CE" w14:textId="77777777" w:rsidR="00DB3BBA" w:rsidRPr="000735C2" w:rsidRDefault="00DB3BBA" w:rsidP="008D6292">
            <w:pPr>
              <w:rPr>
                <w:u w:val="single"/>
              </w:rPr>
            </w:pPr>
            <w:r w:rsidRPr="000735C2">
              <w:rPr>
                <w:u w:val="single"/>
              </w:rPr>
              <w:t>References to Schema Users</w:t>
            </w:r>
          </w:p>
        </w:tc>
      </w:tr>
      <w:tr w:rsidR="00DB3BBA" w14:paraId="320C97E8" w14:textId="77777777" w:rsidTr="004307D3">
        <w:tc>
          <w:tcPr>
            <w:tcW w:w="1577" w:type="dxa"/>
            <w:shd w:val="clear" w:color="auto" w:fill="auto"/>
            <w:vAlign w:val="center"/>
          </w:tcPr>
          <w:p w14:paraId="4BD894B5" w14:textId="77777777" w:rsidR="00DB3BBA" w:rsidRDefault="00DB3BBA" w:rsidP="008D6292">
            <w:r>
              <w:t>N</w:t>
            </w:r>
            <w:r>
              <w:rPr>
                <w:rFonts w:hint="eastAsia"/>
              </w:rPr>
              <w:t>ickname</w:t>
            </w:r>
          </w:p>
        </w:tc>
        <w:tc>
          <w:tcPr>
            <w:tcW w:w="4201" w:type="dxa"/>
            <w:shd w:val="clear" w:color="auto" w:fill="auto"/>
            <w:vAlign w:val="center"/>
          </w:tcPr>
          <w:p w14:paraId="4ECDBE7E" w14:textId="77777777" w:rsidR="00DB3BBA" w:rsidRDefault="00DB3BBA" w:rsidP="008D6292">
            <w:r>
              <w:rPr>
                <w:rFonts w:hint="eastAsia"/>
              </w:rPr>
              <w:t>Username(Default)</w:t>
            </w:r>
          </w:p>
        </w:tc>
        <w:tc>
          <w:tcPr>
            <w:tcW w:w="2694" w:type="dxa"/>
            <w:shd w:val="clear" w:color="auto" w:fill="auto"/>
            <w:vAlign w:val="center"/>
          </w:tcPr>
          <w:p w14:paraId="4611C057" w14:textId="77777777" w:rsidR="00DB3BBA" w:rsidRPr="00560475" w:rsidRDefault="00DB3BBA" w:rsidP="008D6292">
            <w:r>
              <w:t>D</w:t>
            </w:r>
            <w:r>
              <w:rPr>
                <w:rFonts w:hint="eastAsia"/>
              </w:rPr>
              <w:t xml:space="preserve">isplay </w:t>
            </w:r>
            <w:r>
              <w:t>name of user, LENGTH=[0,64]</w:t>
            </w:r>
          </w:p>
        </w:tc>
      </w:tr>
      <w:tr w:rsidR="00DB3BBA" w14:paraId="6CE70DF1" w14:textId="77777777" w:rsidTr="004307D3">
        <w:tc>
          <w:tcPr>
            <w:tcW w:w="1577" w:type="dxa"/>
            <w:shd w:val="clear" w:color="auto" w:fill="auto"/>
            <w:vAlign w:val="center"/>
          </w:tcPr>
          <w:p w14:paraId="282C7201" w14:textId="77777777" w:rsidR="00DB3BBA" w:rsidRDefault="00DB3BBA" w:rsidP="008D6292">
            <w:r>
              <w:rPr>
                <w:rFonts w:hint="eastAsia"/>
              </w:rPr>
              <w:t>Tel</w:t>
            </w:r>
          </w:p>
        </w:tc>
        <w:tc>
          <w:tcPr>
            <w:tcW w:w="4201" w:type="dxa"/>
            <w:shd w:val="clear" w:color="auto" w:fill="auto"/>
            <w:vAlign w:val="center"/>
          </w:tcPr>
          <w:p w14:paraId="4C1E5838" w14:textId="77777777" w:rsidR="00DB3BBA" w:rsidRDefault="00DB3BBA" w:rsidP="008D6292">
            <w:r>
              <w:t>(‘+’+area code)+[0-9]{7,11}</w:t>
            </w:r>
          </w:p>
        </w:tc>
        <w:tc>
          <w:tcPr>
            <w:tcW w:w="2694" w:type="dxa"/>
            <w:shd w:val="clear" w:color="auto" w:fill="auto"/>
            <w:vAlign w:val="center"/>
          </w:tcPr>
          <w:p w14:paraId="432B3D9A" w14:textId="77777777" w:rsidR="00DB3BBA" w:rsidRPr="00DB3BBA" w:rsidRDefault="00DB3BBA" w:rsidP="008D6292">
            <w:r>
              <w:t>Telephone number, LENGTH=[7,15]</w:t>
            </w:r>
          </w:p>
        </w:tc>
      </w:tr>
      <w:tr w:rsidR="00DB3BBA" w14:paraId="0AA86221" w14:textId="77777777" w:rsidTr="004307D3">
        <w:tc>
          <w:tcPr>
            <w:tcW w:w="1577" w:type="dxa"/>
            <w:shd w:val="clear" w:color="auto" w:fill="auto"/>
            <w:vAlign w:val="center"/>
          </w:tcPr>
          <w:p w14:paraId="770EBDF3" w14:textId="77777777" w:rsidR="00DB3BBA" w:rsidRDefault="00DB3BBA" w:rsidP="008D6292">
            <w:r>
              <w:rPr>
                <w:rFonts w:hint="eastAsia"/>
              </w:rPr>
              <w:t>Email</w:t>
            </w:r>
          </w:p>
        </w:tc>
        <w:tc>
          <w:tcPr>
            <w:tcW w:w="4201" w:type="dxa"/>
            <w:shd w:val="clear" w:color="auto" w:fill="auto"/>
            <w:vAlign w:val="center"/>
          </w:tcPr>
          <w:p w14:paraId="0B9A0698" w14:textId="77777777" w:rsidR="00DB3BBA" w:rsidRDefault="00DB3BBA" w:rsidP="008D6292">
            <w:r>
              <w:t>Standard email address</w:t>
            </w:r>
          </w:p>
        </w:tc>
        <w:tc>
          <w:tcPr>
            <w:tcW w:w="2694" w:type="dxa"/>
            <w:shd w:val="clear" w:color="auto" w:fill="auto"/>
            <w:vAlign w:val="center"/>
          </w:tcPr>
          <w:p w14:paraId="2EFBBDAD" w14:textId="77777777" w:rsidR="00DB3BBA" w:rsidRDefault="00DB3BBA" w:rsidP="008D6292">
            <w:r>
              <w:rPr>
                <w:rFonts w:hint="eastAsia"/>
              </w:rPr>
              <w:t>Email address</w:t>
            </w:r>
            <w:r>
              <w:t>, LENGTH=[5,32]</w:t>
            </w:r>
          </w:p>
        </w:tc>
      </w:tr>
      <w:tr w:rsidR="00DB3BBA" w14:paraId="370F0799" w14:textId="77777777" w:rsidTr="004307D3">
        <w:tc>
          <w:tcPr>
            <w:tcW w:w="1577" w:type="dxa"/>
            <w:shd w:val="clear" w:color="auto" w:fill="auto"/>
            <w:vAlign w:val="center"/>
          </w:tcPr>
          <w:p w14:paraId="78C93C04" w14:textId="77777777" w:rsidR="00DB3BBA" w:rsidRDefault="00DB3BBA" w:rsidP="008D6292">
            <w:r>
              <w:t>P</w:t>
            </w:r>
            <w:r>
              <w:rPr>
                <w:rFonts w:hint="eastAsia"/>
              </w:rPr>
              <w:t>rofile_</w:t>
            </w:r>
            <w:r>
              <w:t>Picture_URL</w:t>
            </w:r>
          </w:p>
        </w:tc>
        <w:tc>
          <w:tcPr>
            <w:tcW w:w="4201" w:type="dxa"/>
            <w:shd w:val="clear" w:color="auto" w:fill="auto"/>
            <w:vAlign w:val="center"/>
          </w:tcPr>
          <w:p w14:paraId="5B104FDA" w14:textId="77777777" w:rsidR="00DB3BBA" w:rsidRDefault="008D6292" w:rsidP="008D6292">
            <w:r>
              <w:rPr>
                <w:rFonts w:hint="eastAsia"/>
              </w:rPr>
              <w:t>UUID</w:t>
            </w:r>
          </w:p>
        </w:tc>
        <w:tc>
          <w:tcPr>
            <w:tcW w:w="2694" w:type="dxa"/>
            <w:shd w:val="clear" w:color="auto" w:fill="auto"/>
            <w:vAlign w:val="center"/>
          </w:tcPr>
          <w:p w14:paraId="1BD43557" w14:textId="77777777" w:rsidR="00DB3BBA" w:rsidRPr="000735C2" w:rsidRDefault="00DB3BBA" w:rsidP="004545B8">
            <w:pPr>
              <w:rPr>
                <w:u w:val="single"/>
              </w:rPr>
            </w:pPr>
            <w:r w:rsidRPr="000735C2">
              <w:rPr>
                <w:u w:val="single"/>
              </w:rPr>
              <w:t>References to Schema File_Upload</w:t>
            </w:r>
          </w:p>
        </w:tc>
      </w:tr>
      <w:tr w:rsidR="00DB3BBA" w14:paraId="2AB708B5" w14:textId="77777777" w:rsidTr="004307D3">
        <w:tc>
          <w:tcPr>
            <w:tcW w:w="1577" w:type="dxa"/>
            <w:shd w:val="clear" w:color="auto" w:fill="auto"/>
            <w:vAlign w:val="center"/>
          </w:tcPr>
          <w:p w14:paraId="56A34CE0" w14:textId="77777777" w:rsidR="00DB3BBA" w:rsidRDefault="00081B23" w:rsidP="008D6292">
            <w:r>
              <w:rPr>
                <w:rFonts w:hint="eastAsia"/>
              </w:rPr>
              <w:t>Enroll_Date</w:t>
            </w:r>
          </w:p>
        </w:tc>
        <w:tc>
          <w:tcPr>
            <w:tcW w:w="4201" w:type="dxa"/>
            <w:shd w:val="clear" w:color="auto" w:fill="auto"/>
            <w:vAlign w:val="center"/>
          </w:tcPr>
          <w:p w14:paraId="51C9147A" w14:textId="77777777" w:rsidR="00DB3BBA" w:rsidRDefault="00081B23" w:rsidP="008D6292">
            <w:r>
              <w:rPr>
                <w:rFonts w:hint="eastAsia"/>
              </w:rPr>
              <w:t>DATETIME</w:t>
            </w:r>
          </w:p>
        </w:tc>
        <w:tc>
          <w:tcPr>
            <w:tcW w:w="2694" w:type="dxa"/>
            <w:shd w:val="clear" w:color="auto" w:fill="auto"/>
            <w:vAlign w:val="center"/>
          </w:tcPr>
          <w:p w14:paraId="2A2363C3" w14:textId="77777777" w:rsidR="00DB3BBA" w:rsidRDefault="00081B23" w:rsidP="008D6292">
            <w:r>
              <w:rPr>
                <w:rFonts w:hint="eastAsia"/>
              </w:rPr>
              <w:t>Date and time of enrollment</w:t>
            </w:r>
          </w:p>
        </w:tc>
      </w:tr>
    </w:tbl>
    <w:p w14:paraId="4AD5CB90" w14:textId="77777777"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14:paraId="22DA495D" w14:textId="77777777" w:rsidTr="004307D3">
        <w:tc>
          <w:tcPr>
            <w:tcW w:w="8472" w:type="dxa"/>
            <w:gridSpan w:val="3"/>
            <w:shd w:val="clear" w:color="auto" w:fill="auto"/>
          </w:tcPr>
          <w:p w14:paraId="06EF3BEB" w14:textId="77777777"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14:paraId="3C24E2AE" w14:textId="77777777" w:rsidTr="004307D3">
        <w:tc>
          <w:tcPr>
            <w:tcW w:w="1577" w:type="dxa"/>
            <w:shd w:val="clear" w:color="auto" w:fill="auto"/>
          </w:tcPr>
          <w:p w14:paraId="2B3D47F5" w14:textId="77777777"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14:paraId="68FE4D4E" w14:textId="77777777" w:rsidR="00081B23" w:rsidRPr="004307D3" w:rsidRDefault="00081B23" w:rsidP="00CC7535">
            <w:pPr>
              <w:rPr>
                <w:b/>
              </w:rPr>
            </w:pPr>
            <w:r w:rsidRPr="004307D3">
              <w:rPr>
                <w:rFonts w:hint="eastAsia"/>
                <w:b/>
              </w:rPr>
              <w:t>Details</w:t>
            </w:r>
          </w:p>
        </w:tc>
        <w:tc>
          <w:tcPr>
            <w:tcW w:w="2694" w:type="dxa"/>
            <w:shd w:val="clear" w:color="auto" w:fill="auto"/>
          </w:tcPr>
          <w:p w14:paraId="7EE8983A" w14:textId="77777777" w:rsidR="00081B23" w:rsidRPr="004307D3" w:rsidRDefault="00081B23" w:rsidP="00CC7535">
            <w:pPr>
              <w:rPr>
                <w:b/>
              </w:rPr>
            </w:pPr>
            <w:r w:rsidRPr="004307D3">
              <w:rPr>
                <w:rFonts w:hint="eastAsia"/>
                <w:b/>
              </w:rPr>
              <w:t>Descriptio</w:t>
            </w:r>
            <w:r w:rsidRPr="004307D3">
              <w:rPr>
                <w:b/>
              </w:rPr>
              <w:t>n</w:t>
            </w:r>
          </w:p>
        </w:tc>
      </w:tr>
      <w:tr w:rsidR="004307D3" w14:paraId="2C19F252" w14:textId="77777777" w:rsidTr="004307D3">
        <w:tc>
          <w:tcPr>
            <w:tcW w:w="1577" w:type="dxa"/>
            <w:shd w:val="clear" w:color="auto" w:fill="auto"/>
          </w:tcPr>
          <w:p w14:paraId="6E18FF8E" w14:textId="77777777"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14:paraId="5010DC54" w14:textId="77777777" w:rsidR="00081B23" w:rsidRDefault="00081B23" w:rsidP="00CC7535">
            <w:r>
              <w:rPr>
                <w:rFonts w:hint="eastAsia"/>
              </w:rPr>
              <w:t>UUID</w:t>
            </w:r>
          </w:p>
        </w:tc>
        <w:tc>
          <w:tcPr>
            <w:tcW w:w="2694" w:type="dxa"/>
            <w:shd w:val="clear" w:color="auto" w:fill="auto"/>
          </w:tcPr>
          <w:p w14:paraId="31E1522A" w14:textId="77777777" w:rsidR="00081B23" w:rsidRDefault="00081B23" w:rsidP="00CC7535">
            <w:r>
              <w:rPr>
                <w:rFonts w:hint="eastAsia"/>
              </w:rPr>
              <w:t>U</w:t>
            </w:r>
            <w:r>
              <w:t>UID for the file</w:t>
            </w:r>
          </w:p>
        </w:tc>
      </w:tr>
      <w:tr w:rsidR="004307D3" w14:paraId="7557BDF9" w14:textId="77777777" w:rsidTr="004307D3">
        <w:tc>
          <w:tcPr>
            <w:tcW w:w="1577" w:type="dxa"/>
            <w:shd w:val="clear" w:color="auto" w:fill="auto"/>
          </w:tcPr>
          <w:p w14:paraId="7A71FE31" w14:textId="77777777" w:rsidR="00081B23" w:rsidRDefault="00081B23" w:rsidP="00CC7535">
            <w:r>
              <w:t>U</w:t>
            </w:r>
            <w:r>
              <w:rPr>
                <w:rFonts w:hint="eastAsia"/>
              </w:rPr>
              <w:t>pload_</w:t>
            </w:r>
            <w:r>
              <w:t>datetiem</w:t>
            </w:r>
          </w:p>
        </w:tc>
        <w:tc>
          <w:tcPr>
            <w:tcW w:w="4201" w:type="dxa"/>
            <w:shd w:val="clear" w:color="auto" w:fill="auto"/>
          </w:tcPr>
          <w:p w14:paraId="023185CE" w14:textId="77777777" w:rsidR="00081B23" w:rsidRDefault="00081B23" w:rsidP="00CC7535">
            <w:r>
              <w:t>DATETIME</w:t>
            </w:r>
          </w:p>
        </w:tc>
        <w:tc>
          <w:tcPr>
            <w:tcW w:w="2694" w:type="dxa"/>
            <w:shd w:val="clear" w:color="auto" w:fill="auto"/>
          </w:tcPr>
          <w:p w14:paraId="40E6E7CF" w14:textId="77777777" w:rsidR="00081B23" w:rsidRPr="00560475" w:rsidRDefault="00081B23" w:rsidP="00CC7535">
            <w:r>
              <w:rPr>
                <w:rFonts w:hint="eastAsia"/>
              </w:rPr>
              <w:t>Date and time of upload operation</w:t>
            </w:r>
          </w:p>
        </w:tc>
      </w:tr>
      <w:tr w:rsidR="00081B23" w14:paraId="3EE702B4" w14:textId="77777777" w:rsidTr="004307D3">
        <w:tc>
          <w:tcPr>
            <w:tcW w:w="1577" w:type="dxa"/>
            <w:shd w:val="clear" w:color="auto" w:fill="auto"/>
          </w:tcPr>
          <w:p w14:paraId="421FFF21" w14:textId="77777777" w:rsidR="00081B23" w:rsidRDefault="00F940FE" w:rsidP="00CC7535">
            <w:r>
              <w:t>O</w:t>
            </w:r>
            <w:r>
              <w:rPr>
                <w:rFonts w:hint="eastAsia"/>
              </w:rPr>
              <w:t>riginal_</w:t>
            </w:r>
            <w:r>
              <w:t>filename</w:t>
            </w:r>
          </w:p>
        </w:tc>
        <w:tc>
          <w:tcPr>
            <w:tcW w:w="4201" w:type="dxa"/>
            <w:shd w:val="clear" w:color="auto" w:fill="auto"/>
          </w:tcPr>
          <w:p w14:paraId="608B70A0" w14:textId="77777777" w:rsidR="00081B23" w:rsidRDefault="00F940FE" w:rsidP="00CC7535">
            <w:r>
              <w:rPr>
                <w:rFonts w:hint="eastAsia"/>
              </w:rPr>
              <w:t>St</w:t>
            </w:r>
            <w:r>
              <w:t>ring</w:t>
            </w:r>
          </w:p>
        </w:tc>
        <w:tc>
          <w:tcPr>
            <w:tcW w:w="2694" w:type="dxa"/>
            <w:shd w:val="clear" w:color="auto" w:fill="auto"/>
          </w:tcPr>
          <w:p w14:paraId="606C8995" w14:textId="77777777" w:rsidR="00081B23" w:rsidRDefault="00F940FE" w:rsidP="00CC7535">
            <w:r>
              <w:t>O</w:t>
            </w:r>
            <w:r>
              <w:rPr>
                <w:rFonts w:hint="eastAsia"/>
              </w:rPr>
              <w:t xml:space="preserve">riginal </w:t>
            </w:r>
            <w:r>
              <w:t>filename</w:t>
            </w:r>
          </w:p>
        </w:tc>
      </w:tr>
      <w:tr w:rsidR="00CA2B51" w14:paraId="71931EA7" w14:textId="77777777" w:rsidTr="004307D3">
        <w:tc>
          <w:tcPr>
            <w:tcW w:w="1577" w:type="dxa"/>
            <w:shd w:val="clear" w:color="auto" w:fill="auto"/>
          </w:tcPr>
          <w:p w14:paraId="3F5F8A9C" w14:textId="77777777" w:rsidR="00CA2B51" w:rsidRDefault="00CA2B51" w:rsidP="00CC7535">
            <w:commentRangeStart w:id="21"/>
            <w:r w:rsidRPr="00CA2B51">
              <w:t>Extension</w:t>
            </w:r>
            <w:r>
              <w:t>_n</w:t>
            </w:r>
            <w:r w:rsidRPr="00CA2B51">
              <w:t>ame</w:t>
            </w:r>
          </w:p>
        </w:tc>
        <w:tc>
          <w:tcPr>
            <w:tcW w:w="4201" w:type="dxa"/>
            <w:shd w:val="clear" w:color="auto" w:fill="auto"/>
          </w:tcPr>
          <w:p w14:paraId="4F5546A2" w14:textId="77777777" w:rsidR="00CA2B51" w:rsidRDefault="00CA2B51" w:rsidP="00CC7535">
            <w:pPr>
              <w:rPr>
                <w:rFonts w:hint="eastAsia"/>
              </w:rPr>
            </w:pPr>
            <w:r>
              <w:rPr>
                <w:rFonts w:hint="eastAsia"/>
              </w:rPr>
              <w:t>String</w:t>
            </w:r>
          </w:p>
        </w:tc>
        <w:tc>
          <w:tcPr>
            <w:tcW w:w="2694" w:type="dxa"/>
            <w:shd w:val="clear" w:color="auto" w:fill="auto"/>
          </w:tcPr>
          <w:p w14:paraId="15838507" w14:textId="77777777" w:rsidR="00CA2B51" w:rsidRDefault="00CA2B51" w:rsidP="00CC7535">
            <w:r w:rsidRPr="00CA2B51">
              <w:t>Extension</w:t>
            </w:r>
            <w:r>
              <w:t xml:space="preserve"> </w:t>
            </w:r>
            <w:r w:rsidRPr="00CA2B51">
              <w:t>Name</w:t>
            </w:r>
            <w:commentRangeEnd w:id="21"/>
            <w:r w:rsidR="007F4967">
              <w:rPr>
                <w:rStyle w:val="ab"/>
              </w:rPr>
              <w:commentReference w:id="21"/>
            </w:r>
          </w:p>
        </w:tc>
      </w:tr>
      <w:tr w:rsidR="00F940FE" w14:paraId="56B753F0" w14:textId="77777777" w:rsidTr="004307D3">
        <w:tc>
          <w:tcPr>
            <w:tcW w:w="1577" w:type="dxa"/>
            <w:shd w:val="clear" w:color="auto" w:fill="auto"/>
          </w:tcPr>
          <w:p w14:paraId="340BE6F4" w14:textId="77777777" w:rsidR="00F940FE" w:rsidRDefault="00F940FE" w:rsidP="00CC7535">
            <w:r>
              <w:t>Purpose</w:t>
            </w:r>
          </w:p>
        </w:tc>
        <w:tc>
          <w:tcPr>
            <w:tcW w:w="4201" w:type="dxa"/>
            <w:shd w:val="clear" w:color="auto" w:fill="auto"/>
          </w:tcPr>
          <w:p w14:paraId="47A7E2E6" w14:textId="77777777" w:rsidR="00F940FE" w:rsidRDefault="00B923D1" w:rsidP="00CC7535">
            <w:r>
              <w:rPr>
                <w:rFonts w:hint="eastAsia"/>
              </w:rPr>
              <w:t>String</w:t>
            </w:r>
          </w:p>
        </w:tc>
        <w:tc>
          <w:tcPr>
            <w:tcW w:w="2694" w:type="dxa"/>
            <w:shd w:val="clear" w:color="auto" w:fill="auto"/>
          </w:tcPr>
          <w:p w14:paraId="0EB87D9B" w14:textId="77777777" w:rsidR="00F940FE" w:rsidRDefault="00B923D1" w:rsidP="00CC7535">
            <w:r>
              <w:rPr>
                <w:rFonts w:hint="eastAsia"/>
              </w:rPr>
              <w:t>Upload purpose</w:t>
            </w:r>
          </w:p>
        </w:tc>
      </w:tr>
      <w:tr w:rsidR="00B923D1" w14:paraId="49AD0FC6" w14:textId="77777777" w:rsidTr="004307D3">
        <w:tc>
          <w:tcPr>
            <w:tcW w:w="1577" w:type="dxa"/>
            <w:shd w:val="clear" w:color="auto" w:fill="auto"/>
          </w:tcPr>
          <w:p w14:paraId="521BF39B" w14:textId="77777777" w:rsidR="00B923D1" w:rsidRDefault="00B923D1" w:rsidP="00CC7535">
            <w:r>
              <w:rPr>
                <w:rFonts w:hint="eastAsia"/>
              </w:rPr>
              <w:t>Status</w:t>
            </w:r>
          </w:p>
        </w:tc>
        <w:tc>
          <w:tcPr>
            <w:tcW w:w="4201" w:type="dxa"/>
            <w:shd w:val="clear" w:color="auto" w:fill="auto"/>
          </w:tcPr>
          <w:p w14:paraId="155D5DD9" w14:textId="77777777" w:rsidR="00B923D1" w:rsidRDefault="00B923D1" w:rsidP="00CC7535">
            <w:r>
              <w:t>“</w:t>
            </w:r>
            <w:r>
              <w:rPr>
                <w:rFonts w:hint="eastAsia"/>
              </w:rPr>
              <w:t>NORMAL</w:t>
            </w:r>
            <w:r>
              <w:t xml:space="preserve">” || ”UPLOADING” || ”EXPIRED” </w:t>
            </w:r>
          </w:p>
        </w:tc>
        <w:tc>
          <w:tcPr>
            <w:tcW w:w="2694" w:type="dxa"/>
            <w:shd w:val="clear" w:color="auto" w:fill="auto"/>
          </w:tcPr>
          <w:p w14:paraId="39E60DD2" w14:textId="77777777" w:rsidR="00B923D1" w:rsidRDefault="00A85A67" w:rsidP="00CC7535">
            <w:r>
              <w:rPr>
                <w:rFonts w:hint="eastAsia"/>
              </w:rPr>
              <w:t>Fi</w:t>
            </w:r>
            <w:r>
              <w:t>le status</w:t>
            </w:r>
          </w:p>
        </w:tc>
        <w:bookmarkStart w:id="22" w:name="_GoBack"/>
        <w:bookmarkEnd w:id="22"/>
      </w:tr>
      <w:tr w:rsidR="00A85A67" w14:paraId="0DA8D485" w14:textId="77777777" w:rsidTr="004307D3">
        <w:tc>
          <w:tcPr>
            <w:tcW w:w="1577" w:type="dxa"/>
            <w:shd w:val="clear" w:color="auto" w:fill="auto"/>
          </w:tcPr>
          <w:p w14:paraId="0F42FAA5" w14:textId="77777777" w:rsidR="00A85A67" w:rsidRDefault="00A85A67" w:rsidP="00CC7535">
            <w:r>
              <w:rPr>
                <w:rFonts w:hint="eastAsia"/>
              </w:rPr>
              <w:t>Username</w:t>
            </w:r>
          </w:p>
        </w:tc>
        <w:tc>
          <w:tcPr>
            <w:tcW w:w="4201" w:type="dxa"/>
            <w:shd w:val="clear" w:color="auto" w:fill="auto"/>
          </w:tcPr>
          <w:p w14:paraId="17964C02" w14:textId="77777777" w:rsidR="00A85A67" w:rsidRDefault="00A85A67" w:rsidP="00CC7535">
            <w:r>
              <w:rPr>
                <w:rFonts w:hint="eastAsia"/>
              </w:rPr>
              <w:t>String</w:t>
            </w:r>
          </w:p>
        </w:tc>
        <w:tc>
          <w:tcPr>
            <w:tcW w:w="2694" w:type="dxa"/>
            <w:shd w:val="clear" w:color="auto" w:fill="auto"/>
          </w:tcPr>
          <w:p w14:paraId="7BEEA7D0" w14:textId="77777777" w:rsidR="00A85A67" w:rsidRPr="000735C2" w:rsidRDefault="00A85A67" w:rsidP="00CC7535">
            <w:pPr>
              <w:rPr>
                <w:u w:val="single"/>
              </w:rPr>
            </w:pPr>
            <w:r w:rsidRPr="000735C2">
              <w:rPr>
                <w:u w:val="single"/>
              </w:rPr>
              <w:t>References to Schema Users</w:t>
            </w:r>
          </w:p>
        </w:tc>
      </w:tr>
    </w:tbl>
    <w:p w14:paraId="20EDB2D5" w14:textId="77777777"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14:paraId="4123913C" w14:textId="77777777" w:rsidTr="004307D3">
        <w:tc>
          <w:tcPr>
            <w:tcW w:w="8472" w:type="dxa"/>
            <w:gridSpan w:val="3"/>
            <w:shd w:val="clear" w:color="auto" w:fill="auto"/>
          </w:tcPr>
          <w:p w14:paraId="59F257EA" w14:textId="77777777"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14:paraId="084EC3F3" w14:textId="77777777" w:rsidTr="004307D3">
        <w:tc>
          <w:tcPr>
            <w:tcW w:w="1577" w:type="dxa"/>
            <w:shd w:val="clear" w:color="auto" w:fill="auto"/>
          </w:tcPr>
          <w:p w14:paraId="0C8793DA" w14:textId="77777777"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14:paraId="483FB8A2" w14:textId="77777777" w:rsidR="00927F44" w:rsidRPr="004307D3" w:rsidRDefault="00927F44" w:rsidP="00CC7535">
            <w:pPr>
              <w:rPr>
                <w:b/>
              </w:rPr>
            </w:pPr>
            <w:r w:rsidRPr="004307D3">
              <w:rPr>
                <w:rFonts w:hint="eastAsia"/>
                <w:b/>
              </w:rPr>
              <w:t>Details</w:t>
            </w:r>
          </w:p>
        </w:tc>
        <w:tc>
          <w:tcPr>
            <w:tcW w:w="2694" w:type="dxa"/>
            <w:shd w:val="clear" w:color="auto" w:fill="auto"/>
          </w:tcPr>
          <w:p w14:paraId="4F9AFFA9" w14:textId="77777777" w:rsidR="00927F44" w:rsidRPr="004307D3" w:rsidRDefault="00927F44" w:rsidP="00CC7535">
            <w:pPr>
              <w:rPr>
                <w:b/>
              </w:rPr>
            </w:pPr>
            <w:r w:rsidRPr="004307D3">
              <w:rPr>
                <w:rFonts w:hint="eastAsia"/>
                <w:b/>
              </w:rPr>
              <w:t>Descriptio</w:t>
            </w:r>
            <w:r w:rsidRPr="004307D3">
              <w:rPr>
                <w:b/>
              </w:rPr>
              <w:t>n</w:t>
            </w:r>
          </w:p>
        </w:tc>
      </w:tr>
      <w:tr w:rsidR="004307D3" w14:paraId="24EA7B2B" w14:textId="77777777" w:rsidTr="004307D3">
        <w:tc>
          <w:tcPr>
            <w:tcW w:w="1577" w:type="dxa"/>
            <w:shd w:val="clear" w:color="auto" w:fill="auto"/>
          </w:tcPr>
          <w:p w14:paraId="50BFF4AD" w14:textId="77777777"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14:paraId="6F1A81E9" w14:textId="77777777" w:rsidR="00927F44" w:rsidRDefault="00927F44" w:rsidP="00CC7535">
            <w:r>
              <w:rPr>
                <w:rFonts w:hint="eastAsia"/>
              </w:rPr>
              <w:t>UUID</w:t>
            </w:r>
          </w:p>
        </w:tc>
        <w:tc>
          <w:tcPr>
            <w:tcW w:w="2694" w:type="dxa"/>
            <w:shd w:val="clear" w:color="auto" w:fill="auto"/>
          </w:tcPr>
          <w:p w14:paraId="66F6CB84" w14:textId="77777777" w:rsidR="00927F44" w:rsidRDefault="00927F44" w:rsidP="00CC7535">
            <w:r>
              <w:rPr>
                <w:rFonts w:hint="eastAsia"/>
              </w:rPr>
              <w:t>UUID fo</w:t>
            </w:r>
            <w:r>
              <w:t>r the file to download</w:t>
            </w:r>
          </w:p>
        </w:tc>
      </w:tr>
      <w:tr w:rsidR="00927F44" w14:paraId="34A72351" w14:textId="77777777" w:rsidTr="004307D3">
        <w:tc>
          <w:tcPr>
            <w:tcW w:w="1577" w:type="dxa"/>
            <w:shd w:val="clear" w:color="auto" w:fill="auto"/>
          </w:tcPr>
          <w:p w14:paraId="5283EFE5" w14:textId="77777777" w:rsidR="00927F44" w:rsidRDefault="00927F44" w:rsidP="00CC7535">
            <w:r>
              <w:rPr>
                <w:rFonts w:hint="eastAsia"/>
              </w:rPr>
              <w:t>F</w:t>
            </w:r>
            <w:r>
              <w:t>ile_Name</w:t>
            </w:r>
          </w:p>
        </w:tc>
        <w:tc>
          <w:tcPr>
            <w:tcW w:w="4201" w:type="dxa"/>
            <w:shd w:val="clear" w:color="auto" w:fill="auto"/>
          </w:tcPr>
          <w:p w14:paraId="2A9704C7" w14:textId="77777777" w:rsidR="00927F44" w:rsidRDefault="00927F44" w:rsidP="00CC7535">
            <w:r>
              <w:rPr>
                <w:rFonts w:hint="eastAsia"/>
              </w:rPr>
              <w:t>String</w:t>
            </w:r>
          </w:p>
        </w:tc>
        <w:tc>
          <w:tcPr>
            <w:tcW w:w="2694" w:type="dxa"/>
            <w:shd w:val="clear" w:color="auto" w:fill="auto"/>
          </w:tcPr>
          <w:p w14:paraId="7E9EFEEF" w14:textId="77777777" w:rsidR="00927F44" w:rsidRDefault="00927F44" w:rsidP="00CC7535">
            <w:r>
              <w:rPr>
                <w:rFonts w:hint="eastAsia"/>
              </w:rPr>
              <w:t>Displayed filename for download, LENGTH&lt;=128</w:t>
            </w:r>
          </w:p>
        </w:tc>
      </w:tr>
      <w:tr w:rsidR="004307D3" w14:paraId="25B83535" w14:textId="77777777" w:rsidTr="004307D3">
        <w:tc>
          <w:tcPr>
            <w:tcW w:w="1577" w:type="dxa"/>
            <w:shd w:val="clear" w:color="auto" w:fill="auto"/>
          </w:tcPr>
          <w:p w14:paraId="0B02A415" w14:textId="77777777" w:rsidR="00927F44" w:rsidRPr="00927F44" w:rsidRDefault="00927F44" w:rsidP="00CC7535">
            <w:r>
              <w:t>Expire_Date</w:t>
            </w:r>
          </w:p>
        </w:tc>
        <w:tc>
          <w:tcPr>
            <w:tcW w:w="4201" w:type="dxa"/>
            <w:shd w:val="clear" w:color="auto" w:fill="auto"/>
          </w:tcPr>
          <w:p w14:paraId="7F5D824E" w14:textId="77777777" w:rsidR="00927F44" w:rsidRDefault="00927F44" w:rsidP="00CC7535">
            <w:r>
              <w:t>DATETIME</w:t>
            </w:r>
          </w:p>
        </w:tc>
        <w:tc>
          <w:tcPr>
            <w:tcW w:w="2694" w:type="dxa"/>
            <w:shd w:val="clear" w:color="auto" w:fill="auto"/>
          </w:tcPr>
          <w:p w14:paraId="415CF1E2" w14:textId="77777777" w:rsidR="00927F44" w:rsidRPr="00560475" w:rsidRDefault="00927F44" w:rsidP="00CC7535">
            <w:r>
              <w:rPr>
                <w:rFonts w:hint="eastAsia"/>
              </w:rPr>
              <w:t>Expire Date</w:t>
            </w:r>
            <w:r>
              <w:t xml:space="preserve"> and time</w:t>
            </w:r>
          </w:p>
        </w:tc>
      </w:tr>
      <w:tr w:rsidR="00927F44" w14:paraId="4E30E2F6" w14:textId="77777777" w:rsidTr="004307D3">
        <w:tc>
          <w:tcPr>
            <w:tcW w:w="1577" w:type="dxa"/>
            <w:shd w:val="clear" w:color="auto" w:fill="auto"/>
          </w:tcPr>
          <w:p w14:paraId="26DDFE62" w14:textId="77777777" w:rsidR="00927F44" w:rsidRDefault="00927F44" w:rsidP="00CC7535">
            <w:r>
              <w:rPr>
                <w:rFonts w:hint="eastAsia"/>
              </w:rPr>
              <w:t>Username</w:t>
            </w:r>
          </w:p>
        </w:tc>
        <w:tc>
          <w:tcPr>
            <w:tcW w:w="4201" w:type="dxa"/>
            <w:shd w:val="clear" w:color="auto" w:fill="auto"/>
          </w:tcPr>
          <w:p w14:paraId="2D74BE0F" w14:textId="77777777" w:rsidR="00927F44" w:rsidRDefault="00927F44" w:rsidP="00CC7535">
            <w:r>
              <w:rPr>
                <w:rFonts w:hint="eastAsia"/>
              </w:rPr>
              <w:t>String</w:t>
            </w:r>
          </w:p>
        </w:tc>
        <w:tc>
          <w:tcPr>
            <w:tcW w:w="2694" w:type="dxa"/>
            <w:shd w:val="clear" w:color="auto" w:fill="auto"/>
          </w:tcPr>
          <w:p w14:paraId="72AC11B9" w14:textId="77777777" w:rsidR="00927F44" w:rsidRPr="000735C2" w:rsidRDefault="00927F44" w:rsidP="00CC7535">
            <w:pPr>
              <w:rPr>
                <w:u w:val="single"/>
              </w:rPr>
            </w:pPr>
            <w:r w:rsidRPr="000735C2">
              <w:rPr>
                <w:rFonts w:hint="eastAsia"/>
                <w:u w:val="single"/>
              </w:rPr>
              <w:t>Reference to Schema Users</w:t>
            </w:r>
          </w:p>
        </w:tc>
      </w:tr>
      <w:tr w:rsidR="00927F44" w14:paraId="4EFA46B9" w14:textId="77777777" w:rsidTr="004307D3">
        <w:tc>
          <w:tcPr>
            <w:tcW w:w="1577" w:type="dxa"/>
            <w:shd w:val="clear" w:color="auto" w:fill="auto"/>
          </w:tcPr>
          <w:p w14:paraId="447FE1D7" w14:textId="77777777" w:rsidR="00927F44" w:rsidRDefault="00927F44" w:rsidP="00CC7535">
            <w:r>
              <w:rPr>
                <w:rFonts w:hint="eastAsia"/>
              </w:rPr>
              <w:t xml:space="preserve">Public </w:t>
            </w:r>
          </w:p>
        </w:tc>
        <w:tc>
          <w:tcPr>
            <w:tcW w:w="4201" w:type="dxa"/>
            <w:shd w:val="clear" w:color="auto" w:fill="auto"/>
          </w:tcPr>
          <w:p w14:paraId="7907D336" w14:textId="77777777" w:rsidR="00927F44" w:rsidRDefault="00927F44" w:rsidP="00CC7535">
            <w:r>
              <w:rPr>
                <w:rFonts w:hint="eastAsia"/>
              </w:rPr>
              <w:t>TRUE||FLASE</w:t>
            </w:r>
          </w:p>
        </w:tc>
        <w:tc>
          <w:tcPr>
            <w:tcW w:w="2694" w:type="dxa"/>
            <w:shd w:val="clear" w:color="auto" w:fill="auto"/>
          </w:tcPr>
          <w:p w14:paraId="3C3EC437" w14:textId="77777777" w:rsidR="00927F44" w:rsidRDefault="00927F44" w:rsidP="00CC7535">
            <w:r>
              <w:rPr>
                <w:rFonts w:hint="eastAsia"/>
              </w:rPr>
              <w:t>Is the download public</w:t>
            </w:r>
          </w:p>
        </w:tc>
      </w:tr>
    </w:tbl>
    <w:p w14:paraId="727811C1" w14:textId="77777777"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14:paraId="621D78FD" w14:textId="77777777" w:rsidTr="004307D3">
        <w:tc>
          <w:tcPr>
            <w:tcW w:w="8472" w:type="dxa"/>
            <w:gridSpan w:val="3"/>
            <w:shd w:val="clear" w:color="auto" w:fill="auto"/>
            <w:vAlign w:val="center"/>
          </w:tcPr>
          <w:p w14:paraId="034DFE32" w14:textId="77777777"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14:paraId="71C618A9" w14:textId="77777777" w:rsidTr="004307D3">
        <w:tc>
          <w:tcPr>
            <w:tcW w:w="1577" w:type="dxa"/>
            <w:shd w:val="clear" w:color="auto" w:fill="auto"/>
            <w:vAlign w:val="center"/>
          </w:tcPr>
          <w:p w14:paraId="1FB75DED" w14:textId="77777777"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14:paraId="589B19AC" w14:textId="77777777" w:rsidR="00927F44" w:rsidRPr="004307D3" w:rsidRDefault="00927F44" w:rsidP="004307D3">
            <w:pPr>
              <w:jc w:val="both"/>
              <w:rPr>
                <w:b/>
              </w:rPr>
            </w:pPr>
            <w:r w:rsidRPr="004307D3">
              <w:rPr>
                <w:rFonts w:hint="eastAsia"/>
                <w:b/>
              </w:rPr>
              <w:t>Details</w:t>
            </w:r>
          </w:p>
        </w:tc>
        <w:tc>
          <w:tcPr>
            <w:tcW w:w="2694" w:type="dxa"/>
            <w:shd w:val="clear" w:color="auto" w:fill="auto"/>
            <w:vAlign w:val="center"/>
          </w:tcPr>
          <w:p w14:paraId="5134CDC0" w14:textId="77777777" w:rsidR="00927F44" w:rsidRPr="004307D3" w:rsidRDefault="00927F44" w:rsidP="004307D3">
            <w:pPr>
              <w:jc w:val="both"/>
              <w:rPr>
                <w:b/>
              </w:rPr>
            </w:pPr>
            <w:r w:rsidRPr="004307D3">
              <w:rPr>
                <w:rFonts w:hint="eastAsia"/>
                <w:b/>
              </w:rPr>
              <w:t>Descriptio</w:t>
            </w:r>
            <w:r w:rsidRPr="004307D3">
              <w:rPr>
                <w:b/>
              </w:rPr>
              <w:t>n</w:t>
            </w:r>
          </w:p>
        </w:tc>
      </w:tr>
      <w:tr w:rsidR="004307D3" w14:paraId="323A643C" w14:textId="77777777" w:rsidTr="004307D3">
        <w:tc>
          <w:tcPr>
            <w:tcW w:w="1577" w:type="dxa"/>
            <w:shd w:val="clear" w:color="auto" w:fill="auto"/>
            <w:vAlign w:val="center"/>
          </w:tcPr>
          <w:p w14:paraId="57AD0A66" w14:textId="77777777"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14:paraId="2474C066" w14:textId="77777777" w:rsidR="00927F44" w:rsidRDefault="00927F44" w:rsidP="00261385">
            <w:r>
              <w:rPr>
                <w:rFonts w:hint="eastAsia"/>
              </w:rPr>
              <w:t>UUID</w:t>
            </w:r>
          </w:p>
        </w:tc>
        <w:tc>
          <w:tcPr>
            <w:tcW w:w="2694" w:type="dxa"/>
            <w:shd w:val="clear" w:color="auto" w:fill="auto"/>
            <w:vAlign w:val="center"/>
          </w:tcPr>
          <w:p w14:paraId="2E05DEA0" w14:textId="77777777" w:rsidR="00927F44" w:rsidRDefault="00927F44" w:rsidP="00261385">
            <w:r>
              <w:rPr>
                <w:rFonts w:hint="eastAsia"/>
              </w:rPr>
              <w:t>Job</w:t>
            </w:r>
            <w:r>
              <w:t xml:space="preserve"> UUID</w:t>
            </w:r>
          </w:p>
        </w:tc>
      </w:tr>
      <w:tr w:rsidR="004307D3" w14:paraId="09504958" w14:textId="77777777" w:rsidTr="004307D3">
        <w:tc>
          <w:tcPr>
            <w:tcW w:w="1577" w:type="dxa"/>
            <w:shd w:val="clear" w:color="auto" w:fill="auto"/>
            <w:vAlign w:val="center"/>
          </w:tcPr>
          <w:p w14:paraId="05242FE9" w14:textId="77777777" w:rsidR="00927F44" w:rsidRDefault="00927F44" w:rsidP="00261385">
            <w:r>
              <w:rPr>
                <w:rFonts w:hint="eastAsia"/>
              </w:rPr>
              <w:t>Priority</w:t>
            </w:r>
          </w:p>
        </w:tc>
        <w:tc>
          <w:tcPr>
            <w:tcW w:w="4201" w:type="dxa"/>
            <w:shd w:val="clear" w:color="auto" w:fill="auto"/>
            <w:vAlign w:val="center"/>
          </w:tcPr>
          <w:p w14:paraId="584EB684" w14:textId="77777777" w:rsidR="00927F44" w:rsidRDefault="00927F44" w:rsidP="00261385">
            <w:r>
              <w:rPr>
                <w:rFonts w:hint="eastAsia"/>
              </w:rPr>
              <w:t>0-9</w:t>
            </w:r>
          </w:p>
        </w:tc>
        <w:tc>
          <w:tcPr>
            <w:tcW w:w="2694" w:type="dxa"/>
            <w:shd w:val="clear" w:color="auto" w:fill="auto"/>
            <w:vAlign w:val="center"/>
          </w:tcPr>
          <w:p w14:paraId="5EBCBA9F" w14:textId="77777777" w:rsidR="00927F44" w:rsidRPr="00560475" w:rsidRDefault="00927F44" w:rsidP="00261385">
            <w:r>
              <w:rPr>
                <w:rFonts w:hint="eastAsia"/>
              </w:rPr>
              <w:t xml:space="preserve">0 for the </w:t>
            </w:r>
            <w:r>
              <w:t>superior</w:t>
            </w:r>
          </w:p>
        </w:tc>
      </w:tr>
      <w:tr w:rsidR="00261385" w14:paraId="125C8F66" w14:textId="77777777" w:rsidTr="004307D3">
        <w:tc>
          <w:tcPr>
            <w:tcW w:w="1577" w:type="dxa"/>
            <w:shd w:val="clear" w:color="auto" w:fill="auto"/>
            <w:vAlign w:val="center"/>
          </w:tcPr>
          <w:p w14:paraId="681A77CD" w14:textId="77777777" w:rsidR="00261385" w:rsidRDefault="00261385" w:rsidP="00261385">
            <w:r>
              <w:rPr>
                <w:rFonts w:hint="eastAsia"/>
              </w:rPr>
              <w:t>Prerequisite</w:t>
            </w:r>
          </w:p>
        </w:tc>
        <w:tc>
          <w:tcPr>
            <w:tcW w:w="4201" w:type="dxa"/>
            <w:shd w:val="clear" w:color="auto" w:fill="auto"/>
            <w:vAlign w:val="center"/>
          </w:tcPr>
          <w:p w14:paraId="5A72F493" w14:textId="77777777" w:rsidR="00261385" w:rsidRDefault="00261385" w:rsidP="00261385">
            <w:r>
              <w:rPr>
                <w:rFonts w:hint="eastAsia"/>
              </w:rPr>
              <w:t>UUID</w:t>
            </w:r>
          </w:p>
        </w:tc>
        <w:tc>
          <w:tcPr>
            <w:tcW w:w="2694" w:type="dxa"/>
            <w:shd w:val="clear" w:color="auto" w:fill="auto"/>
            <w:vAlign w:val="center"/>
          </w:tcPr>
          <w:p w14:paraId="071D83F9" w14:textId="77777777" w:rsidR="00261385" w:rsidRDefault="00261385" w:rsidP="00261385">
            <w:r>
              <w:rPr>
                <w:rFonts w:hint="eastAsia"/>
              </w:rPr>
              <w:t>Prerequisite job</w:t>
            </w:r>
          </w:p>
        </w:tc>
      </w:tr>
      <w:tr w:rsidR="00261385" w14:paraId="20E365FF" w14:textId="77777777" w:rsidTr="004307D3">
        <w:tc>
          <w:tcPr>
            <w:tcW w:w="1577" w:type="dxa"/>
            <w:shd w:val="clear" w:color="auto" w:fill="auto"/>
            <w:vAlign w:val="center"/>
          </w:tcPr>
          <w:p w14:paraId="03F5E86B" w14:textId="77777777" w:rsidR="00261385" w:rsidRDefault="00261385" w:rsidP="00261385">
            <w:r>
              <w:rPr>
                <w:rFonts w:hint="eastAsia"/>
              </w:rPr>
              <w:t>E</w:t>
            </w:r>
            <w:r>
              <w:t>xpected_Resources</w:t>
            </w:r>
          </w:p>
        </w:tc>
        <w:tc>
          <w:tcPr>
            <w:tcW w:w="4201" w:type="dxa"/>
            <w:shd w:val="clear" w:color="auto" w:fill="auto"/>
            <w:vAlign w:val="center"/>
          </w:tcPr>
          <w:p w14:paraId="0BE1F25E" w14:textId="77777777" w:rsidR="00261385" w:rsidRDefault="00261385" w:rsidP="00261385">
            <w:r>
              <w:rPr>
                <w:rFonts w:hint="eastAsia"/>
              </w:rPr>
              <w:t>Positive Integer</w:t>
            </w:r>
          </w:p>
        </w:tc>
        <w:tc>
          <w:tcPr>
            <w:tcW w:w="2694" w:type="dxa"/>
            <w:shd w:val="clear" w:color="auto" w:fill="auto"/>
            <w:vAlign w:val="center"/>
          </w:tcPr>
          <w:p w14:paraId="761BBB0A" w14:textId="77777777" w:rsidR="00261385" w:rsidRDefault="00261385" w:rsidP="00261385">
            <w:r>
              <w:rPr>
                <w:rFonts w:hint="eastAsia"/>
              </w:rPr>
              <w:t>Expected resources to run the job</w:t>
            </w:r>
          </w:p>
        </w:tc>
      </w:tr>
      <w:tr w:rsidR="00927F44" w14:paraId="4682F012" w14:textId="77777777" w:rsidTr="004307D3">
        <w:tc>
          <w:tcPr>
            <w:tcW w:w="1577" w:type="dxa"/>
            <w:shd w:val="clear" w:color="auto" w:fill="auto"/>
            <w:vAlign w:val="center"/>
          </w:tcPr>
          <w:p w14:paraId="4ECCA8C0" w14:textId="77777777" w:rsidR="00927F44" w:rsidRDefault="00927F44" w:rsidP="00261385">
            <w:r>
              <w:rPr>
                <w:rFonts w:hint="eastAsia"/>
              </w:rPr>
              <w:t>Status</w:t>
            </w:r>
          </w:p>
        </w:tc>
        <w:tc>
          <w:tcPr>
            <w:tcW w:w="4201" w:type="dxa"/>
            <w:shd w:val="clear" w:color="auto" w:fill="auto"/>
            <w:vAlign w:val="center"/>
          </w:tcPr>
          <w:p w14:paraId="1C72A1AC" w14:textId="77777777" w:rsidR="00927F44" w:rsidRDefault="00927F44" w:rsidP="00261385">
            <w:r>
              <w:t xml:space="preserve">“WAITING” || ”RUNNING” || “READY” || </w:t>
            </w:r>
            <w:r w:rsidR="00261385">
              <w:t>“SUSPENDING” || “DEAD” || “ACOMPLISHED”</w:t>
            </w:r>
          </w:p>
        </w:tc>
        <w:tc>
          <w:tcPr>
            <w:tcW w:w="2694" w:type="dxa"/>
            <w:shd w:val="clear" w:color="auto" w:fill="auto"/>
            <w:vAlign w:val="center"/>
          </w:tcPr>
          <w:p w14:paraId="74B107BE" w14:textId="77777777" w:rsidR="00927F44" w:rsidRPr="00261385" w:rsidRDefault="00261385" w:rsidP="00261385">
            <w:r>
              <w:t>Job status info.</w:t>
            </w:r>
          </w:p>
        </w:tc>
      </w:tr>
      <w:tr w:rsidR="00261385" w14:paraId="0BD46A33" w14:textId="77777777" w:rsidTr="004307D3">
        <w:tc>
          <w:tcPr>
            <w:tcW w:w="1577" w:type="dxa"/>
            <w:shd w:val="clear" w:color="auto" w:fill="auto"/>
            <w:vAlign w:val="center"/>
          </w:tcPr>
          <w:p w14:paraId="2840B9AF" w14:textId="77777777" w:rsidR="00261385" w:rsidRDefault="00261385" w:rsidP="00261385">
            <w:r>
              <w:t>Information</w:t>
            </w:r>
          </w:p>
        </w:tc>
        <w:tc>
          <w:tcPr>
            <w:tcW w:w="4201" w:type="dxa"/>
            <w:shd w:val="clear" w:color="auto" w:fill="auto"/>
            <w:vAlign w:val="center"/>
          </w:tcPr>
          <w:p w14:paraId="56202B91" w14:textId="77777777" w:rsidR="00261385" w:rsidRDefault="00261385" w:rsidP="00261385">
            <w:r>
              <w:rPr>
                <w:rFonts w:hint="eastAsia"/>
              </w:rPr>
              <w:t>String</w:t>
            </w:r>
          </w:p>
        </w:tc>
        <w:tc>
          <w:tcPr>
            <w:tcW w:w="2694" w:type="dxa"/>
            <w:shd w:val="clear" w:color="auto" w:fill="auto"/>
            <w:vAlign w:val="center"/>
          </w:tcPr>
          <w:p w14:paraId="2B342DF9" w14:textId="77777777" w:rsidR="00261385" w:rsidRDefault="00261385" w:rsidP="00261385">
            <w:r>
              <w:t xml:space="preserve">Job Information, </w:t>
            </w:r>
            <w:r>
              <w:rPr>
                <w:rFonts w:hint="eastAsia"/>
              </w:rPr>
              <w:t>LENGTH&lt;=128</w:t>
            </w:r>
          </w:p>
        </w:tc>
      </w:tr>
      <w:tr w:rsidR="00261385" w14:paraId="09E8987E" w14:textId="77777777" w:rsidTr="004307D3">
        <w:tc>
          <w:tcPr>
            <w:tcW w:w="1577" w:type="dxa"/>
            <w:shd w:val="clear" w:color="auto" w:fill="auto"/>
            <w:vAlign w:val="center"/>
          </w:tcPr>
          <w:p w14:paraId="6EFAD79A" w14:textId="77777777" w:rsidR="00261385" w:rsidRDefault="00261385" w:rsidP="00261385">
            <w:r>
              <w:rPr>
                <w:rFonts w:hint="eastAsia"/>
              </w:rPr>
              <w:t>Exception_Info</w:t>
            </w:r>
          </w:p>
        </w:tc>
        <w:tc>
          <w:tcPr>
            <w:tcW w:w="4201" w:type="dxa"/>
            <w:shd w:val="clear" w:color="auto" w:fill="auto"/>
            <w:vAlign w:val="center"/>
          </w:tcPr>
          <w:p w14:paraId="282E2E2D" w14:textId="77777777" w:rsidR="00261385" w:rsidRDefault="00261385" w:rsidP="00261385">
            <w:r>
              <w:rPr>
                <w:rFonts w:hint="eastAsia"/>
              </w:rPr>
              <w:t>String</w:t>
            </w:r>
          </w:p>
        </w:tc>
        <w:tc>
          <w:tcPr>
            <w:tcW w:w="2694" w:type="dxa"/>
            <w:shd w:val="clear" w:color="auto" w:fill="auto"/>
            <w:vAlign w:val="center"/>
          </w:tcPr>
          <w:p w14:paraId="0EAE3850" w14:textId="77777777" w:rsidR="00261385" w:rsidRDefault="00261385" w:rsidP="00261385">
            <w:r>
              <w:rPr>
                <w:rFonts w:hint="eastAsia"/>
              </w:rPr>
              <w:t>Exception Information,</w:t>
            </w:r>
          </w:p>
          <w:p w14:paraId="4CB2FEDF" w14:textId="77777777" w:rsidR="00261385" w:rsidRDefault="00261385" w:rsidP="00261385">
            <w:r>
              <w:t>LENGTH&lt;=128</w:t>
            </w:r>
          </w:p>
        </w:tc>
      </w:tr>
      <w:tr w:rsidR="00261385" w14:paraId="35A47DD5" w14:textId="77777777" w:rsidTr="004307D3">
        <w:tc>
          <w:tcPr>
            <w:tcW w:w="1577" w:type="dxa"/>
            <w:shd w:val="clear" w:color="auto" w:fill="auto"/>
            <w:vAlign w:val="center"/>
          </w:tcPr>
          <w:p w14:paraId="3B2EC755" w14:textId="77777777" w:rsidR="00261385" w:rsidRDefault="00261385" w:rsidP="00261385">
            <w:r>
              <w:rPr>
                <w:rFonts w:hint="eastAsia"/>
              </w:rPr>
              <w:t>Username</w:t>
            </w:r>
          </w:p>
        </w:tc>
        <w:tc>
          <w:tcPr>
            <w:tcW w:w="4201" w:type="dxa"/>
            <w:shd w:val="clear" w:color="auto" w:fill="auto"/>
            <w:vAlign w:val="center"/>
          </w:tcPr>
          <w:p w14:paraId="0CA1CC24" w14:textId="77777777" w:rsidR="00261385" w:rsidRDefault="00261385" w:rsidP="00261385">
            <w:r>
              <w:rPr>
                <w:rFonts w:hint="eastAsia"/>
              </w:rPr>
              <w:t>String</w:t>
            </w:r>
          </w:p>
        </w:tc>
        <w:tc>
          <w:tcPr>
            <w:tcW w:w="2694" w:type="dxa"/>
            <w:shd w:val="clear" w:color="auto" w:fill="auto"/>
            <w:vAlign w:val="center"/>
          </w:tcPr>
          <w:p w14:paraId="362146C3" w14:textId="77777777" w:rsidR="00261385" w:rsidRPr="000735C2" w:rsidRDefault="00261385" w:rsidP="00261385">
            <w:pPr>
              <w:rPr>
                <w:u w:val="single"/>
              </w:rPr>
            </w:pPr>
            <w:r w:rsidRPr="000735C2">
              <w:rPr>
                <w:rFonts w:hint="eastAsia"/>
                <w:u w:val="single"/>
              </w:rPr>
              <w:t>Reference to Schema Users</w:t>
            </w:r>
          </w:p>
        </w:tc>
      </w:tr>
    </w:tbl>
    <w:p w14:paraId="027C29CD" w14:textId="77777777"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14:paraId="2101C74C" w14:textId="77777777" w:rsidTr="004307D3">
        <w:tc>
          <w:tcPr>
            <w:tcW w:w="8472" w:type="dxa"/>
            <w:gridSpan w:val="3"/>
            <w:shd w:val="clear" w:color="auto" w:fill="auto"/>
          </w:tcPr>
          <w:p w14:paraId="705C53A5" w14:textId="77777777" w:rsidR="006C1D07" w:rsidRPr="004307D3" w:rsidRDefault="006C1D07" w:rsidP="00CC7535">
            <w:pPr>
              <w:rPr>
                <w:b/>
              </w:rPr>
            </w:pPr>
            <w:r w:rsidRPr="004307D3">
              <w:rPr>
                <w:rFonts w:hint="eastAsia"/>
                <w:b/>
              </w:rPr>
              <w:lastRenderedPageBreak/>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14:paraId="0CA1410F" w14:textId="77777777" w:rsidTr="004307D3">
        <w:tc>
          <w:tcPr>
            <w:tcW w:w="1577" w:type="dxa"/>
            <w:shd w:val="clear" w:color="auto" w:fill="auto"/>
          </w:tcPr>
          <w:p w14:paraId="5C477DCF" w14:textId="77777777"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14:paraId="3DB247D0" w14:textId="77777777" w:rsidR="006C1D07" w:rsidRPr="004307D3" w:rsidRDefault="006C1D07" w:rsidP="00CC7535">
            <w:pPr>
              <w:rPr>
                <w:b/>
              </w:rPr>
            </w:pPr>
            <w:r w:rsidRPr="004307D3">
              <w:rPr>
                <w:rFonts w:hint="eastAsia"/>
                <w:b/>
              </w:rPr>
              <w:t>Details</w:t>
            </w:r>
          </w:p>
        </w:tc>
        <w:tc>
          <w:tcPr>
            <w:tcW w:w="2694" w:type="dxa"/>
            <w:shd w:val="clear" w:color="auto" w:fill="auto"/>
          </w:tcPr>
          <w:p w14:paraId="7B79D9B0" w14:textId="77777777" w:rsidR="006C1D07" w:rsidRPr="004307D3" w:rsidRDefault="006C1D07" w:rsidP="00CC7535">
            <w:pPr>
              <w:rPr>
                <w:b/>
              </w:rPr>
            </w:pPr>
            <w:r w:rsidRPr="004307D3">
              <w:rPr>
                <w:rFonts w:hint="eastAsia"/>
                <w:b/>
              </w:rPr>
              <w:t>Descriptio</w:t>
            </w:r>
            <w:r w:rsidRPr="004307D3">
              <w:rPr>
                <w:b/>
              </w:rPr>
              <w:t>n</w:t>
            </w:r>
          </w:p>
        </w:tc>
      </w:tr>
      <w:tr w:rsidR="004307D3" w14:paraId="0750912B" w14:textId="77777777" w:rsidTr="004307D3">
        <w:tc>
          <w:tcPr>
            <w:tcW w:w="1577" w:type="dxa"/>
            <w:shd w:val="clear" w:color="auto" w:fill="auto"/>
            <w:vAlign w:val="center"/>
          </w:tcPr>
          <w:p w14:paraId="21498357" w14:textId="77777777" w:rsidR="006C1D07" w:rsidRPr="004307D3" w:rsidRDefault="006C1D07" w:rsidP="0031276B">
            <w:pPr>
              <w:rPr>
                <w:color w:val="FF0000"/>
                <w:u w:val="single"/>
              </w:rPr>
            </w:pPr>
            <w:r w:rsidRPr="004307D3">
              <w:rPr>
                <w:color w:val="FF0000"/>
                <w:u w:val="single"/>
              </w:rPr>
              <w:t>DS_</w:t>
            </w:r>
            <w:r w:rsidRPr="004307D3">
              <w:rPr>
                <w:rFonts w:hint="eastAsia"/>
                <w:color w:val="FF0000"/>
                <w:u w:val="single"/>
              </w:rPr>
              <w:t>UUID</w:t>
            </w:r>
          </w:p>
        </w:tc>
        <w:tc>
          <w:tcPr>
            <w:tcW w:w="4201" w:type="dxa"/>
            <w:shd w:val="clear" w:color="auto" w:fill="auto"/>
            <w:vAlign w:val="center"/>
          </w:tcPr>
          <w:p w14:paraId="1C405E80" w14:textId="77777777" w:rsidR="006C1D07" w:rsidRDefault="006C1D07" w:rsidP="0031276B">
            <w:r>
              <w:rPr>
                <w:rFonts w:hint="eastAsia"/>
              </w:rPr>
              <w:t>UUID</w:t>
            </w:r>
          </w:p>
        </w:tc>
        <w:tc>
          <w:tcPr>
            <w:tcW w:w="2694" w:type="dxa"/>
            <w:shd w:val="clear" w:color="auto" w:fill="auto"/>
            <w:vAlign w:val="center"/>
          </w:tcPr>
          <w:p w14:paraId="6C760952" w14:textId="77777777" w:rsidR="006C1D07" w:rsidRDefault="006C1D07" w:rsidP="0031276B">
            <w:r>
              <w:rPr>
                <w:rFonts w:hint="eastAsia"/>
              </w:rPr>
              <w:t>UUID for DS</w:t>
            </w:r>
          </w:p>
        </w:tc>
      </w:tr>
      <w:tr w:rsidR="004307D3" w14:paraId="7199A3C3" w14:textId="77777777" w:rsidTr="004307D3">
        <w:tc>
          <w:tcPr>
            <w:tcW w:w="1577" w:type="dxa"/>
            <w:shd w:val="clear" w:color="auto" w:fill="auto"/>
            <w:vAlign w:val="center"/>
          </w:tcPr>
          <w:p w14:paraId="38DDD432" w14:textId="77777777" w:rsidR="006C1D07" w:rsidRDefault="006C1D07" w:rsidP="0031276B">
            <w:r>
              <w:rPr>
                <w:rFonts w:hint="eastAsia"/>
              </w:rPr>
              <w:t>Type</w:t>
            </w:r>
          </w:p>
        </w:tc>
        <w:tc>
          <w:tcPr>
            <w:tcW w:w="4201" w:type="dxa"/>
            <w:shd w:val="clear" w:color="auto" w:fill="auto"/>
            <w:vAlign w:val="center"/>
          </w:tcPr>
          <w:p w14:paraId="31225722" w14:textId="77777777"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14:paraId="0D758C72" w14:textId="77777777" w:rsidR="006C1D07" w:rsidRPr="006C1D07" w:rsidRDefault="006C1D07" w:rsidP="0031276B">
            <w:r>
              <w:t>DS Type</w:t>
            </w:r>
          </w:p>
        </w:tc>
      </w:tr>
      <w:tr w:rsidR="006C1D07" w14:paraId="29757459" w14:textId="77777777" w:rsidTr="004307D3">
        <w:tc>
          <w:tcPr>
            <w:tcW w:w="1577" w:type="dxa"/>
            <w:shd w:val="clear" w:color="auto" w:fill="auto"/>
            <w:vAlign w:val="center"/>
          </w:tcPr>
          <w:p w14:paraId="2E2C7271" w14:textId="77777777" w:rsidR="006C1D07" w:rsidRDefault="006C1D07" w:rsidP="0031276B">
            <w:r>
              <w:rPr>
                <w:rFonts w:hint="eastAsia"/>
              </w:rPr>
              <w:t>Stage</w:t>
            </w:r>
          </w:p>
        </w:tc>
        <w:tc>
          <w:tcPr>
            <w:tcW w:w="4201" w:type="dxa"/>
            <w:shd w:val="clear" w:color="auto" w:fill="auto"/>
            <w:vAlign w:val="center"/>
          </w:tcPr>
          <w:p w14:paraId="7A2F239A" w14:textId="77777777" w:rsidR="006C1D07" w:rsidRDefault="006C1D07" w:rsidP="0031276B">
            <w:r>
              <w:t>“</w:t>
            </w:r>
            <w:r>
              <w:rPr>
                <w:rFonts w:hint="eastAsia"/>
              </w:rPr>
              <w:t>Pre</w:t>
            </w:r>
            <w:r>
              <w:t>process” || “Analysis” || “Visualization”</w:t>
            </w:r>
          </w:p>
        </w:tc>
        <w:tc>
          <w:tcPr>
            <w:tcW w:w="2694" w:type="dxa"/>
            <w:shd w:val="clear" w:color="auto" w:fill="auto"/>
            <w:vAlign w:val="center"/>
          </w:tcPr>
          <w:p w14:paraId="7D75C0E1" w14:textId="77777777" w:rsidR="006C1D07" w:rsidRDefault="00A7770C" w:rsidP="0031276B">
            <w:r>
              <w:t xml:space="preserve">Stage </w:t>
            </w:r>
            <w:r>
              <w:rPr>
                <w:rFonts w:hint="eastAsia"/>
              </w:rPr>
              <w:t>D</w:t>
            </w:r>
            <w:r>
              <w:t>S used for</w:t>
            </w:r>
          </w:p>
        </w:tc>
      </w:tr>
      <w:tr w:rsidR="00E34B58" w14:paraId="10411FF2" w14:textId="77777777" w:rsidTr="004307D3">
        <w:tc>
          <w:tcPr>
            <w:tcW w:w="1577" w:type="dxa"/>
            <w:shd w:val="clear" w:color="auto" w:fill="auto"/>
            <w:vAlign w:val="center"/>
          </w:tcPr>
          <w:p w14:paraId="19FD3082" w14:textId="77777777" w:rsidR="00E34B58" w:rsidRDefault="00E34B58" w:rsidP="0031276B">
            <w:r>
              <w:t>L</w:t>
            </w:r>
            <w:r>
              <w:rPr>
                <w:rFonts w:hint="eastAsia"/>
              </w:rPr>
              <w:t>ocation</w:t>
            </w:r>
          </w:p>
        </w:tc>
        <w:tc>
          <w:tcPr>
            <w:tcW w:w="4201" w:type="dxa"/>
            <w:shd w:val="clear" w:color="auto" w:fill="auto"/>
            <w:vAlign w:val="center"/>
          </w:tcPr>
          <w:p w14:paraId="213AAB38" w14:textId="77777777" w:rsidR="00E34B58" w:rsidRDefault="00E34B58" w:rsidP="0031276B">
            <w:r>
              <w:rPr>
                <w:rFonts w:hint="eastAsia"/>
              </w:rPr>
              <w:t>String</w:t>
            </w:r>
          </w:p>
        </w:tc>
        <w:tc>
          <w:tcPr>
            <w:tcW w:w="2694" w:type="dxa"/>
            <w:shd w:val="clear" w:color="auto" w:fill="auto"/>
            <w:vAlign w:val="center"/>
          </w:tcPr>
          <w:p w14:paraId="62C73B77" w14:textId="77777777" w:rsidR="00E34B58" w:rsidRDefault="00E34B58" w:rsidP="0031276B">
            <w:r>
              <w:rPr>
                <w:rFonts w:hint="eastAsia"/>
              </w:rPr>
              <w:t xml:space="preserve">DS Location, for </w:t>
            </w:r>
            <w:r>
              <w:t>EXCEL</w:t>
            </w:r>
            <w:r>
              <w:rPr>
                <w:rFonts w:hint="eastAsia"/>
              </w:rPr>
              <w:t xml:space="preserve"> the disk url. </w:t>
            </w:r>
            <w:r>
              <w:t>LENGTH&lt;=256</w:t>
            </w:r>
          </w:p>
        </w:tc>
      </w:tr>
      <w:tr w:rsidR="00E34B58" w14:paraId="398C219E" w14:textId="77777777" w:rsidTr="004307D3">
        <w:tc>
          <w:tcPr>
            <w:tcW w:w="1577" w:type="dxa"/>
            <w:shd w:val="clear" w:color="auto" w:fill="auto"/>
            <w:vAlign w:val="center"/>
          </w:tcPr>
          <w:p w14:paraId="2D7346FB" w14:textId="77777777" w:rsidR="00E34B58" w:rsidRDefault="00E34B58" w:rsidP="0031276B">
            <w:r>
              <w:rPr>
                <w:rFonts w:hint="eastAsia"/>
              </w:rPr>
              <w:t>Username</w:t>
            </w:r>
          </w:p>
        </w:tc>
        <w:tc>
          <w:tcPr>
            <w:tcW w:w="4201" w:type="dxa"/>
            <w:shd w:val="clear" w:color="auto" w:fill="auto"/>
            <w:vAlign w:val="center"/>
          </w:tcPr>
          <w:p w14:paraId="3A76CA46" w14:textId="77777777" w:rsidR="00E34B58" w:rsidRDefault="00E34B58" w:rsidP="0031276B">
            <w:r>
              <w:rPr>
                <w:rFonts w:hint="eastAsia"/>
              </w:rPr>
              <w:t>String</w:t>
            </w:r>
          </w:p>
        </w:tc>
        <w:tc>
          <w:tcPr>
            <w:tcW w:w="2694" w:type="dxa"/>
            <w:shd w:val="clear" w:color="auto" w:fill="auto"/>
            <w:vAlign w:val="center"/>
          </w:tcPr>
          <w:p w14:paraId="7A3AB705" w14:textId="77777777" w:rsidR="00E34B58" w:rsidRPr="000735C2" w:rsidRDefault="00E34B58" w:rsidP="0031276B">
            <w:pPr>
              <w:rPr>
                <w:u w:val="single"/>
              </w:rPr>
            </w:pPr>
            <w:r w:rsidRPr="000735C2">
              <w:rPr>
                <w:rFonts w:hint="eastAsia"/>
                <w:u w:val="single"/>
              </w:rPr>
              <w:t>Reference to Schema Users</w:t>
            </w:r>
          </w:p>
        </w:tc>
      </w:tr>
      <w:tr w:rsidR="00E34B58" w14:paraId="1BB24EB1" w14:textId="77777777" w:rsidTr="004307D3">
        <w:tc>
          <w:tcPr>
            <w:tcW w:w="1577" w:type="dxa"/>
            <w:shd w:val="clear" w:color="auto" w:fill="auto"/>
            <w:vAlign w:val="center"/>
          </w:tcPr>
          <w:p w14:paraId="4FF28C54" w14:textId="77777777" w:rsidR="00E34B58" w:rsidRDefault="00E34B58" w:rsidP="0031276B">
            <w:r>
              <w:rPr>
                <w:rFonts w:hint="eastAsia"/>
              </w:rPr>
              <w:t>Status</w:t>
            </w:r>
          </w:p>
        </w:tc>
        <w:tc>
          <w:tcPr>
            <w:tcW w:w="4201" w:type="dxa"/>
            <w:shd w:val="clear" w:color="auto" w:fill="auto"/>
            <w:vAlign w:val="center"/>
          </w:tcPr>
          <w:p w14:paraId="26FE5BDE" w14:textId="77777777"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14:paraId="071715F7" w14:textId="77777777" w:rsidR="00E34B58" w:rsidRDefault="00E72B12" w:rsidP="0031276B">
            <w:r>
              <w:rPr>
                <w:rFonts w:hint="eastAsia"/>
              </w:rPr>
              <w:t xml:space="preserve">DS </w:t>
            </w:r>
            <w:r>
              <w:t>Status</w:t>
            </w:r>
          </w:p>
        </w:tc>
      </w:tr>
    </w:tbl>
    <w:p w14:paraId="2281AB5A" w14:textId="77777777"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14:paraId="426592E2" w14:textId="77777777" w:rsidTr="004307D3">
        <w:tc>
          <w:tcPr>
            <w:tcW w:w="8472" w:type="dxa"/>
            <w:gridSpan w:val="3"/>
            <w:shd w:val="clear" w:color="auto" w:fill="auto"/>
          </w:tcPr>
          <w:p w14:paraId="6397675F" w14:textId="77777777"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14:paraId="0382FBAC" w14:textId="77777777" w:rsidTr="004307D3">
        <w:tc>
          <w:tcPr>
            <w:tcW w:w="1577" w:type="dxa"/>
            <w:shd w:val="clear" w:color="auto" w:fill="auto"/>
          </w:tcPr>
          <w:p w14:paraId="4DC0CD1B" w14:textId="77777777"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14:paraId="788958F3" w14:textId="77777777" w:rsidR="006C1D07" w:rsidRPr="004307D3" w:rsidRDefault="006C1D07" w:rsidP="00CC7535">
            <w:pPr>
              <w:rPr>
                <w:b/>
              </w:rPr>
            </w:pPr>
            <w:r w:rsidRPr="004307D3">
              <w:rPr>
                <w:rFonts w:hint="eastAsia"/>
                <w:b/>
              </w:rPr>
              <w:t>Details</w:t>
            </w:r>
          </w:p>
        </w:tc>
        <w:tc>
          <w:tcPr>
            <w:tcW w:w="2694" w:type="dxa"/>
            <w:shd w:val="clear" w:color="auto" w:fill="auto"/>
          </w:tcPr>
          <w:p w14:paraId="482661CE" w14:textId="77777777" w:rsidR="006C1D07" w:rsidRPr="004307D3" w:rsidRDefault="006C1D07" w:rsidP="00CC7535">
            <w:pPr>
              <w:rPr>
                <w:b/>
              </w:rPr>
            </w:pPr>
            <w:r w:rsidRPr="004307D3">
              <w:rPr>
                <w:rFonts w:hint="eastAsia"/>
                <w:b/>
              </w:rPr>
              <w:t>Descriptio</w:t>
            </w:r>
            <w:r w:rsidRPr="004307D3">
              <w:rPr>
                <w:b/>
              </w:rPr>
              <w:t>n</w:t>
            </w:r>
          </w:p>
        </w:tc>
      </w:tr>
      <w:tr w:rsidR="004307D3" w14:paraId="057AC976" w14:textId="77777777" w:rsidTr="004307D3">
        <w:tc>
          <w:tcPr>
            <w:tcW w:w="1577" w:type="dxa"/>
            <w:shd w:val="clear" w:color="auto" w:fill="auto"/>
            <w:vAlign w:val="center"/>
          </w:tcPr>
          <w:p w14:paraId="52FDB52C" w14:textId="77777777"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14:paraId="6A1C41F5" w14:textId="77777777" w:rsidR="006C1D07" w:rsidRDefault="006C1D07" w:rsidP="0031276B">
            <w:r>
              <w:rPr>
                <w:rFonts w:hint="eastAsia"/>
              </w:rPr>
              <w:t>UUID</w:t>
            </w:r>
          </w:p>
        </w:tc>
        <w:tc>
          <w:tcPr>
            <w:tcW w:w="2694" w:type="dxa"/>
            <w:shd w:val="clear" w:color="auto" w:fill="auto"/>
            <w:vAlign w:val="center"/>
          </w:tcPr>
          <w:p w14:paraId="591B4033" w14:textId="77777777" w:rsidR="006C1D07" w:rsidRDefault="006C1D07" w:rsidP="0031276B">
            <w:r>
              <w:rPr>
                <w:rFonts w:hint="eastAsia"/>
              </w:rPr>
              <w:t>UUID for the process</w:t>
            </w:r>
          </w:p>
        </w:tc>
      </w:tr>
      <w:tr w:rsidR="004307D3" w14:paraId="1BDE0E0E" w14:textId="77777777" w:rsidTr="004307D3">
        <w:tc>
          <w:tcPr>
            <w:tcW w:w="1577" w:type="dxa"/>
            <w:shd w:val="clear" w:color="auto" w:fill="auto"/>
            <w:vAlign w:val="center"/>
          </w:tcPr>
          <w:p w14:paraId="528F5AAE" w14:textId="77777777" w:rsidR="006C1D07" w:rsidRDefault="006C1D07" w:rsidP="0031276B">
            <w:r>
              <w:rPr>
                <w:rFonts w:hint="eastAsia"/>
              </w:rPr>
              <w:t>Username</w:t>
            </w:r>
          </w:p>
        </w:tc>
        <w:tc>
          <w:tcPr>
            <w:tcW w:w="4201" w:type="dxa"/>
            <w:shd w:val="clear" w:color="auto" w:fill="auto"/>
            <w:vAlign w:val="center"/>
          </w:tcPr>
          <w:p w14:paraId="6096A27F" w14:textId="77777777" w:rsidR="006C1D07" w:rsidRDefault="006C1D07" w:rsidP="0031276B">
            <w:r>
              <w:rPr>
                <w:rFonts w:hint="eastAsia"/>
              </w:rPr>
              <w:t>String</w:t>
            </w:r>
          </w:p>
        </w:tc>
        <w:tc>
          <w:tcPr>
            <w:tcW w:w="2694" w:type="dxa"/>
            <w:shd w:val="clear" w:color="auto" w:fill="auto"/>
            <w:vAlign w:val="center"/>
          </w:tcPr>
          <w:p w14:paraId="0DE4C173" w14:textId="77777777" w:rsidR="006C1D07" w:rsidRPr="000735C2" w:rsidRDefault="006C1D07" w:rsidP="0031276B">
            <w:pPr>
              <w:rPr>
                <w:u w:val="single"/>
              </w:rPr>
            </w:pPr>
            <w:r w:rsidRPr="000735C2">
              <w:rPr>
                <w:rFonts w:hint="eastAsia"/>
                <w:u w:val="single"/>
              </w:rPr>
              <w:t>Reference to Schema Users</w:t>
            </w:r>
          </w:p>
        </w:tc>
      </w:tr>
      <w:tr w:rsidR="006C1D07" w14:paraId="173EA79F" w14:textId="77777777" w:rsidTr="004307D3">
        <w:tc>
          <w:tcPr>
            <w:tcW w:w="1577" w:type="dxa"/>
            <w:shd w:val="clear" w:color="auto" w:fill="auto"/>
            <w:vAlign w:val="center"/>
          </w:tcPr>
          <w:p w14:paraId="30CDE82F" w14:textId="77777777" w:rsidR="006C1D07" w:rsidRDefault="006C1D07" w:rsidP="0031276B">
            <w:r>
              <w:rPr>
                <w:rFonts w:hint="eastAsia"/>
              </w:rPr>
              <w:t>Datasource_UUID</w:t>
            </w:r>
          </w:p>
        </w:tc>
        <w:tc>
          <w:tcPr>
            <w:tcW w:w="4201" w:type="dxa"/>
            <w:shd w:val="clear" w:color="auto" w:fill="auto"/>
            <w:vAlign w:val="center"/>
          </w:tcPr>
          <w:p w14:paraId="66511648" w14:textId="77777777" w:rsidR="006C1D07" w:rsidRDefault="006C1D07" w:rsidP="0031276B">
            <w:r>
              <w:rPr>
                <w:rFonts w:hint="eastAsia"/>
              </w:rPr>
              <w:t>UUID</w:t>
            </w:r>
          </w:p>
        </w:tc>
        <w:tc>
          <w:tcPr>
            <w:tcW w:w="2694" w:type="dxa"/>
            <w:shd w:val="clear" w:color="auto" w:fill="auto"/>
            <w:vAlign w:val="center"/>
          </w:tcPr>
          <w:p w14:paraId="4FD0C5BC" w14:textId="77777777" w:rsidR="006C1D07" w:rsidRPr="000735C2" w:rsidRDefault="0031276B" w:rsidP="0031276B">
            <w:pPr>
              <w:rPr>
                <w:u w:val="single"/>
              </w:rPr>
            </w:pPr>
            <w:r w:rsidRPr="000735C2">
              <w:rPr>
                <w:rFonts w:hint="eastAsia"/>
                <w:u w:val="single"/>
              </w:rPr>
              <w:t xml:space="preserve">Reference to </w:t>
            </w:r>
            <w:r w:rsidRPr="000735C2">
              <w:rPr>
                <w:u w:val="single"/>
              </w:rPr>
              <w:t xml:space="preserve">Schema </w:t>
            </w:r>
            <w:r w:rsidRPr="000735C2">
              <w:rPr>
                <w:rFonts w:hint="eastAsia"/>
                <w:u w:val="single"/>
              </w:rPr>
              <w:t>Datasource</w:t>
            </w:r>
          </w:p>
        </w:tc>
      </w:tr>
      <w:tr w:rsidR="0031276B" w14:paraId="3955DC74" w14:textId="77777777" w:rsidTr="004307D3">
        <w:tc>
          <w:tcPr>
            <w:tcW w:w="1577" w:type="dxa"/>
            <w:shd w:val="clear" w:color="auto" w:fill="auto"/>
            <w:vAlign w:val="center"/>
          </w:tcPr>
          <w:p w14:paraId="59B14EEF" w14:textId="77777777" w:rsidR="0031276B" w:rsidRDefault="0031276B" w:rsidP="0031276B">
            <w:r>
              <w:t>Progress</w:t>
            </w:r>
          </w:p>
        </w:tc>
        <w:tc>
          <w:tcPr>
            <w:tcW w:w="4201" w:type="dxa"/>
            <w:shd w:val="clear" w:color="auto" w:fill="auto"/>
            <w:vAlign w:val="center"/>
          </w:tcPr>
          <w:p w14:paraId="022E0E4E" w14:textId="77777777" w:rsidR="0031276B" w:rsidRDefault="0031276B" w:rsidP="0031276B">
            <w:r>
              <w:rPr>
                <w:rFonts w:hint="eastAsia"/>
              </w:rPr>
              <w:t>Num[0,100]</w:t>
            </w:r>
          </w:p>
        </w:tc>
        <w:tc>
          <w:tcPr>
            <w:tcW w:w="2694" w:type="dxa"/>
            <w:shd w:val="clear" w:color="auto" w:fill="auto"/>
            <w:vAlign w:val="center"/>
          </w:tcPr>
          <w:p w14:paraId="3BE773E5" w14:textId="77777777" w:rsidR="0031276B" w:rsidRDefault="0031276B" w:rsidP="0031276B">
            <w:r>
              <w:rPr>
                <w:rFonts w:hint="eastAsia"/>
              </w:rPr>
              <w:t>Progress</w:t>
            </w:r>
          </w:p>
        </w:tc>
      </w:tr>
      <w:tr w:rsidR="0031276B" w14:paraId="08720349" w14:textId="77777777" w:rsidTr="004307D3">
        <w:tc>
          <w:tcPr>
            <w:tcW w:w="1577" w:type="dxa"/>
            <w:shd w:val="clear" w:color="auto" w:fill="auto"/>
            <w:vAlign w:val="center"/>
          </w:tcPr>
          <w:p w14:paraId="2DF72AD4" w14:textId="77777777" w:rsidR="0031276B" w:rsidRDefault="0031276B" w:rsidP="0031276B">
            <w:r>
              <w:rPr>
                <w:rFonts w:hint="eastAsia"/>
              </w:rPr>
              <w:t>Status</w:t>
            </w:r>
          </w:p>
        </w:tc>
        <w:tc>
          <w:tcPr>
            <w:tcW w:w="4201" w:type="dxa"/>
            <w:shd w:val="clear" w:color="auto" w:fill="auto"/>
            <w:vAlign w:val="center"/>
          </w:tcPr>
          <w:p w14:paraId="7E32D4F0" w14:textId="77777777" w:rsidR="0031276B" w:rsidRDefault="0031276B" w:rsidP="0031276B">
            <w:r>
              <w:rPr>
                <w:rFonts w:hint="eastAsia"/>
              </w:rPr>
              <w:t xml:space="preserve">String </w:t>
            </w:r>
          </w:p>
        </w:tc>
        <w:tc>
          <w:tcPr>
            <w:tcW w:w="2694" w:type="dxa"/>
            <w:shd w:val="clear" w:color="auto" w:fill="auto"/>
            <w:vAlign w:val="center"/>
          </w:tcPr>
          <w:p w14:paraId="7F1FF7CA" w14:textId="77777777" w:rsidR="0031276B" w:rsidRDefault="0031276B" w:rsidP="0031276B">
            <w:r>
              <w:rPr>
                <w:rFonts w:hint="eastAsia"/>
              </w:rPr>
              <w:t>A specific step in the data preprocess procedure</w:t>
            </w:r>
          </w:p>
        </w:tc>
      </w:tr>
    </w:tbl>
    <w:p w14:paraId="18F4C796" w14:textId="77777777" w:rsidR="00927F44" w:rsidRDefault="00927F44" w:rsidP="002F7D90"/>
    <w:p w14:paraId="01998496" w14:textId="77777777" w:rsidR="00927F44" w:rsidRDefault="00927F44" w:rsidP="002F7D90"/>
    <w:p w14:paraId="79801FB8" w14:textId="77777777" w:rsidR="00905201" w:rsidRDefault="00905201" w:rsidP="002F7D90"/>
    <w:p w14:paraId="434DBCA6" w14:textId="77777777"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14:paraId="0E68EB73" w14:textId="77777777" w:rsidTr="004307D3">
        <w:tc>
          <w:tcPr>
            <w:tcW w:w="8472" w:type="dxa"/>
            <w:gridSpan w:val="3"/>
            <w:shd w:val="clear" w:color="auto" w:fill="auto"/>
          </w:tcPr>
          <w:p w14:paraId="184AF36A" w14:textId="77777777"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14:paraId="519C7AA6" w14:textId="77777777" w:rsidTr="004307D3">
        <w:tc>
          <w:tcPr>
            <w:tcW w:w="1577" w:type="dxa"/>
            <w:shd w:val="clear" w:color="auto" w:fill="auto"/>
          </w:tcPr>
          <w:p w14:paraId="6A1D4842" w14:textId="77777777"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14:paraId="0069EFA3" w14:textId="77777777" w:rsidR="00560475" w:rsidRPr="004307D3" w:rsidRDefault="00560475" w:rsidP="008D6292">
            <w:pPr>
              <w:rPr>
                <w:b/>
              </w:rPr>
            </w:pPr>
            <w:r w:rsidRPr="004307D3">
              <w:rPr>
                <w:rFonts w:hint="eastAsia"/>
                <w:b/>
              </w:rPr>
              <w:t>Details</w:t>
            </w:r>
          </w:p>
        </w:tc>
        <w:tc>
          <w:tcPr>
            <w:tcW w:w="2694" w:type="dxa"/>
            <w:shd w:val="clear" w:color="auto" w:fill="auto"/>
          </w:tcPr>
          <w:p w14:paraId="7B1AE3A7" w14:textId="77777777" w:rsidR="00560475" w:rsidRPr="004307D3" w:rsidRDefault="00560475" w:rsidP="008D6292">
            <w:pPr>
              <w:rPr>
                <w:b/>
              </w:rPr>
            </w:pPr>
            <w:r w:rsidRPr="004307D3">
              <w:rPr>
                <w:rFonts w:hint="eastAsia"/>
                <w:b/>
              </w:rPr>
              <w:t>Descriptio</w:t>
            </w:r>
            <w:r w:rsidRPr="004307D3">
              <w:rPr>
                <w:b/>
              </w:rPr>
              <w:t>n</w:t>
            </w:r>
          </w:p>
        </w:tc>
      </w:tr>
      <w:tr w:rsidR="00560475" w14:paraId="27598490" w14:textId="77777777" w:rsidTr="004307D3">
        <w:tc>
          <w:tcPr>
            <w:tcW w:w="1577" w:type="dxa"/>
            <w:shd w:val="clear" w:color="auto" w:fill="auto"/>
          </w:tcPr>
          <w:p w14:paraId="7B1A19A1" w14:textId="77777777" w:rsidR="00560475" w:rsidRDefault="00560475" w:rsidP="008D6292"/>
        </w:tc>
        <w:tc>
          <w:tcPr>
            <w:tcW w:w="4201" w:type="dxa"/>
            <w:shd w:val="clear" w:color="auto" w:fill="auto"/>
          </w:tcPr>
          <w:p w14:paraId="335621D6" w14:textId="77777777" w:rsidR="00560475" w:rsidRDefault="00560475" w:rsidP="008D6292"/>
        </w:tc>
        <w:tc>
          <w:tcPr>
            <w:tcW w:w="2694" w:type="dxa"/>
            <w:shd w:val="clear" w:color="auto" w:fill="auto"/>
          </w:tcPr>
          <w:p w14:paraId="0A5CDB66" w14:textId="77777777" w:rsidR="00560475" w:rsidRDefault="00560475" w:rsidP="008D6292"/>
        </w:tc>
      </w:tr>
      <w:tr w:rsidR="00560475" w14:paraId="5424B369" w14:textId="77777777" w:rsidTr="004307D3">
        <w:tc>
          <w:tcPr>
            <w:tcW w:w="1577" w:type="dxa"/>
            <w:shd w:val="clear" w:color="auto" w:fill="auto"/>
          </w:tcPr>
          <w:p w14:paraId="303F5E1B" w14:textId="77777777" w:rsidR="00560475" w:rsidRDefault="00560475" w:rsidP="008D6292"/>
        </w:tc>
        <w:tc>
          <w:tcPr>
            <w:tcW w:w="4201" w:type="dxa"/>
            <w:shd w:val="clear" w:color="auto" w:fill="auto"/>
          </w:tcPr>
          <w:p w14:paraId="0A0A0AD4" w14:textId="77777777" w:rsidR="00560475" w:rsidRDefault="00560475" w:rsidP="008D6292"/>
        </w:tc>
        <w:tc>
          <w:tcPr>
            <w:tcW w:w="2694" w:type="dxa"/>
            <w:shd w:val="clear" w:color="auto" w:fill="auto"/>
          </w:tcPr>
          <w:p w14:paraId="3E4E1266" w14:textId="77777777" w:rsidR="00560475" w:rsidRPr="00560475" w:rsidRDefault="00560475" w:rsidP="008D6292"/>
        </w:tc>
      </w:tr>
    </w:tbl>
    <w:p w14:paraId="1F03B39D" w14:textId="77777777" w:rsidR="00560475" w:rsidRDefault="00560475" w:rsidP="002F7D90"/>
    <w:p w14:paraId="6C0E5A29" w14:textId="77777777" w:rsidR="00D37005" w:rsidRPr="002F7D90" w:rsidRDefault="00D37005" w:rsidP="002F7D90"/>
    <w:p w14:paraId="7DA5C5B6" w14:textId="77777777" w:rsidR="005344C5" w:rsidRDefault="008E6564" w:rsidP="004A3689">
      <w:pPr>
        <w:pStyle w:val="1"/>
        <w:keepNext w:val="0"/>
        <w:keepLines w:val="0"/>
        <w:spacing w:afterLines="50" w:after="156"/>
      </w:pPr>
      <w:bookmarkStart w:id="23" w:name="_Toc494316521"/>
      <w:r>
        <w:rPr>
          <w:rFonts w:hint="eastAsia"/>
        </w:rPr>
        <w:t>需求</w:t>
      </w:r>
      <w:r w:rsidR="004250A5">
        <w:rPr>
          <w:rFonts w:hint="eastAsia"/>
        </w:rPr>
        <w:t>描述</w:t>
      </w:r>
      <w:bookmarkEnd w:id="23"/>
    </w:p>
    <w:p w14:paraId="5B9EC9D5" w14:textId="77777777" w:rsidR="004250A5" w:rsidRDefault="004250A5" w:rsidP="004A3689">
      <w:pPr>
        <w:pStyle w:val="2"/>
        <w:keepNext w:val="0"/>
        <w:keepLines w:val="0"/>
        <w:spacing w:afterLines="50" w:after="156"/>
      </w:pPr>
      <w:bookmarkStart w:id="24" w:name="_Toc494316522"/>
      <w:r>
        <w:rPr>
          <w:rFonts w:hint="eastAsia"/>
        </w:rPr>
        <w:t>功能需求</w:t>
      </w:r>
      <w:bookmarkEnd w:id="24"/>
    </w:p>
    <w:p w14:paraId="75B1CDD0" w14:textId="77777777"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14:paraId="413191CF" w14:textId="77777777" w:rsidR="00D862C2" w:rsidRDefault="00CA2B51" w:rsidP="00D862C2">
      <w:pPr>
        <w:jc w:val="center"/>
        <w:rPr>
          <w:noProof/>
        </w:rPr>
      </w:pPr>
      <w:r>
        <w:rPr>
          <w:noProof/>
        </w:rPr>
        <w:pict w14:anchorId="7D526385">
          <v:shape id="图片 1" o:spid="_x0000_i1026" type="#_x0000_t75" style="width:327.75pt;height:245.25pt;visibility:visible;mso-wrap-style:square">
            <v:imagedata r:id="rId20" o:title=""/>
          </v:shape>
        </w:pict>
      </w:r>
    </w:p>
    <w:p w14:paraId="25B385BF" w14:textId="77777777" w:rsidR="00D862C2" w:rsidRDefault="0066311D" w:rsidP="00D862C2">
      <w:pPr>
        <w:numPr>
          <w:ilvl w:val="0"/>
          <w:numId w:val="35"/>
        </w:numPr>
        <w:jc w:val="center"/>
      </w:pPr>
      <w:r>
        <w:rPr>
          <w:rFonts w:hint="eastAsia"/>
        </w:rPr>
        <w:t>主要</w:t>
      </w:r>
      <w:r w:rsidR="00D862C2">
        <w:rPr>
          <w:rFonts w:hint="eastAsia"/>
        </w:rPr>
        <w:t>功能性需求以及其延伸</w:t>
      </w:r>
    </w:p>
    <w:p w14:paraId="731EB82A" w14:textId="77777777" w:rsidR="0066311D" w:rsidRDefault="00CA2B51" w:rsidP="0066311D">
      <w:pPr>
        <w:jc w:val="center"/>
      </w:pPr>
      <w:r>
        <w:rPr>
          <w:noProof/>
        </w:rPr>
        <w:pict w14:anchorId="5CC0E033">
          <v:shape id="_x0000_i1027" type="#_x0000_t75" style="width:327pt;height:210.75pt;visibility:visible;mso-wrap-style:square">
            <v:imagedata r:id="rId21" o:title=""/>
          </v:shape>
        </w:pict>
      </w:r>
    </w:p>
    <w:p w14:paraId="7C8C23E8" w14:textId="77777777" w:rsidR="0066311D" w:rsidRPr="00657453" w:rsidRDefault="0066311D" w:rsidP="00D862C2">
      <w:pPr>
        <w:numPr>
          <w:ilvl w:val="0"/>
          <w:numId w:val="35"/>
        </w:numPr>
        <w:jc w:val="center"/>
      </w:pPr>
      <w:r>
        <w:rPr>
          <w:rFonts w:hint="eastAsia"/>
        </w:rPr>
        <w:t>通用性功能</w:t>
      </w:r>
    </w:p>
    <w:p w14:paraId="274A76D7" w14:textId="77777777" w:rsidR="002E3B3F" w:rsidRPr="002E3B3F" w:rsidRDefault="002E3B3F" w:rsidP="002E3B3F"/>
    <w:p w14:paraId="6EBDDDCF" w14:textId="77777777" w:rsidR="001B699C" w:rsidRPr="00CC7535" w:rsidRDefault="001B699C" w:rsidP="001B699C">
      <w:pPr>
        <w:pStyle w:val="2"/>
      </w:pPr>
      <w:bookmarkStart w:id="25" w:name="_Toc494316528"/>
      <w:r>
        <w:rPr>
          <w:rFonts w:hint="eastAsia"/>
        </w:rPr>
        <w:t>需求清单</w:t>
      </w:r>
    </w:p>
    <w:p w14:paraId="04F347E3" w14:textId="77777777"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1AA2A41" w14:textId="77777777" w:rsidTr="00482472">
        <w:tc>
          <w:tcPr>
            <w:tcW w:w="8522" w:type="dxa"/>
            <w:gridSpan w:val="6"/>
            <w:shd w:val="clear" w:color="auto" w:fill="auto"/>
            <w:vAlign w:val="center"/>
          </w:tcPr>
          <w:p w14:paraId="04198258" w14:textId="77777777"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14:paraId="6C0601B3" w14:textId="77777777" w:rsidTr="00482472">
        <w:tc>
          <w:tcPr>
            <w:tcW w:w="1403" w:type="dxa"/>
            <w:shd w:val="clear" w:color="auto" w:fill="auto"/>
            <w:vAlign w:val="center"/>
          </w:tcPr>
          <w:p w14:paraId="5823F9F8"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73990AF" w14:textId="77777777" w:rsidR="001B699C" w:rsidRDefault="001B699C" w:rsidP="00482472">
            <w:r w:rsidRPr="00393415">
              <w:rPr>
                <w:rFonts w:hint="eastAsia"/>
              </w:rPr>
              <w:t>数据预处理模块</w:t>
            </w:r>
          </w:p>
        </w:tc>
        <w:tc>
          <w:tcPr>
            <w:tcW w:w="1369" w:type="dxa"/>
            <w:shd w:val="clear" w:color="auto" w:fill="auto"/>
            <w:vAlign w:val="center"/>
          </w:tcPr>
          <w:p w14:paraId="7670717F"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2BF12F1" w14:textId="77777777" w:rsidR="001B699C" w:rsidRDefault="001B699C" w:rsidP="00482472">
            <w:r>
              <w:rPr>
                <w:rFonts w:hint="eastAsia"/>
              </w:rPr>
              <w:t>High</w:t>
            </w:r>
          </w:p>
        </w:tc>
        <w:tc>
          <w:tcPr>
            <w:tcW w:w="1331" w:type="dxa"/>
            <w:shd w:val="clear" w:color="auto" w:fill="auto"/>
            <w:vAlign w:val="center"/>
          </w:tcPr>
          <w:p w14:paraId="0746807F"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36BC2C8E" w14:textId="77777777" w:rsidR="001B699C" w:rsidRPr="00393415" w:rsidRDefault="001B699C" w:rsidP="00482472">
            <w:pPr>
              <w:rPr>
                <w:color w:val="FF0000"/>
              </w:rPr>
            </w:pPr>
            <w:r w:rsidRPr="00393415">
              <w:rPr>
                <w:rFonts w:hint="eastAsia"/>
                <w:color w:val="FF0000"/>
              </w:rPr>
              <w:t>High</w:t>
            </w:r>
          </w:p>
        </w:tc>
      </w:tr>
      <w:tr w:rsidR="001B699C" w14:paraId="485D4CCD" w14:textId="77777777" w:rsidTr="00482472">
        <w:tc>
          <w:tcPr>
            <w:tcW w:w="1403" w:type="dxa"/>
            <w:shd w:val="clear" w:color="auto" w:fill="auto"/>
            <w:vAlign w:val="center"/>
          </w:tcPr>
          <w:p w14:paraId="3D7C201F"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5DE914E9" w14:textId="77777777" w:rsidR="001B699C" w:rsidRDefault="001B699C" w:rsidP="00482472">
            <w:r>
              <w:t>Approved</w:t>
            </w:r>
          </w:p>
        </w:tc>
        <w:tc>
          <w:tcPr>
            <w:tcW w:w="1369" w:type="dxa"/>
            <w:shd w:val="clear" w:color="auto" w:fill="auto"/>
            <w:vAlign w:val="center"/>
          </w:tcPr>
          <w:p w14:paraId="51D40BB4"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ED1E928" w14:textId="77777777" w:rsidR="001B699C" w:rsidRDefault="001B699C" w:rsidP="00482472">
            <w:r>
              <w:rPr>
                <w:rFonts w:hint="eastAsia"/>
              </w:rPr>
              <w:t>Medium</w:t>
            </w:r>
          </w:p>
        </w:tc>
        <w:tc>
          <w:tcPr>
            <w:tcW w:w="1331" w:type="dxa"/>
            <w:shd w:val="clear" w:color="auto" w:fill="auto"/>
            <w:vAlign w:val="center"/>
          </w:tcPr>
          <w:p w14:paraId="65EA8B88"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71F7BEBD" w14:textId="77777777" w:rsidR="001B699C" w:rsidRDefault="001B699C" w:rsidP="00482472">
            <w:r>
              <w:rPr>
                <w:rFonts w:hint="eastAsia"/>
              </w:rPr>
              <w:t>Function</w:t>
            </w:r>
            <w:r>
              <w:t>al</w:t>
            </w:r>
          </w:p>
        </w:tc>
      </w:tr>
      <w:tr w:rsidR="001B699C" w14:paraId="1122030E" w14:textId="77777777" w:rsidTr="00482472">
        <w:tc>
          <w:tcPr>
            <w:tcW w:w="1403" w:type="dxa"/>
            <w:shd w:val="clear" w:color="auto" w:fill="auto"/>
            <w:vAlign w:val="center"/>
          </w:tcPr>
          <w:p w14:paraId="3E581CEE"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555AA2BD" w14:textId="77777777" w:rsidR="001B699C" w:rsidRDefault="00147240" w:rsidP="00482472">
            <w:r>
              <w:t>The main requirement of PMH</w:t>
            </w:r>
          </w:p>
        </w:tc>
      </w:tr>
    </w:tbl>
    <w:p w14:paraId="60DBF41F"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04B4F2C7" w14:textId="77777777" w:rsidTr="00482472">
        <w:tc>
          <w:tcPr>
            <w:tcW w:w="8522" w:type="dxa"/>
            <w:gridSpan w:val="6"/>
            <w:shd w:val="clear" w:color="auto" w:fill="auto"/>
            <w:vAlign w:val="center"/>
          </w:tcPr>
          <w:p w14:paraId="71312067" w14:textId="77777777"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14:paraId="76B2F75C" w14:textId="77777777" w:rsidTr="00482472">
        <w:tc>
          <w:tcPr>
            <w:tcW w:w="1403" w:type="dxa"/>
            <w:shd w:val="clear" w:color="auto" w:fill="auto"/>
            <w:vAlign w:val="center"/>
          </w:tcPr>
          <w:p w14:paraId="2CD26A60"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1F47B38D" w14:textId="77777777" w:rsidR="001B699C" w:rsidRDefault="001B699C" w:rsidP="00482472">
            <w:r w:rsidRPr="00393415">
              <w:rPr>
                <w:rFonts w:hint="eastAsia"/>
              </w:rPr>
              <w:t>用户模块</w:t>
            </w:r>
          </w:p>
        </w:tc>
        <w:tc>
          <w:tcPr>
            <w:tcW w:w="1369" w:type="dxa"/>
            <w:shd w:val="clear" w:color="auto" w:fill="auto"/>
            <w:vAlign w:val="center"/>
          </w:tcPr>
          <w:p w14:paraId="1CBFF76D"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0B83C3DA" w14:textId="77777777" w:rsidR="001B699C" w:rsidRDefault="001B699C" w:rsidP="00482472">
            <w:r>
              <w:rPr>
                <w:rFonts w:hint="eastAsia"/>
              </w:rPr>
              <w:t>Medium</w:t>
            </w:r>
          </w:p>
        </w:tc>
        <w:tc>
          <w:tcPr>
            <w:tcW w:w="1331" w:type="dxa"/>
            <w:shd w:val="clear" w:color="auto" w:fill="auto"/>
            <w:vAlign w:val="center"/>
          </w:tcPr>
          <w:p w14:paraId="58FD3EF6"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06654920" w14:textId="77777777" w:rsidR="001B699C" w:rsidRPr="00393415" w:rsidRDefault="001B699C" w:rsidP="00482472">
            <w:pPr>
              <w:rPr>
                <w:color w:val="FF0000"/>
              </w:rPr>
            </w:pPr>
            <w:r w:rsidRPr="00393415">
              <w:rPr>
                <w:rFonts w:hint="eastAsia"/>
                <w:color w:val="FF0000"/>
              </w:rPr>
              <w:t>High</w:t>
            </w:r>
          </w:p>
        </w:tc>
      </w:tr>
      <w:tr w:rsidR="001B699C" w14:paraId="21C11E81" w14:textId="77777777" w:rsidTr="00482472">
        <w:tc>
          <w:tcPr>
            <w:tcW w:w="1403" w:type="dxa"/>
            <w:shd w:val="clear" w:color="auto" w:fill="auto"/>
            <w:vAlign w:val="center"/>
          </w:tcPr>
          <w:p w14:paraId="4AC8811A"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090DA5E1" w14:textId="77777777" w:rsidR="001B699C" w:rsidRDefault="001B699C" w:rsidP="00482472">
            <w:r>
              <w:t>Approved</w:t>
            </w:r>
          </w:p>
        </w:tc>
        <w:tc>
          <w:tcPr>
            <w:tcW w:w="1369" w:type="dxa"/>
            <w:shd w:val="clear" w:color="auto" w:fill="auto"/>
            <w:vAlign w:val="center"/>
          </w:tcPr>
          <w:p w14:paraId="6BA15DA3"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28921932" w14:textId="77777777" w:rsidR="001B699C" w:rsidRDefault="001B699C" w:rsidP="00482472">
            <w:r>
              <w:rPr>
                <w:rFonts w:hint="eastAsia"/>
              </w:rPr>
              <w:t>High</w:t>
            </w:r>
          </w:p>
        </w:tc>
        <w:tc>
          <w:tcPr>
            <w:tcW w:w="1331" w:type="dxa"/>
            <w:shd w:val="clear" w:color="auto" w:fill="auto"/>
            <w:vAlign w:val="center"/>
          </w:tcPr>
          <w:p w14:paraId="07DD6B0F"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5460D466" w14:textId="77777777" w:rsidR="001B699C" w:rsidRDefault="001B699C" w:rsidP="00482472">
            <w:r>
              <w:rPr>
                <w:rFonts w:hint="eastAsia"/>
              </w:rPr>
              <w:t>Function</w:t>
            </w:r>
            <w:r>
              <w:t>al</w:t>
            </w:r>
          </w:p>
        </w:tc>
      </w:tr>
      <w:tr w:rsidR="001B699C" w14:paraId="3EB1CF5D" w14:textId="77777777" w:rsidTr="00482472">
        <w:tc>
          <w:tcPr>
            <w:tcW w:w="1403" w:type="dxa"/>
            <w:shd w:val="clear" w:color="auto" w:fill="auto"/>
            <w:vAlign w:val="center"/>
          </w:tcPr>
          <w:p w14:paraId="08BBFF5A"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2F3FD3EC" w14:textId="77777777" w:rsidR="001B699C" w:rsidRDefault="00F45156" w:rsidP="00482472">
            <w:r>
              <w:t>Responsible for users’ register, login and logout.</w:t>
            </w:r>
          </w:p>
        </w:tc>
      </w:tr>
    </w:tbl>
    <w:p w14:paraId="466CF954"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3F2ED34F" w14:textId="77777777" w:rsidTr="00482472">
        <w:tc>
          <w:tcPr>
            <w:tcW w:w="8522" w:type="dxa"/>
            <w:gridSpan w:val="6"/>
            <w:shd w:val="clear" w:color="auto" w:fill="auto"/>
            <w:vAlign w:val="center"/>
          </w:tcPr>
          <w:p w14:paraId="5DA5DD7C" w14:textId="77777777"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14:paraId="04F1B823" w14:textId="77777777" w:rsidTr="00482472">
        <w:tc>
          <w:tcPr>
            <w:tcW w:w="1403" w:type="dxa"/>
            <w:shd w:val="clear" w:color="auto" w:fill="auto"/>
            <w:vAlign w:val="center"/>
          </w:tcPr>
          <w:p w14:paraId="026D61CF"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394DE916" w14:textId="77777777" w:rsidR="001B699C" w:rsidRDefault="001B699C" w:rsidP="00482472">
            <w:r w:rsidRPr="00393415">
              <w:rPr>
                <w:rFonts w:hint="eastAsia"/>
              </w:rPr>
              <w:t>系统核心任务调度器</w:t>
            </w:r>
          </w:p>
        </w:tc>
        <w:tc>
          <w:tcPr>
            <w:tcW w:w="1369" w:type="dxa"/>
            <w:shd w:val="clear" w:color="auto" w:fill="auto"/>
            <w:vAlign w:val="center"/>
          </w:tcPr>
          <w:p w14:paraId="7CF3D53F"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3148C414" w14:textId="77777777" w:rsidR="001B699C" w:rsidRDefault="001B699C" w:rsidP="00482472">
            <w:r>
              <w:t>High</w:t>
            </w:r>
          </w:p>
        </w:tc>
        <w:tc>
          <w:tcPr>
            <w:tcW w:w="1331" w:type="dxa"/>
            <w:shd w:val="clear" w:color="auto" w:fill="auto"/>
            <w:vAlign w:val="center"/>
          </w:tcPr>
          <w:p w14:paraId="4F970636"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6FD62260" w14:textId="77777777" w:rsidR="001B699C" w:rsidRPr="00393415" w:rsidRDefault="001B699C" w:rsidP="00482472">
            <w:pPr>
              <w:rPr>
                <w:color w:val="FF0000"/>
              </w:rPr>
            </w:pPr>
            <w:r w:rsidRPr="00393415">
              <w:rPr>
                <w:rFonts w:hint="eastAsia"/>
                <w:color w:val="FF0000"/>
              </w:rPr>
              <w:t>High</w:t>
            </w:r>
          </w:p>
        </w:tc>
      </w:tr>
      <w:tr w:rsidR="001B699C" w14:paraId="3A280747" w14:textId="77777777" w:rsidTr="00482472">
        <w:tc>
          <w:tcPr>
            <w:tcW w:w="1403" w:type="dxa"/>
            <w:shd w:val="clear" w:color="auto" w:fill="auto"/>
            <w:vAlign w:val="center"/>
          </w:tcPr>
          <w:p w14:paraId="4831C28C"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380158AA" w14:textId="77777777" w:rsidR="001B699C" w:rsidRDefault="001B699C" w:rsidP="00482472">
            <w:r>
              <w:t>Approved</w:t>
            </w:r>
          </w:p>
        </w:tc>
        <w:tc>
          <w:tcPr>
            <w:tcW w:w="1369" w:type="dxa"/>
            <w:shd w:val="clear" w:color="auto" w:fill="auto"/>
            <w:vAlign w:val="center"/>
          </w:tcPr>
          <w:p w14:paraId="26B34980"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71781E0" w14:textId="77777777" w:rsidR="001B699C" w:rsidRDefault="001B699C" w:rsidP="00482472">
            <w:r>
              <w:rPr>
                <w:rFonts w:hint="eastAsia"/>
              </w:rPr>
              <w:t>Medium</w:t>
            </w:r>
          </w:p>
        </w:tc>
        <w:tc>
          <w:tcPr>
            <w:tcW w:w="1331" w:type="dxa"/>
            <w:shd w:val="clear" w:color="auto" w:fill="auto"/>
            <w:vAlign w:val="center"/>
          </w:tcPr>
          <w:p w14:paraId="6BDE4810"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497F77E9" w14:textId="77777777" w:rsidR="001B699C" w:rsidRDefault="001B699C" w:rsidP="00482472">
            <w:r>
              <w:rPr>
                <w:rFonts w:hint="eastAsia"/>
              </w:rPr>
              <w:t>Function</w:t>
            </w:r>
            <w:r>
              <w:t>al</w:t>
            </w:r>
          </w:p>
        </w:tc>
      </w:tr>
      <w:tr w:rsidR="001B699C" w14:paraId="72C2AE1B" w14:textId="77777777" w:rsidTr="00482472">
        <w:tc>
          <w:tcPr>
            <w:tcW w:w="1403" w:type="dxa"/>
            <w:shd w:val="clear" w:color="auto" w:fill="auto"/>
            <w:vAlign w:val="center"/>
          </w:tcPr>
          <w:p w14:paraId="2CABFC45"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5CF9B5DC" w14:textId="77777777" w:rsidR="001B699C" w:rsidRDefault="00484888" w:rsidP="00482472">
            <w:r>
              <w:t>Responsible for resources schedule such as CPU and memory.</w:t>
            </w:r>
          </w:p>
        </w:tc>
      </w:tr>
    </w:tbl>
    <w:p w14:paraId="319E454F"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52CAB4A" w14:textId="77777777" w:rsidTr="00482472">
        <w:tc>
          <w:tcPr>
            <w:tcW w:w="8522" w:type="dxa"/>
            <w:gridSpan w:val="6"/>
            <w:shd w:val="clear" w:color="auto" w:fill="auto"/>
            <w:vAlign w:val="center"/>
          </w:tcPr>
          <w:p w14:paraId="1FD5B926"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14:paraId="2867B310" w14:textId="77777777" w:rsidTr="00482472">
        <w:tc>
          <w:tcPr>
            <w:tcW w:w="1403" w:type="dxa"/>
            <w:shd w:val="clear" w:color="auto" w:fill="auto"/>
            <w:vAlign w:val="center"/>
          </w:tcPr>
          <w:p w14:paraId="7DB41078"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FE8BC95" w14:textId="77777777" w:rsidR="001B699C" w:rsidRDefault="001B699C" w:rsidP="00482472">
            <w:r w:rsidRPr="000D0DC1">
              <w:rPr>
                <w:rFonts w:hint="eastAsia"/>
              </w:rPr>
              <w:t>通用上传模块</w:t>
            </w:r>
          </w:p>
        </w:tc>
        <w:tc>
          <w:tcPr>
            <w:tcW w:w="1369" w:type="dxa"/>
            <w:shd w:val="clear" w:color="auto" w:fill="auto"/>
            <w:vAlign w:val="center"/>
          </w:tcPr>
          <w:p w14:paraId="1E979D09"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39703451" w14:textId="77777777" w:rsidR="001B699C" w:rsidRDefault="001B699C" w:rsidP="00482472">
            <w:r>
              <w:rPr>
                <w:rFonts w:hint="eastAsia"/>
              </w:rPr>
              <w:t>Low</w:t>
            </w:r>
          </w:p>
        </w:tc>
        <w:tc>
          <w:tcPr>
            <w:tcW w:w="1331" w:type="dxa"/>
            <w:shd w:val="clear" w:color="auto" w:fill="auto"/>
            <w:vAlign w:val="center"/>
          </w:tcPr>
          <w:p w14:paraId="2093DD4C"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639D663A" w14:textId="77777777" w:rsidR="001B699C" w:rsidRPr="00390458" w:rsidRDefault="00390458" w:rsidP="00482472">
            <w:pPr>
              <w:rPr>
                <w:color w:val="FF0000"/>
              </w:rPr>
            </w:pPr>
            <w:r w:rsidRPr="00390458">
              <w:rPr>
                <w:rFonts w:hint="eastAsia"/>
                <w:color w:val="FF0000"/>
              </w:rPr>
              <w:t>High</w:t>
            </w:r>
          </w:p>
        </w:tc>
      </w:tr>
      <w:tr w:rsidR="001B699C" w14:paraId="3FF0D5FB" w14:textId="77777777" w:rsidTr="00482472">
        <w:tc>
          <w:tcPr>
            <w:tcW w:w="1403" w:type="dxa"/>
            <w:shd w:val="clear" w:color="auto" w:fill="auto"/>
            <w:vAlign w:val="center"/>
          </w:tcPr>
          <w:p w14:paraId="2D4D272F"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03E4FCA9" w14:textId="77777777" w:rsidR="001B699C" w:rsidRDefault="001B699C" w:rsidP="00482472">
            <w:r>
              <w:t>Approved</w:t>
            </w:r>
          </w:p>
        </w:tc>
        <w:tc>
          <w:tcPr>
            <w:tcW w:w="1369" w:type="dxa"/>
            <w:shd w:val="clear" w:color="auto" w:fill="auto"/>
            <w:vAlign w:val="center"/>
          </w:tcPr>
          <w:p w14:paraId="02BD96EC"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3E537FB3" w14:textId="77777777" w:rsidR="001B699C" w:rsidRDefault="001B699C" w:rsidP="00482472">
            <w:r>
              <w:rPr>
                <w:rFonts w:hint="eastAsia"/>
              </w:rPr>
              <w:t>High</w:t>
            </w:r>
          </w:p>
        </w:tc>
        <w:tc>
          <w:tcPr>
            <w:tcW w:w="1331" w:type="dxa"/>
            <w:shd w:val="clear" w:color="auto" w:fill="auto"/>
            <w:vAlign w:val="center"/>
          </w:tcPr>
          <w:p w14:paraId="2456D710"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28553E9" w14:textId="77777777" w:rsidR="001B699C" w:rsidRDefault="001B699C" w:rsidP="00482472">
            <w:r>
              <w:rPr>
                <w:rFonts w:hint="eastAsia"/>
              </w:rPr>
              <w:t>Function</w:t>
            </w:r>
            <w:r>
              <w:t>al</w:t>
            </w:r>
          </w:p>
        </w:tc>
      </w:tr>
      <w:tr w:rsidR="001B699C" w14:paraId="0280CAD5" w14:textId="77777777" w:rsidTr="00482472">
        <w:tc>
          <w:tcPr>
            <w:tcW w:w="1403" w:type="dxa"/>
            <w:shd w:val="clear" w:color="auto" w:fill="auto"/>
            <w:vAlign w:val="center"/>
          </w:tcPr>
          <w:p w14:paraId="154DCAD7"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646B469C" w14:textId="77777777" w:rsidR="001B699C" w:rsidRDefault="00484888" w:rsidP="00482472">
            <w:r>
              <w:t>Responsible for file upload, should be a single sub system.</w:t>
            </w:r>
          </w:p>
        </w:tc>
      </w:tr>
    </w:tbl>
    <w:p w14:paraId="21F20008"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54D77207" w14:textId="77777777" w:rsidTr="00482472">
        <w:tc>
          <w:tcPr>
            <w:tcW w:w="8522" w:type="dxa"/>
            <w:gridSpan w:val="6"/>
            <w:shd w:val="clear" w:color="auto" w:fill="auto"/>
            <w:vAlign w:val="center"/>
          </w:tcPr>
          <w:p w14:paraId="5BF804A7"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14:paraId="5BCE5DC5" w14:textId="77777777" w:rsidTr="00482472">
        <w:tc>
          <w:tcPr>
            <w:tcW w:w="1403" w:type="dxa"/>
            <w:shd w:val="clear" w:color="auto" w:fill="auto"/>
            <w:vAlign w:val="center"/>
          </w:tcPr>
          <w:p w14:paraId="683E5DF1"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3BA6D9DE" w14:textId="77777777" w:rsidR="001B699C" w:rsidRDefault="001B699C" w:rsidP="00482472">
            <w:r w:rsidRPr="00291073">
              <w:rPr>
                <w:rFonts w:hint="eastAsia"/>
              </w:rPr>
              <w:t>通用文件下载模块</w:t>
            </w:r>
          </w:p>
        </w:tc>
        <w:tc>
          <w:tcPr>
            <w:tcW w:w="1369" w:type="dxa"/>
            <w:shd w:val="clear" w:color="auto" w:fill="auto"/>
            <w:vAlign w:val="center"/>
          </w:tcPr>
          <w:p w14:paraId="0B00E208"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3BEC1237" w14:textId="77777777" w:rsidR="001B699C" w:rsidRDefault="001B699C" w:rsidP="00482472">
            <w:r>
              <w:rPr>
                <w:rFonts w:hint="eastAsia"/>
              </w:rPr>
              <w:t>Low</w:t>
            </w:r>
          </w:p>
        </w:tc>
        <w:tc>
          <w:tcPr>
            <w:tcW w:w="1331" w:type="dxa"/>
            <w:shd w:val="clear" w:color="auto" w:fill="auto"/>
            <w:vAlign w:val="center"/>
          </w:tcPr>
          <w:p w14:paraId="6A83A27E"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6FDA5CC" w14:textId="77777777" w:rsidR="001B699C" w:rsidRPr="002F7190" w:rsidRDefault="001B699C" w:rsidP="00482472">
            <w:pPr>
              <w:rPr>
                <w:color w:val="92D050"/>
              </w:rPr>
            </w:pPr>
            <w:r w:rsidRPr="002F7190">
              <w:rPr>
                <w:rFonts w:hint="eastAsia"/>
                <w:color w:val="92D050"/>
              </w:rPr>
              <w:t>Low</w:t>
            </w:r>
          </w:p>
        </w:tc>
      </w:tr>
      <w:tr w:rsidR="001B699C" w14:paraId="0B460C47" w14:textId="77777777" w:rsidTr="00482472">
        <w:tc>
          <w:tcPr>
            <w:tcW w:w="1403" w:type="dxa"/>
            <w:shd w:val="clear" w:color="auto" w:fill="auto"/>
            <w:vAlign w:val="center"/>
          </w:tcPr>
          <w:p w14:paraId="16F04688"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1ACE7B77" w14:textId="77777777" w:rsidR="001B699C" w:rsidRDefault="001B699C" w:rsidP="00482472">
            <w:r>
              <w:t>Approved</w:t>
            </w:r>
          </w:p>
        </w:tc>
        <w:tc>
          <w:tcPr>
            <w:tcW w:w="1369" w:type="dxa"/>
            <w:shd w:val="clear" w:color="auto" w:fill="auto"/>
            <w:vAlign w:val="center"/>
          </w:tcPr>
          <w:p w14:paraId="7E635693"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3FD3725" w14:textId="77777777" w:rsidR="001B699C" w:rsidRDefault="001B699C" w:rsidP="00482472">
            <w:r>
              <w:rPr>
                <w:rFonts w:hint="eastAsia"/>
              </w:rPr>
              <w:t>High</w:t>
            </w:r>
          </w:p>
        </w:tc>
        <w:tc>
          <w:tcPr>
            <w:tcW w:w="1331" w:type="dxa"/>
            <w:shd w:val="clear" w:color="auto" w:fill="auto"/>
            <w:vAlign w:val="center"/>
          </w:tcPr>
          <w:p w14:paraId="64395617"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06A88D6C" w14:textId="77777777" w:rsidR="001B699C" w:rsidRDefault="001B699C" w:rsidP="00482472">
            <w:r>
              <w:rPr>
                <w:rFonts w:hint="eastAsia"/>
              </w:rPr>
              <w:t>Function</w:t>
            </w:r>
            <w:r>
              <w:t>al</w:t>
            </w:r>
          </w:p>
        </w:tc>
      </w:tr>
      <w:tr w:rsidR="001B699C" w14:paraId="0BCB6C63" w14:textId="77777777" w:rsidTr="00482472">
        <w:tc>
          <w:tcPr>
            <w:tcW w:w="1403" w:type="dxa"/>
            <w:shd w:val="clear" w:color="auto" w:fill="auto"/>
            <w:vAlign w:val="center"/>
          </w:tcPr>
          <w:p w14:paraId="1951C16F"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076774B" w14:textId="77777777" w:rsidR="001B699C" w:rsidRDefault="00A6198B" w:rsidP="00482472">
            <w:r>
              <w:t>Related to the Upload file, this should be also a sub system.</w:t>
            </w:r>
          </w:p>
        </w:tc>
      </w:tr>
    </w:tbl>
    <w:p w14:paraId="1609DA6C"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7B97D0FB" w14:textId="77777777" w:rsidTr="00482472">
        <w:tc>
          <w:tcPr>
            <w:tcW w:w="8522" w:type="dxa"/>
            <w:gridSpan w:val="6"/>
            <w:shd w:val="clear" w:color="auto" w:fill="auto"/>
            <w:vAlign w:val="center"/>
          </w:tcPr>
          <w:p w14:paraId="130D2D84"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14:paraId="30218578" w14:textId="77777777" w:rsidTr="00482472">
        <w:tc>
          <w:tcPr>
            <w:tcW w:w="1403" w:type="dxa"/>
            <w:shd w:val="clear" w:color="auto" w:fill="auto"/>
            <w:vAlign w:val="center"/>
          </w:tcPr>
          <w:p w14:paraId="0A391796"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4B4A8645" w14:textId="77777777" w:rsidR="001B699C" w:rsidRDefault="001B699C" w:rsidP="00482472">
            <w:r w:rsidRPr="002F7190">
              <w:rPr>
                <w:rFonts w:hint="eastAsia"/>
              </w:rPr>
              <w:t>主页设计</w:t>
            </w:r>
          </w:p>
        </w:tc>
        <w:tc>
          <w:tcPr>
            <w:tcW w:w="1369" w:type="dxa"/>
            <w:shd w:val="clear" w:color="auto" w:fill="auto"/>
            <w:vAlign w:val="center"/>
          </w:tcPr>
          <w:p w14:paraId="050DE86D"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019A4B88" w14:textId="77777777" w:rsidR="001B699C" w:rsidRDefault="001B699C" w:rsidP="00482472">
            <w:r>
              <w:rPr>
                <w:rFonts w:hint="eastAsia"/>
              </w:rPr>
              <w:t>Medium</w:t>
            </w:r>
          </w:p>
        </w:tc>
        <w:tc>
          <w:tcPr>
            <w:tcW w:w="1331" w:type="dxa"/>
            <w:shd w:val="clear" w:color="auto" w:fill="auto"/>
            <w:vAlign w:val="center"/>
          </w:tcPr>
          <w:p w14:paraId="17506126"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01AB9FE3" w14:textId="77777777" w:rsidR="001B699C" w:rsidRPr="002F7190" w:rsidRDefault="001B699C" w:rsidP="00482472">
            <w:pPr>
              <w:rPr>
                <w:color w:val="FF0000"/>
              </w:rPr>
            </w:pPr>
            <w:r w:rsidRPr="002F7190">
              <w:rPr>
                <w:rFonts w:hint="eastAsia"/>
                <w:color w:val="FF0000"/>
              </w:rPr>
              <w:t>High</w:t>
            </w:r>
          </w:p>
        </w:tc>
      </w:tr>
      <w:tr w:rsidR="001B699C" w14:paraId="36361E0C" w14:textId="77777777" w:rsidTr="00482472">
        <w:tc>
          <w:tcPr>
            <w:tcW w:w="1403" w:type="dxa"/>
            <w:shd w:val="clear" w:color="auto" w:fill="auto"/>
            <w:vAlign w:val="center"/>
          </w:tcPr>
          <w:p w14:paraId="110A1F0F"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4C5635BD" w14:textId="77777777" w:rsidR="001B699C" w:rsidRDefault="001B699C" w:rsidP="00482472">
            <w:r>
              <w:t>Approved</w:t>
            </w:r>
          </w:p>
        </w:tc>
        <w:tc>
          <w:tcPr>
            <w:tcW w:w="1369" w:type="dxa"/>
            <w:shd w:val="clear" w:color="auto" w:fill="auto"/>
            <w:vAlign w:val="center"/>
          </w:tcPr>
          <w:p w14:paraId="22586718"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3477D431" w14:textId="77777777" w:rsidR="001B699C" w:rsidRDefault="001B699C" w:rsidP="00482472">
            <w:r>
              <w:rPr>
                <w:rFonts w:hint="eastAsia"/>
              </w:rPr>
              <w:t>High</w:t>
            </w:r>
          </w:p>
        </w:tc>
        <w:tc>
          <w:tcPr>
            <w:tcW w:w="1331" w:type="dxa"/>
            <w:shd w:val="clear" w:color="auto" w:fill="auto"/>
            <w:vAlign w:val="center"/>
          </w:tcPr>
          <w:p w14:paraId="741438C9"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46D360D1" w14:textId="77777777" w:rsidR="001B699C" w:rsidRDefault="001B699C" w:rsidP="00482472">
            <w:r>
              <w:rPr>
                <w:rFonts w:hint="eastAsia"/>
              </w:rPr>
              <w:t>Function</w:t>
            </w:r>
            <w:r>
              <w:t>al</w:t>
            </w:r>
          </w:p>
        </w:tc>
      </w:tr>
      <w:tr w:rsidR="001B699C" w14:paraId="25B507E8" w14:textId="77777777" w:rsidTr="00482472">
        <w:tc>
          <w:tcPr>
            <w:tcW w:w="1403" w:type="dxa"/>
            <w:shd w:val="clear" w:color="auto" w:fill="auto"/>
            <w:vAlign w:val="center"/>
          </w:tcPr>
          <w:p w14:paraId="552B9052"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034C6B17" w14:textId="77777777" w:rsidR="001B699C" w:rsidRDefault="001E6351" w:rsidP="00482472">
            <w:r>
              <w:t>The main User Interface.</w:t>
            </w:r>
          </w:p>
        </w:tc>
      </w:tr>
    </w:tbl>
    <w:p w14:paraId="2CFD0BC1"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00B70C60" w14:textId="77777777" w:rsidTr="00482472">
        <w:tc>
          <w:tcPr>
            <w:tcW w:w="8522" w:type="dxa"/>
            <w:gridSpan w:val="6"/>
            <w:shd w:val="clear" w:color="auto" w:fill="auto"/>
            <w:vAlign w:val="center"/>
          </w:tcPr>
          <w:p w14:paraId="02B8A5A3"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14:paraId="1D7920DB" w14:textId="77777777" w:rsidTr="00482472">
        <w:tc>
          <w:tcPr>
            <w:tcW w:w="1403" w:type="dxa"/>
            <w:shd w:val="clear" w:color="auto" w:fill="auto"/>
            <w:vAlign w:val="center"/>
          </w:tcPr>
          <w:p w14:paraId="09626E29"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028D69C" w14:textId="77777777" w:rsidR="001B699C" w:rsidRDefault="001B699C" w:rsidP="00482472">
            <w:r w:rsidRPr="002F7190">
              <w:rPr>
                <w:rFonts w:hint="eastAsia"/>
              </w:rPr>
              <w:t>表头抽取</w:t>
            </w:r>
          </w:p>
        </w:tc>
        <w:tc>
          <w:tcPr>
            <w:tcW w:w="1369" w:type="dxa"/>
            <w:shd w:val="clear" w:color="auto" w:fill="auto"/>
            <w:vAlign w:val="center"/>
          </w:tcPr>
          <w:p w14:paraId="59BDDC78"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63BFC3AE" w14:textId="77777777" w:rsidR="001B699C" w:rsidRDefault="001B699C" w:rsidP="00482472">
            <w:r>
              <w:rPr>
                <w:rFonts w:hint="eastAsia"/>
              </w:rPr>
              <w:t>Medium</w:t>
            </w:r>
          </w:p>
        </w:tc>
        <w:tc>
          <w:tcPr>
            <w:tcW w:w="1331" w:type="dxa"/>
            <w:shd w:val="clear" w:color="auto" w:fill="auto"/>
            <w:vAlign w:val="center"/>
          </w:tcPr>
          <w:p w14:paraId="4EC2CD1E"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2243C8C0" w14:textId="77777777" w:rsidR="001B699C" w:rsidRPr="002F7190" w:rsidRDefault="001B699C" w:rsidP="00482472">
            <w:pPr>
              <w:rPr>
                <w:color w:val="FF0000"/>
              </w:rPr>
            </w:pPr>
            <w:r w:rsidRPr="002F7190">
              <w:rPr>
                <w:rFonts w:hint="eastAsia"/>
                <w:color w:val="FF0000"/>
              </w:rPr>
              <w:t>High</w:t>
            </w:r>
          </w:p>
        </w:tc>
      </w:tr>
      <w:tr w:rsidR="001B699C" w14:paraId="15D54C6C" w14:textId="77777777" w:rsidTr="00482472">
        <w:tc>
          <w:tcPr>
            <w:tcW w:w="1403" w:type="dxa"/>
            <w:shd w:val="clear" w:color="auto" w:fill="auto"/>
            <w:vAlign w:val="center"/>
          </w:tcPr>
          <w:p w14:paraId="4AEE2063"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C5D63F6" w14:textId="77777777" w:rsidR="001B699C" w:rsidRDefault="001B699C" w:rsidP="00482472">
            <w:r>
              <w:rPr>
                <w:rFonts w:hint="eastAsia"/>
              </w:rPr>
              <w:t>P</w:t>
            </w:r>
            <w:r>
              <w:t>roposed</w:t>
            </w:r>
          </w:p>
        </w:tc>
        <w:tc>
          <w:tcPr>
            <w:tcW w:w="1369" w:type="dxa"/>
            <w:shd w:val="clear" w:color="auto" w:fill="auto"/>
            <w:vAlign w:val="center"/>
          </w:tcPr>
          <w:p w14:paraId="15D0A0B9"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7FB29033" w14:textId="77777777" w:rsidR="001B699C" w:rsidRDefault="001B699C" w:rsidP="00482472">
            <w:r>
              <w:rPr>
                <w:rFonts w:hint="eastAsia"/>
              </w:rPr>
              <w:t>High</w:t>
            </w:r>
          </w:p>
        </w:tc>
        <w:tc>
          <w:tcPr>
            <w:tcW w:w="1331" w:type="dxa"/>
            <w:shd w:val="clear" w:color="auto" w:fill="auto"/>
            <w:vAlign w:val="center"/>
          </w:tcPr>
          <w:p w14:paraId="0053012C"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0B60A637" w14:textId="77777777" w:rsidR="001B699C" w:rsidRDefault="001B699C" w:rsidP="00482472">
            <w:r>
              <w:rPr>
                <w:rFonts w:hint="eastAsia"/>
              </w:rPr>
              <w:t>Function</w:t>
            </w:r>
            <w:r>
              <w:t>al</w:t>
            </w:r>
          </w:p>
        </w:tc>
      </w:tr>
      <w:tr w:rsidR="001B699C" w14:paraId="07F30DB9" w14:textId="77777777" w:rsidTr="00482472">
        <w:tc>
          <w:tcPr>
            <w:tcW w:w="1403" w:type="dxa"/>
            <w:shd w:val="clear" w:color="auto" w:fill="auto"/>
            <w:vAlign w:val="center"/>
          </w:tcPr>
          <w:p w14:paraId="32E1952E"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1324DB05" w14:textId="77777777" w:rsidR="001B699C" w:rsidRDefault="001E6351" w:rsidP="00482472">
            <w:r>
              <w:t>Extracting the Excel file headers.</w:t>
            </w:r>
          </w:p>
        </w:tc>
      </w:tr>
    </w:tbl>
    <w:p w14:paraId="12622533"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767DA5FC" w14:textId="77777777" w:rsidTr="00482472">
        <w:tc>
          <w:tcPr>
            <w:tcW w:w="8522" w:type="dxa"/>
            <w:gridSpan w:val="6"/>
            <w:shd w:val="clear" w:color="auto" w:fill="auto"/>
            <w:vAlign w:val="center"/>
          </w:tcPr>
          <w:p w14:paraId="5A39CD16" w14:textId="77777777"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14:paraId="5BA5521C" w14:textId="77777777" w:rsidTr="00482472">
        <w:tc>
          <w:tcPr>
            <w:tcW w:w="1403" w:type="dxa"/>
            <w:shd w:val="clear" w:color="auto" w:fill="auto"/>
            <w:vAlign w:val="center"/>
          </w:tcPr>
          <w:p w14:paraId="4D55A6BD" w14:textId="77777777"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14:paraId="69EA739B" w14:textId="77777777" w:rsidR="001B699C" w:rsidRDefault="001B699C" w:rsidP="00482472">
            <w:r w:rsidRPr="00204251">
              <w:rPr>
                <w:rFonts w:hint="eastAsia"/>
              </w:rPr>
              <w:t>选择待计算列</w:t>
            </w:r>
          </w:p>
        </w:tc>
        <w:tc>
          <w:tcPr>
            <w:tcW w:w="1369" w:type="dxa"/>
            <w:shd w:val="clear" w:color="auto" w:fill="auto"/>
            <w:vAlign w:val="center"/>
          </w:tcPr>
          <w:p w14:paraId="6261DE11"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F912D6E" w14:textId="77777777" w:rsidR="001B699C" w:rsidRDefault="001B699C" w:rsidP="00482472">
            <w:r>
              <w:rPr>
                <w:rFonts w:hint="eastAsia"/>
              </w:rPr>
              <w:t>Medium</w:t>
            </w:r>
          </w:p>
        </w:tc>
        <w:tc>
          <w:tcPr>
            <w:tcW w:w="1331" w:type="dxa"/>
            <w:shd w:val="clear" w:color="auto" w:fill="auto"/>
            <w:vAlign w:val="center"/>
          </w:tcPr>
          <w:p w14:paraId="5F88CD72"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1E3E6B41" w14:textId="77777777" w:rsidR="001B699C" w:rsidRPr="00204251" w:rsidRDefault="001B699C" w:rsidP="00482472">
            <w:pPr>
              <w:rPr>
                <w:color w:val="FF0000"/>
              </w:rPr>
            </w:pPr>
            <w:r w:rsidRPr="00204251">
              <w:rPr>
                <w:rFonts w:hint="eastAsia"/>
                <w:color w:val="FF0000"/>
              </w:rPr>
              <w:t>High</w:t>
            </w:r>
          </w:p>
        </w:tc>
      </w:tr>
      <w:tr w:rsidR="001B699C" w14:paraId="075E1538" w14:textId="77777777" w:rsidTr="00482472">
        <w:tc>
          <w:tcPr>
            <w:tcW w:w="1403" w:type="dxa"/>
            <w:shd w:val="clear" w:color="auto" w:fill="auto"/>
            <w:vAlign w:val="center"/>
          </w:tcPr>
          <w:p w14:paraId="704BF088"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C5794FB" w14:textId="77777777" w:rsidR="001B699C" w:rsidRDefault="001B699C" w:rsidP="00482472">
            <w:r>
              <w:rPr>
                <w:rFonts w:hint="eastAsia"/>
              </w:rPr>
              <w:t>P</w:t>
            </w:r>
            <w:r>
              <w:t>roposed</w:t>
            </w:r>
          </w:p>
        </w:tc>
        <w:tc>
          <w:tcPr>
            <w:tcW w:w="1369" w:type="dxa"/>
            <w:shd w:val="clear" w:color="auto" w:fill="auto"/>
            <w:vAlign w:val="center"/>
          </w:tcPr>
          <w:p w14:paraId="36FB3986"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5EDAA970" w14:textId="77777777" w:rsidR="001B699C" w:rsidRDefault="001B699C" w:rsidP="00482472">
            <w:r>
              <w:rPr>
                <w:rFonts w:hint="eastAsia"/>
              </w:rPr>
              <w:t>High</w:t>
            </w:r>
          </w:p>
        </w:tc>
        <w:tc>
          <w:tcPr>
            <w:tcW w:w="1331" w:type="dxa"/>
            <w:shd w:val="clear" w:color="auto" w:fill="auto"/>
            <w:vAlign w:val="center"/>
          </w:tcPr>
          <w:p w14:paraId="05A30CC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5B2DCEA9" w14:textId="77777777" w:rsidR="001B699C" w:rsidRDefault="001B699C" w:rsidP="00482472">
            <w:r>
              <w:rPr>
                <w:rFonts w:hint="eastAsia"/>
              </w:rPr>
              <w:t>Function</w:t>
            </w:r>
            <w:r>
              <w:t>al</w:t>
            </w:r>
          </w:p>
        </w:tc>
      </w:tr>
      <w:tr w:rsidR="001B699C" w14:paraId="7F895C6F" w14:textId="77777777" w:rsidTr="00482472">
        <w:tc>
          <w:tcPr>
            <w:tcW w:w="1403" w:type="dxa"/>
            <w:shd w:val="clear" w:color="auto" w:fill="auto"/>
            <w:vAlign w:val="center"/>
          </w:tcPr>
          <w:p w14:paraId="3F60C76E"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ECFA8BD" w14:textId="77777777" w:rsidR="001B699C" w:rsidRDefault="00CC322B" w:rsidP="00482472">
            <w:r>
              <w:t>Choose the headers to compute later.</w:t>
            </w:r>
          </w:p>
        </w:tc>
      </w:tr>
    </w:tbl>
    <w:p w14:paraId="53ABFF3E"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28451E0C" w14:textId="77777777" w:rsidTr="00482472">
        <w:tc>
          <w:tcPr>
            <w:tcW w:w="8522" w:type="dxa"/>
            <w:gridSpan w:val="6"/>
            <w:shd w:val="clear" w:color="auto" w:fill="auto"/>
            <w:vAlign w:val="center"/>
          </w:tcPr>
          <w:p w14:paraId="086BBD2D"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14:paraId="4B076947" w14:textId="77777777" w:rsidTr="00482472">
        <w:tc>
          <w:tcPr>
            <w:tcW w:w="1403" w:type="dxa"/>
            <w:shd w:val="clear" w:color="auto" w:fill="auto"/>
            <w:vAlign w:val="center"/>
          </w:tcPr>
          <w:p w14:paraId="7E9E7CC2"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1252CD8" w14:textId="77777777" w:rsidR="001B699C" w:rsidRDefault="001B699C" w:rsidP="00482472">
            <w:r w:rsidRPr="00204251">
              <w:rPr>
                <w:rFonts w:hint="eastAsia"/>
              </w:rPr>
              <w:t>数据清洗</w:t>
            </w:r>
          </w:p>
        </w:tc>
        <w:tc>
          <w:tcPr>
            <w:tcW w:w="1369" w:type="dxa"/>
            <w:shd w:val="clear" w:color="auto" w:fill="auto"/>
            <w:vAlign w:val="center"/>
          </w:tcPr>
          <w:p w14:paraId="2A361271"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776E46D3" w14:textId="77777777" w:rsidR="001B699C" w:rsidRDefault="001B699C" w:rsidP="00482472">
            <w:r>
              <w:rPr>
                <w:rFonts w:hint="eastAsia"/>
              </w:rPr>
              <w:t>High</w:t>
            </w:r>
          </w:p>
        </w:tc>
        <w:tc>
          <w:tcPr>
            <w:tcW w:w="1331" w:type="dxa"/>
            <w:shd w:val="clear" w:color="auto" w:fill="auto"/>
            <w:vAlign w:val="center"/>
          </w:tcPr>
          <w:p w14:paraId="5C9FFB52"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00795D92" w14:textId="77777777" w:rsidR="001B699C" w:rsidRPr="00204251" w:rsidRDefault="001B699C" w:rsidP="00482472">
            <w:pPr>
              <w:rPr>
                <w:color w:val="FF0000"/>
              </w:rPr>
            </w:pPr>
            <w:r w:rsidRPr="00204251">
              <w:rPr>
                <w:rFonts w:hint="eastAsia"/>
                <w:color w:val="FF0000"/>
              </w:rPr>
              <w:t>High</w:t>
            </w:r>
          </w:p>
        </w:tc>
      </w:tr>
      <w:tr w:rsidR="001B699C" w14:paraId="01C27638" w14:textId="77777777" w:rsidTr="00482472">
        <w:tc>
          <w:tcPr>
            <w:tcW w:w="1403" w:type="dxa"/>
            <w:shd w:val="clear" w:color="auto" w:fill="auto"/>
            <w:vAlign w:val="center"/>
          </w:tcPr>
          <w:p w14:paraId="765EAE52"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95269D0" w14:textId="77777777" w:rsidR="001B699C" w:rsidRDefault="001B699C" w:rsidP="00482472">
            <w:r>
              <w:rPr>
                <w:rFonts w:hint="eastAsia"/>
              </w:rPr>
              <w:t>P</w:t>
            </w:r>
            <w:r>
              <w:t>roposed</w:t>
            </w:r>
          </w:p>
        </w:tc>
        <w:tc>
          <w:tcPr>
            <w:tcW w:w="1369" w:type="dxa"/>
            <w:shd w:val="clear" w:color="auto" w:fill="auto"/>
            <w:vAlign w:val="center"/>
          </w:tcPr>
          <w:p w14:paraId="59B22B4D"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2334018A" w14:textId="77777777" w:rsidR="001B699C" w:rsidRDefault="001B699C" w:rsidP="00482472">
            <w:r>
              <w:rPr>
                <w:rFonts w:hint="eastAsia"/>
              </w:rPr>
              <w:t>Medium</w:t>
            </w:r>
          </w:p>
        </w:tc>
        <w:tc>
          <w:tcPr>
            <w:tcW w:w="1331" w:type="dxa"/>
            <w:shd w:val="clear" w:color="auto" w:fill="auto"/>
            <w:vAlign w:val="center"/>
          </w:tcPr>
          <w:p w14:paraId="1D2BD96F"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6414A0C" w14:textId="77777777" w:rsidR="001B699C" w:rsidRDefault="001B699C" w:rsidP="00482472">
            <w:r>
              <w:rPr>
                <w:rFonts w:hint="eastAsia"/>
              </w:rPr>
              <w:t>Function</w:t>
            </w:r>
            <w:r>
              <w:t>al</w:t>
            </w:r>
          </w:p>
        </w:tc>
      </w:tr>
      <w:tr w:rsidR="001B699C" w14:paraId="67DFA2EF" w14:textId="77777777" w:rsidTr="00482472">
        <w:tc>
          <w:tcPr>
            <w:tcW w:w="1403" w:type="dxa"/>
            <w:shd w:val="clear" w:color="auto" w:fill="auto"/>
            <w:vAlign w:val="center"/>
          </w:tcPr>
          <w:p w14:paraId="1C3DFD3D"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1128DE2A" w14:textId="77777777" w:rsidR="001B699C" w:rsidRDefault="00CC322B" w:rsidP="00482472">
            <w:r>
              <w:t>Math procedure of calculating and updating the abnormal data.</w:t>
            </w:r>
          </w:p>
        </w:tc>
      </w:tr>
    </w:tbl>
    <w:p w14:paraId="097A9514"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5E0ACE67" w14:textId="77777777" w:rsidTr="00482472">
        <w:tc>
          <w:tcPr>
            <w:tcW w:w="8522" w:type="dxa"/>
            <w:gridSpan w:val="6"/>
            <w:shd w:val="clear" w:color="auto" w:fill="auto"/>
            <w:vAlign w:val="center"/>
          </w:tcPr>
          <w:p w14:paraId="3EB5C31C" w14:textId="77777777"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14:paraId="478BF7CC" w14:textId="77777777" w:rsidTr="00482472">
        <w:tc>
          <w:tcPr>
            <w:tcW w:w="1403" w:type="dxa"/>
            <w:shd w:val="clear" w:color="auto" w:fill="auto"/>
            <w:vAlign w:val="center"/>
          </w:tcPr>
          <w:p w14:paraId="5F9D3F53"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E93414C" w14:textId="77777777" w:rsidR="001B699C" w:rsidRDefault="001B699C" w:rsidP="00482472">
            <w:r w:rsidRPr="00EA49BD">
              <w:rPr>
                <w:rFonts w:hint="eastAsia"/>
              </w:rPr>
              <w:t>数据预运算</w:t>
            </w:r>
          </w:p>
        </w:tc>
        <w:tc>
          <w:tcPr>
            <w:tcW w:w="1369" w:type="dxa"/>
            <w:shd w:val="clear" w:color="auto" w:fill="auto"/>
            <w:vAlign w:val="center"/>
          </w:tcPr>
          <w:p w14:paraId="623CDAE5"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3A67EAC" w14:textId="77777777" w:rsidR="001B699C" w:rsidRDefault="001B699C" w:rsidP="00482472">
            <w:r>
              <w:t>Low</w:t>
            </w:r>
          </w:p>
        </w:tc>
        <w:tc>
          <w:tcPr>
            <w:tcW w:w="1331" w:type="dxa"/>
            <w:shd w:val="clear" w:color="auto" w:fill="auto"/>
            <w:vAlign w:val="center"/>
          </w:tcPr>
          <w:p w14:paraId="35567383"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09A3910" w14:textId="77777777" w:rsidR="001B699C" w:rsidRPr="00EA49BD" w:rsidRDefault="001B699C" w:rsidP="00482472">
            <w:pPr>
              <w:rPr>
                <w:color w:val="FF0000"/>
              </w:rPr>
            </w:pPr>
            <w:r w:rsidRPr="00EA49BD">
              <w:rPr>
                <w:rFonts w:hint="eastAsia"/>
                <w:color w:val="FF0000"/>
              </w:rPr>
              <w:t>High</w:t>
            </w:r>
          </w:p>
        </w:tc>
      </w:tr>
      <w:tr w:rsidR="001B699C" w14:paraId="4BFD26F3" w14:textId="77777777" w:rsidTr="00482472">
        <w:tc>
          <w:tcPr>
            <w:tcW w:w="1403" w:type="dxa"/>
            <w:shd w:val="clear" w:color="auto" w:fill="auto"/>
            <w:vAlign w:val="center"/>
          </w:tcPr>
          <w:p w14:paraId="5FAE36E8"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397D4E67" w14:textId="77777777" w:rsidR="001B699C" w:rsidRDefault="001B699C" w:rsidP="00482472">
            <w:r>
              <w:rPr>
                <w:rFonts w:hint="eastAsia"/>
              </w:rPr>
              <w:t>P</w:t>
            </w:r>
            <w:r>
              <w:t>roposed</w:t>
            </w:r>
          </w:p>
        </w:tc>
        <w:tc>
          <w:tcPr>
            <w:tcW w:w="1369" w:type="dxa"/>
            <w:shd w:val="clear" w:color="auto" w:fill="auto"/>
            <w:vAlign w:val="center"/>
          </w:tcPr>
          <w:p w14:paraId="1735A362"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7FC99188" w14:textId="77777777" w:rsidR="001B699C" w:rsidRDefault="001B699C" w:rsidP="00482472">
            <w:r>
              <w:rPr>
                <w:rFonts w:hint="eastAsia"/>
              </w:rPr>
              <w:t>High</w:t>
            </w:r>
          </w:p>
        </w:tc>
        <w:tc>
          <w:tcPr>
            <w:tcW w:w="1331" w:type="dxa"/>
            <w:shd w:val="clear" w:color="auto" w:fill="auto"/>
            <w:vAlign w:val="center"/>
          </w:tcPr>
          <w:p w14:paraId="72E111AE"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F70230B" w14:textId="77777777" w:rsidR="001B699C" w:rsidRDefault="001B699C" w:rsidP="00482472">
            <w:r>
              <w:rPr>
                <w:rFonts w:hint="eastAsia"/>
              </w:rPr>
              <w:t>Function</w:t>
            </w:r>
            <w:r>
              <w:t>al</w:t>
            </w:r>
          </w:p>
        </w:tc>
      </w:tr>
      <w:tr w:rsidR="001B699C" w14:paraId="242612CC" w14:textId="77777777" w:rsidTr="00482472">
        <w:tc>
          <w:tcPr>
            <w:tcW w:w="1403" w:type="dxa"/>
            <w:shd w:val="clear" w:color="auto" w:fill="auto"/>
            <w:vAlign w:val="center"/>
          </w:tcPr>
          <w:p w14:paraId="49CC1CD5"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67AE814" w14:textId="77777777" w:rsidR="001B699C" w:rsidRDefault="00CC322B" w:rsidP="00482472">
            <w:r>
              <w:t>Math procedure of added computation.</w:t>
            </w:r>
          </w:p>
        </w:tc>
      </w:tr>
    </w:tbl>
    <w:p w14:paraId="63ABD32E"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C1A2266" w14:textId="77777777" w:rsidTr="00482472">
        <w:tc>
          <w:tcPr>
            <w:tcW w:w="8522" w:type="dxa"/>
            <w:gridSpan w:val="6"/>
            <w:shd w:val="clear" w:color="auto" w:fill="auto"/>
            <w:vAlign w:val="center"/>
          </w:tcPr>
          <w:p w14:paraId="51D178F5" w14:textId="77777777"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14:paraId="176C17D1" w14:textId="77777777" w:rsidTr="00482472">
        <w:tc>
          <w:tcPr>
            <w:tcW w:w="1403" w:type="dxa"/>
            <w:shd w:val="clear" w:color="auto" w:fill="auto"/>
            <w:vAlign w:val="center"/>
          </w:tcPr>
          <w:p w14:paraId="41A68343"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C0683DF" w14:textId="77777777" w:rsidR="001B699C" w:rsidRDefault="001B699C" w:rsidP="00482472">
            <w:r w:rsidRPr="00EA49BD">
              <w:rPr>
                <w:rFonts w:hint="eastAsia"/>
              </w:rPr>
              <w:t>数据存储</w:t>
            </w:r>
          </w:p>
        </w:tc>
        <w:tc>
          <w:tcPr>
            <w:tcW w:w="1369" w:type="dxa"/>
            <w:shd w:val="clear" w:color="auto" w:fill="auto"/>
            <w:vAlign w:val="center"/>
          </w:tcPr>
          <w:p w14:paraId="10FDD662"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7516354E" w14:textId="77777777" w:rsidR="001B699C" w:rsidRDefault="001B699C" w:rsidP="00482472">
            <w:r>
              <w:rPr>
                <w:rFonts w:hint="eastAsia"/>
              </w:rPr>
              <w:t>Medium</w:t>
            </w:r>
          </w:p>
        </w:tc>
        <w:tc>
          <w:tcPr>
            <w:tcW w:w="1331" w:type="dxa"/>
            <w:shd w:val="clear" w:color="auto" w:fill="auto"/>
            <w:vAlign w:val="center"/>
          </w:tcPr>
          <w:p w14:paraId="7007EB04"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7ACFF80E" w14:textId="77777777" w:rsidR="001B699C" w:rsidRPr="00EA49BD" w:rsidRDefault="001B699C" w:rsidP="00482472">
            <w:pPr>
              <w:rPr>
                <w:color w:val="FF0000"/>
              </w:rPr>
            </w:pPr>
            <w:r w:rsidRPr="00EA49BD">
              <w:rPr>
                <w:rFonts w:hint="eastAsia"/>
                <w:color w:val="FF0000"/>
              </w:rPr>
              <w:t>High</w:t>
            </w:r>
          </w:p>
        </w:tc>
      </w:tr>
      <w:tr w:rsidR="001B699C" w14:paraId="724924C6" w14:textId="77777777" w:rsidTr="00482472">
        <w:tc>
          <w:tcPr>
            <w:tcW w:w="1403" w:type="dxa"/>
            <w:shd w:val="clear" w:color="auto" w:fill="auto"/>
            <w:vAlign w:val="center"/>
          </w:tcPr>
          <w:p w14:paraId="28DA619A"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5CDF1F05" w14:textId="77777777" w:rsidR="001B699C" w:rsidRDefault="001B699C" w:rsidP="00482472">
            <w:r>
              <w:rPr>
                <w:rFonts w:hint="eastAsia"/>
              </w:rPr>
              <w:t>P</w:t>
            </w:r>
            <w:r>
              <w:t>roposed</w:t>
            </w:r>
          </w:p>
        </w:tc>
        <w:tc>
          <w:tcPr>
            <w:tcW w:w="1369" w:type="dxa"/>
            <w:shd w:val="clear" w:color="auto" w:fill="auto"/>
            <w:vAlign w:val="center"/>
          </w:tcPr>
          <w:p w14:paraId="76B5E6FE"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3B6B98DB" w14:textId="77777777" w:rsidR="001B699C" w:rsidRDefault="001B699C" w:rsidP="00482472">
            <w:r>
              <w:rPr>
                <w:rFonts w:hint="eastAsia"/>
              </w:rPr>
              <w:t>High</w:t>
            </w:r>
          </w:p>
        </w:tc>
        <w:tc>
          <w:tcPr>
            <w:tcW w:w="1331" w:type="dxa"/>
            <w:shd w:val="clear" w:color="auto" w:fill="auto"/>
            <w:vAlign w:val="center"/>
          </w:tcPr>
          <w:p w14:paraId="29D3E9B1"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41B906DD" w14:textId="77777777" w:rsidR="001B699C" w:rsidRDefault="001B699C" w:rsidP="00482472">
            <w:r>
              <w:rPr>
                <w:rFonts w:hint="eastAsia"/>
              </w:rPr>
              <w:t>Function</w:t>
            </w:r>
            <w:r>
              <w:t>al</w:t>
            </w:r>
          </w:p>
        </w:tc>
      </w:tr>
      <w:tr w:rsidR="001B699C" w14:paraId="686656A6" w14:textId="77777777" w:rsidTr="00482472">
        <w:tc>
          <w:tcPr>
            <w:tcW w:w="1403" w:type="dxa"/>
            <w:shd w:val="clear" w:color="auto" w:fill="auto"/>
            <w:vAlign w:val="center"/>
          </w:tcPr>
          <w:p w14:paraId="7B14AD9F"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6355A9F7" w14:textId="77777777" w:rsidR="001B699C" w:rsidRDefault="00CC322B" w:rsidP="00482472">
            <w:r>
              <w:t>Storage for the processed data.</w:t>
            </w:r>
          </w:p>
        </w:tc>
      </w:tr>
    </w:tbl>
    <w:p w14:paraId="39170A0D"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E688ECA" w14:textId="77777777" w:rsidTr="00482472">
        <w:tc>
          <w:tcPr>
            <w:tcW w:w="8522" w:type="dxa"/>
            <w:gridSpan w:val="6"/>
            <w:shd w:val="clear" w:color="auto" w:fill="auto"/>
            <w:vAlign w:val="center"/>
          </w:tcPr>
          <w:p w14:paraId="43E97634" w14:textId="77777777"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14:paraId="769C9F45" w14:textId="77777777" w:rsidTr="00482472">
        <w:tc>
          <w:tcPr>
            <w:tcW w:w="1403" w:type="dxa"/>
            <w:shd w:val="clear" w:color="auto" w:fill="auto"/>
            <w:vAlign w:val="center"/>
          </w:tcPr>
          <w:p w14:paraId="3C3ADCC9"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3934D92C" w14:textId="77777777" w:rsidR="001B699C" w:rsidRDefault="001B699C" w:rsidP="00482472">
            <w:r w:rsidRPr="00EA49BD">
              <w:rPr>
                <w:rFonts w:hint="eastAsia"/>
              </w:rPr>
              <w:t>用户资料管理</w:t>
            </w:r>
          </w:p>
        </w:tc>
        <w:tc>
          <w:tcPr>
            <w:tcW w:w="1369" w:type="dxa"/>
            <w:shd w:val="clear" w:color="auto" w:fill="auto"/>
            <w:vAlign w:val="center"/>
          </w:tcPr>
          <w:p w14:paraId="3B7C31C5"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68E22AB" w14:textId="77777777" w:rsidR="001B699C" w:rsidRDefault="001B699C" w:rsidP="00482472">
            <w:r>
              <w:t>Low</w:t>
            </w:r>
          </w:p>
        </w:tc>
        <w:tc>
          <w:tcPr>
            <w:tcW w:w="1331" w:type="dxa"/>
            <w:shd w:val="clear" w:color="auto" w:fill="auto"/>
            <w:vAlign w:val="center"/>
          </w:tcPr>
          <w:p w14:paraId="35D4B444"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3C146CBF" w14:textId="77777777" w:rsidR="001B699C" w:rsidRPr="00EA49BD" w:rsidRDefault="001B699C" w:rsidP="00482472">
            <w:pPr>
              <w:rPr>
                <w:color w:val="92D050"/>
              </w:rPr>
            </w:pPr>
            <w:r w:rsidRPr="00EA49BD">
              <w:rPr>
                <w:rFonts w:hint="eastAsia"/>
                <w:color w:val="92D050"/>
              </w:rPr>
              <w:t>Low</w:t>
            </w:r>
          </w:p>
        </w:tc>
      </w:tr>
      <w:tr w:rsidR="001B699C" w14:paraId="3DCE20F8" w14:textId="77777777" w:rsidTr="00482472">
        <w:tc>
          <w:tcPr>
            <w:tcW w:w="1403" w:type="dxa"/>
            <w:shd w:val="clear" w:color="auto" w:fill="auto"/>
            <w:vAlign w:val="center"/>
          </w:tcPr>
          <w:p w14:paraId="719709A2"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4A597786" w14:textId="77777777" w:rsidR="001B699C" w:rsidRDefault="001B699C" w:rsidP="00482472">
            <w:r>
              <w:rPr>
                <w:rFonts w:hint="eastAsia"/>
              </w:rPr>
              <w:t>P</w:t>
            </w:r>
            <w:r>
              <w:t>roposed</w:t>
            </w:r>
          </w:p>
        </w:tc>
        <w:tc>
          <w:tcPr>
            <w:tcW w:w="1369" w:type="dxa"/>
            <w:shd w:val="clear" w:color="auto" w:fill="auto"/>
            <w:vAlign w:val="center"/>
          </w:tcPr>
          <w:p w14:paraId="654B2A44"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FA163B3" w14:textId="77777777" w:rsidR="001B699C" w:rsidRDefault="001B699C" w:rsidP="00482472">
            <w:r>
              <w:rPr>
                <w:rFonts w:hint="eastAsia"/>
              </w:rPr>
              <w:t>High</w:t>
            </w:r>
          </w:p>
        </w:tc>
        <w:tc>
          <w:tcPr>
            <w:tcW w:w="1331" w:type="dxa"/>
            <w:shd w:val="clear" w:color="auto" w:fill="auto"/>
            <w:vAlign w:val="center"/>
          </w:tcPr>
          <w:p w14:paraId="3D7A7A35"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1EAF153A" w14:textId="77777777" w:rsidR="001B699C" w:rsidRDefault="001B699C" w:rsidP="00482472">
            <w:r>
              <w:rPr>
                <w:rFonts w:hint="eastAsia"/>
              </w:rPr>
              <w:t>Function</w:t>
            </w:r>
            <w:r>
              <w:t>al</w:t>
            </w:r>
          </w:p>
        </w:tc>
      </w:tr>
      <w:tr w:rsidR="001B699C" w14:paraId="5907618C" w14:textId="77777777" w:rsidTr="00482472">
        <w:tc>
          <w:tcPr>
            <w:tcW w:w="1403" w:type="dxa"/>
            <w:shd w:val="clear" w:color="auto" w:fill="auto"/>
            <w:vAlign w:val="center"/>
          </w:tcPr>
          <w:p w14:paraId="27D3AE33"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ECEA7C6" w14:textId="77777777" w:rsidR="001B699C" w:rsidRDefault="00CC322B" w:rsidP="00482472">
            <w:r>
              <w:t>Include Passwords reset and some profile updates.</w:t>
            </w:r>
          </w:p>
        </w:tc>
      </w:tr>
    </w:tbl>
    <w:p w14:paraId="0B361333"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5F66DF3A" w14:textId="77777777" w:rsidTr="00482472">
        <w:tc>
          <w:tcPr>
            <w:tcW w:w="8522" w:type="dxa"/>
            <w:gridSpan w:val="6"/>
            <w:shd w:val="clear" w:color="auto" w:fill="auto"/>
            <w:vAlign w:val="center"/>
          </w:tcPr>
          <w:p w14:paraId="348B4F1D" w14:textId="77777777"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14:paraId="73243A95" w14:textId="77777777" w:rsidTr="00482472">
        <w:tc>
          <w:tcPr>
            <w:tcW w:w="1403" w:type="dxa"/>
            <w:shd w:val="clear" w:color="auto" w:fill="auto"/>
            <w:vAlign w:val="center"/>
          </w:tcPr>
          <w:p w14:paraId="088EB028"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65089A36" w14:textId="77777777" w:rsidR="001B699C" w:rsidRDefault="001B699C" w:rsidP="00482472">
            <w:r w:rsidRPr="00EA49BD">
              <w:rPr>
                <w:rFonts w:hint="eastAsia"/>
              </w:rPr>
              <w:t>用户项目管理</w:t>
            </w:r>
          </w:p>
        </w:tc>
        <w:tc>
          <w:tcPr>
            <w:tcW w:w="1369" w:type="dxa"/>
            <w:shd w:val="clear" w:color="auto" w:fill="auto"/>
            <w:vAlign w:val="center"/>
          </w:tcPr>
          <w:p w14:paraId="161105DA"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61A35D1" w14:textId="77777777" w:rsidR="001B699C" w:rsidRDefault="001B699C" w:rsidP="00482472">
            <w:r>
              <w:rPr>
                <w:rFonts w:hint="eastAsia"/>
              </w:rPr>
              <w:t>Medium</w:t>
            </w:r>
          </w:p>
        </w:tc>
        <w:tc>
          <w:tcPr>
            <w:tcW w:w="1331" w:type="dxa"/>
            <w:shd w:val="clear" w:color="auto" w:fill="auto"/>
            <w:vAlign w:val="center"/>
          </w:tcPr>
          <w:p w14:paraId="568F608D"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577E1F4" w14:textId="77777777" w:rsidR="001B699C" w:rsidRPr="00EA49BD" w:rsidRDefault="001B699C" w:rsidP="00482472">
            <w:pPr>
              <w:rPr>
                <w:color w:val="FF0000"/>
              </w:rPr>
            </w:pPr>
            <w:r w:rsidRPr="00EA49BD">
              <w:rPr>
                <w:rFonts w:hint="eastAsia"/>
                <w:color w:val="FF0000"/>
              </w:rPr>
              <w:t>High</w:t>
            </w:r>
          </w:p>
        </w:tc>
      </w:tr>
      <w:tr w:rsidR="001B699C" w14:paraId="5FE04BAF" w14:textId="77777777" w:rsidTr="00482472">
        <w:tc>
          <w:tcPr>
            <w:tcW w:w="1403" w:type="dxa"/>
            <w:shd w:val="clear" w:color="auto" w:fill="auto"/>
            <w:vAlign w:val="center"/>
          </w:tcPr>
          <w:p w14:paraId="4FE86A60"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245D5A5" w14:textId="77777777" w:rsidR="001B699C" w:rsidRDefault="001B699C" w:rsidP="00482472">
            <w:r>
              <w:rPr>
                <w:rFonts w:hint="eastAsia"/>
              </w:rPr>
              <w:t>P</w:t>
            </w:r>
            <w:r>
              <w:t>roposed</w:t>
            </w:r>
          </w:p>
        </w:tc>
        <w:tc>
          <w:tcPr>
            <w:tcW w:w="1369" w:type="dxa"/>
            <w:shd w:val="clear" w:color="auto" w:fill="auto"/>
            <w:vAlign w:val="center"/>
          </w:tcPr>
          <w:p w14:paraId="6C21DC94"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6A17F819" w14:textId="77777777" w:rsidR="001B699C" w:rsidRDefault="001B699C" w:rsidP="00482472">
            <w:r>
              <w:rPr>
                <w:rFonts w:hint="eastAsia"/>
              </w:rPr>
              <w:t>Medium</w:t>
            </w:r>
          </w:p>
        </w:tc>
        <w:tc>
          <w:tcPr>
            <w:tcW w:w="1331" w:type="dxa"/>
            <w:shd w:val="clear" w:color="auto" w:fill="auto"/>
            <w:vAlign w:val="center"/>
          </w:tcPr>
          <w:p w14:paraId="3495CB4C"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71A4F1E1" w14:textId="77777777" w:rsidR="001B699C" w:rsidRDefault="001B699C" w:rsidP="00482472">
            <w:r>
              <w:rPr>
                <w:rFonts w:hint="eastAsia"/>
              </w:rPr>
              <w:t>Function</w:t>
            </w:r>
            <w:r>
              <w:t>al</w:t>
            </w:r>
          </w:p>
        </w:tc>
      </w:tr>
      <w:tr w:rsidR="001B699C" w14:paraId="21287873" w14:textId="77777777" w:rsidTr="00482472">
        <w:tc>
          <w:tcPr>
            <w:tcW w:w="1403" w:type="dxa"/>
            <w:shd w:val="clear" w:color="auto" w:fill="auto"/>
            <w:vAlign w:val="center"/>
          </w:tcPr>
          <w:p w14:paraId="3AC457A9"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1963B521" w14:textId="77777777" w:rsidR="001B699C" w:rsidRDefault="00CC322B" w:rsidP="00482472">
            <w:r>
              <w:t>Users project management.</w:t>
            </w:r>
          </w:p>
        </w:tc>
      </w:tr>
    </w:tbl>
    <w:p w14:paraId="28A195DE"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2BA46497" w14:textId="77777777" w:rsidTr="00482472">
        <w:tc>
          <w:tcPr>
            <w:tcW w:w="8522" w:type="dxa"/>
            <w:gridSpan w:val="6"/>
            <w:shd w:val="clear" w:color="auto" w:fill="auto"/>
            <w:vAlign w:val="center"/>
          </w:tcPr>
          <w:p w14:paraId="59FF2111" w14:textId="77777777"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14:paraId="7A900852" w14:textId="77777777" w:rsidTr="00482472">
        <w:tc>
          <w:tcPr>
            <w:tcW w:w="1403" w:type="dxa"/>
            <w:shd w:val="clear" w:color="auto" w:fill="auto"/>
            <w:vAlign w:val="center"/>
          </w:tcPr>
          <w:p w14:paraId="5CB3BF68"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6C2EEB7" w14:textId="77777777" w:rsidR="001B699C" w:rsidRDefault="001B699C" w:rsidP="00482472">
            <w:r>
              <w:rPr>
                <w:rFonts w:hint="eastAsia"/>
              </w:rPr>
              <w:t>数据源接口</w:t>
            </w:r>
          </w:p>
        </w:tc>
        <w:tc>
          <w:tcPr>
            <w:tcW w:w="1369" w:type="dxa"/>
            <w:shd w:val="clear" w:color="auto" w:fill="auto"/>
            <w:vAlign w:val="center"/>
          </w:tcPr>
          <w:p w14:paraId="2F4CDEF0"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33116BCA" w14:textId="77777777" w:rsidR="001B699C" w:rsidRDefault="001B699C" w:rsidP="00482472">
            <w:r>
              <w:rPr>
                <w:rFonts w:hint="eastAsia"/>
              </w:rPr>
              <w:t>Medium</w:t>
            </w:r>
          </w:p>
        </w:tc>
        <w:tc>
          <w:tcPr>
            <w:tcW w:w="1331" w:type="dxa"/>
            <w:shd w:val="clear" w:color="auto" w:fill="auto"/>
            <w:vAlign w:val="center"/>
          </w:tcPr>
          <w:p w14:paraId="3E60EC9D"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276220C6" w14:textId="77777777" w:rsidR="001B699C" w:rsidRPr="00233C09" w:rsidRDefault="001B699C" w:rsidP="00482472">
            <w:pPr>
              <w:rPr>
                <w:color w:val="FF0000"/>
              </w:rPr>
            </w:pPr>
            <w:r w:rsidRPr="00233C09">
              <w:rPr>
                <w:rFonts w:hint="eastAsia"/>
                <w:color w:val="FF0000"/>
              </w:rPr>
              <w:t>High</w:t>
            </w:r>
          </w:p>
        </w:tc>
      </w:tr>
      <w:tr w:rsidR="001B699C" w14:paraId="54C50BF1" w14:textId="77777777" w:rsidTr="00482472">
        <w:tc>
          <w:tcPr>
            <w:tcW w:w="1403" w:type="dxa"/>
            <w:shd w:val="clear" w:color="auto" w:fill="auto"/>
            <w:vAlign w:val="center"/>
          </w:tcPr>
          <w:p w14:paraId="029C1B11"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39C71698" w14:textId="77777777" w:rsidR="001B699C" w:rsidRDefault="001B699C" w:rsidP="00482472">
            <w:r>
              <w:rPr>
                <w:rFonts w:hint="eastAsia"/>
              </w:rPr>
              <w:t>P</w:t>
            </w:r>
            <w:r>
              <w:t>roposed</w:t>
            </w:r>
          </w:p>
        </w:tc>
        <w:tc>
          <w:tcPr>
            <w:tcW w:w="1369" w:type="dxa"/>
            <w:shd w:val="clear" w:color="auto" w:fill="auto"/>
            <w:vAlign w:val="center"/>
          </w:tcPr>
          <w:p w14:paraId="25BAA0A3"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3B1486A" w14:textId="77777777" w:rsidR="001B699C" w:rsidRDefault="001B699C" w:rsidP="00482472">
            <w:r>
              <w:t>Medium</w:t>
            </w:r>
          </w:p>
        </w:tc>
        <w:tc>
          <w:tcPr>
            <w:tcW w:w="1331" w:type="dxa"/>
            <w:shd w:val="clear" w:color="auto" w:fill="auto"/>
            <w:vAlign w:val="center"/>
          </w:tcPr>
          <w:p w14:paraId="4333AAA7"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0269F96" w14:textId="77777777" w:rsidR="001B699C" w:rsidRDefault="001B699C" w:rsidP="00482472">
            <w:r>
              <w:rPr>
                <w:rFonts w:hint="eastAsia"/>
              </w:rPr>
              <w:t>Function</w:t>
            </w:r>
            <w:r>
              <w:t>al</w:t>
            </w:r>
          </w:p>
        </w:tc>
      </w:tr>
      <w:tr w:rsidR="001B699C" w14:paraId="3A007971" w14:textId="77777777" w:rsidTr="00482472">
        <w:tc>
          <w:tcPr>
            <w:tcW w:w="1403" w:type="dxa"/>
            <w:shd w:val="clear" w:color="auto" w:fill="auto"/>
            <w:vAlign w:val="center"/>
          </w:tcPr>
          <w:p w14:paraId="2667FD36"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E69C03A" w14:textId="77777777" w:rsidR="001B699C" w:rsidRDefault="00E10CE7" w:rsidP="00482472">
            <w:r>
              <w:t xml:space="preserve">The interface for reading the data </w:t>
            </w:r>
            <w:r w:rsidR="00F727BE">
              <w:t>to be processed.</w:t>
            </w:r>
          </w:p>
        </w:tc>
      </w:tr>
    </w:tbl>
    <w:p w14:paraId="3F3FAE01"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14:paraId="5CDE4811" w14:textId="77777777" w:rsidTr="00482472">
        <w:tc>
          <w:tcPr>
            <w:tcW w:w="8522" w:type="dxa"/>
            <w:gridSpan w:val="6"/>
            <w:shd w:val="clear" w:color="auto" w:fill="auto"/>
            <w:vAlign w:val="center"/>
          </w:tcPr>
          <w:p w14:paraId="090340EC" w14:textId="77777777"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14:paraId="155CB8A1" w14:textId="77777777" w:rsidTr="00482472">
        <w:tc>
          <w:tcPr>
            <w:tcW w:w="1403" w:type="dxa"/>
            <w:shd w:val="clear" w:color="auto" w:fill="auto"/>
            <w:vAlign w:val="center"/>
          </w:tcPr>
          <w:p w14:paraId="567FA611"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A12B79C" w14:textId="77777777" w:rsidR="001B699C" w:rsidRDefault="001B699C" w:rsidP="00482472">
            <w:r>
              <w:rPr>
                <w:rFonts w:hint="eastAsia"/>
              </w:rPr>
              <w:t>面向用户的安全</w:t>
            </w:r>
          </w:p>
        </w:tc>
        <w:tc>
          <w:tcPr>
            <w:tcW w:w="1369" w:type="dxa"/>
            <w:shd w:val="clear" w:color="auto" w:fill="auto"/>
            <w:vAlign w:val="center"/>
          </w:tcPr>
          <w:p w14:paraId="3B1AC8EB"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0D9AB2EB" w14:textId="77777777" w:rsidR="001B699C" w:rsidRDefault="001B699C" w:rsidP="00482472">
            <w:r>
              <w:rPr>
                <w:rFonts w:hint="eastAsia"/>
              </w:rPr>
              <w:t>Medium</w:t>
            </w:r>
          </w:p>
        </w:tc>
        <w:tc>
          <w:tcPr>
            <w:tcW w:w="1331" w:type="dxa"/>
            <w:shd w:val="clear" w:color="auto" w:fill="auto"/>
            <w:vAlign w:val="center"/>
          </w:tcPr>
          <w:p w14:paraId="02CEA928"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4D3C1775" w14:textId="77777777" w:rsidR="001B699C" w:rsidRPr="005B22B7" w:rsidRDefault="001B699C" w:rsidP="00482472">
            <w:pPr>
              <w:rPr>
                <w:color w:val="FF0000"/>
              </w:rPr>
            </w:pPr>
            <w:r w:rsidRPr="005B22B7">
              <w:rPr>
                <w:rFonts w:hint="eastAsia"/>
                <w:color w:val="FF0000"/>
              </w:rPr>
              <w:t>High</w:t>
            </w:r>
          </w:p>
        </w:tc>
      </w:tr>
      <w:tr w:rsidR="001B699C" w14:paraId="1E00BEF7" w14:textId="77777777" w:rsidTr="00482472">
        <w:tc>
          <w:tcPr>
            <w:tcW w:w="1403" w:type="dxa"/>
            <w:shd w:val="clear" w:color="auto" w:fill="auto"/>
            <w:vAlign w:val="center"/>
          </w:tcPr>
          <w:p w14:paraId="2123A9CB"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70359826" w14:textId="77777777" w:rsidR="001B699C" w:rsidRDefault="001B699C" w:rsidP="00482472">
            <w:r>
              <w:rPr>
                <w:rFonts w:hint="eastAsia"/>
              </w:rPr>
              <w:t>P</w:t>
            </w:r>
            <w:r>
              <w:t>roposed</w:t>
            </w:r>
          </w:p>
        </w:tc>
        <w:tc>
          <w:tcPr>
            <w:tcW w:w="1369" w:type="dxa"/>
            <w:shd w:val="clear" w:color="auto" w:fill="auto"/>
            <w:vAlign w:val="center"/>
          </w:tcPr>
          <w:p w14:paraId="531AEDFA"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B28798B" w14:textId="77777777" w:rsidR="001B699C" w:rsidRDefault="001B699C" w:rsidP="00482472">
            <w:r>
              <w:rPr>
                <w:rFonts w:hint="eastAsia"/>
              </w:rPr>
              <w:t>High</w:t>
            </w:r>
          </w:p>
        </w:tc>
        <w:tc>
          <w:tcPr>
            <w:tcW w:w="1331" w:type="dxa"/>
            <w:shd w:val="clear" w:color="auto" w:fill="auto"/>
            <w:vAlign w:val="center"/>
          </w:tcPr>
          <w:p w14:paraId="6ACBAEA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22F7F863" w14:textId="77777777" w:rsidR="001B699C" w:rsidRDefault="001B699C" w:rsidP="00482472">
            <w:r>
              <w:rPr>
                <w:rFonts w:hint="eastAsia"/>
              </w:rPr>
              <w:t>Non</w:t>
            </w:r>
            <w:r>
              <w:t>-</w:t>
            </w:r>
            <w:r>
              <w:rPr>
                <w:rFonts w:hint="eastAsia"/>
              </w:rPr>
              <w:t>Function</w:t>
            </w:r>
            <w:r>
              <w:t>al</w:t>
            </w:r>
          </w:p>
        </w:tc>
      </w:tr>
      <w:tr w:rsidR="001B699C" w14:paraId="59E71AB2" w14:textId="77777777" w:rsidTr="00482472">
        <w:tc>
          <w:tcPr>
            <w:tcW w:w="1403" w:type="dxa"/>
            <w:shd w:val="clear" w:color="auto" w:fill="auto"/>
            <w:vAlign w:val="center"/>
          </w:tcPr>
          <w:p w14:paraId="1DAACAC5"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C31B485" w14:textId="77777777" w:rsidR="001B699C" w:rsidRDefault="008307F3" w:rsidP="00482472">
            <w:r>
              <w:t>Information Protection</w:t>
            </w:r>
            <w:r w:rsidR="00E75D39">
              <w:t>.</w:t>
            </w:r>
          </w:p>
        </w:tc>
      </w:tr>
    </w:tbl>
    <w:p w14:paraId="11F80A57"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14:paraId="76B35922" w14:textId="77777777" w:rsidTr="00482472">
        <w:tc>
          <w:tcPr>
            <w:tcW w:w="8522" w:type="dxa"/>
            <w:gridSpan w:val="6"/>
            <w:shd w:val="clear" w:color="auto" w:fill="auto"/>
            <w:vAlign w:val="center"/>
          </w:tcPr>
          <w:p w14:paraId="73B15FC1" w14:textId="77777777"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14:paraId="12969C06" w14:textId="77777777" w:rsidTr="00482472">
        <w:tc>
          <w:tcPr>
            <w:tcW w:w="1403" w:type="dxa"/>
            <w:shd w:val="clear" w:color="auto" w:fill="auto"/>
            <w:vAlign w:val="center"/>
          </w:tcPr>
          <w:p w14:paraId="596F6E74"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2ED30C8" w14:textId="77777777" w:rsidR="001B699C" w:rsidRDefault="001B699C" w:rsidP="00482472">
            <w:r>
              <w:rPr>
                <w:rFonts w:hint="eastAsia"/>
              </w:rPr>
              <w:t>数据持久化</w:t>
            </w:r>
          </w:p>
        </w:tc>
        <w:tc>
          <w:tcPr>
            <w:tcW w:w="1369" w:type="dxa"/>
            <w:shd w:val="clear" w:color="auto" w:fill="auto"/>
            <w:vAlign w:val="center"/>
          </w:tcPr>
          <w:p w14:paraId="00753DEE"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CD57BB3" w14:textId="77777777" w:rsidR="001B699C" w:rsidRDefault="001B699C" w:rsidP="00482472">
            <w:r>
              <w:rPr>
                <w:rFonts w:hint="eastAsia"/>
              </w:rPr>
              <w:t>Medium</w:t>
            </w:r>
          </w:p>
        </w:tc>
        <w:tc>
          <w:tcPr>
            <w:tcW w:w="1331" w:type="dxa"/>
            <w:shd w:val="clear" w:color="auto" w:fill="auto"/>
            <w:vAlign w:val="center"/>
          </w:tcPr>
          <w:p w14:paraId="14F74A43"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6DE8AF36" w14:textId="77777777" w:rsidR="001B699C" w:rsidRPr="005B22B7" w:rsidRDefault="001B699C" w:rsidP="00482472">
            <w:pPr>
              <w:rPr>
                <w:color w:val="FF0000"/>
              </w:rPr>
            </w:pPr>
            <w:r w:rsidRPr="005B22B7">
              <w:rPr>
                <w:rFonts w:hint="eastAsia"/>
                <w:color w:val="FF0000"/>
              </w:rPr>
              <w:t>High</w:t>
            </w:r>
          </w:p>
        </w:tc>
      </w:tr>
      <w:tr w:rsidR="001B699C" w14:paraId="7EF57665" w14:textId="77777777" w:rsidTr="00482472">
        <w:tc>
          <w:tcPr>
            <w:tcW w:w="1403" w:type="dxa"/>
            <w:shd w:val="clear" w:color="auto" w:fill="auto"/>
            <w:vAlign w:val="center"/>
          </w:tcPr>
          <w:p w14:paraId="36EC558B"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39A744A" w14:textId="77777777" w:rsidR="001B699C" w:rsidRDefault="001B699C" w:rsidP="00482472">
            <w:r>
              <w:rPr>
                <w:rFonts w:hint="eastAsia"/>
              </w:rPr>
              <w:t>P</w:t>
            </w:r>
            <w:r>
              <w:t>roposed</w:t>
            </w:r>
          </w:p>
        </w:tc>
        <w:tc>
          <w:tcPr>
            <w:tcW w:w="1369" w:type="dxa"/>
            <w:shd w:val="clear" w:color="auto" w:fill="auto"/>
            <w:vAlign w:val="center"/>
          </w:tcPr>
          <w:p w14:paraId="776BF699"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3E042DF" w14:textId="77777777" w:rsidR="001B699C" w:rsidRDefault="001B699C" w:rsidP="00482472">
            <w:r>
              <w:rPr>
                <w:rFonts w:hint="eastAsia"/>
              </w:rPr>
              <w:t>High</w:t>
            </w:r>
          </w:p>
        </w:tc>
        <w:tc>
          <w:tcPr>
            <w:tcW w:w="1331" w:type="dxa"/>
            <w:shd w:val="clear" w:color="auto" w:fill="auto"/>
            <w:vAlign w:val="center"/>
          </w:tcPr>
          <w:p w14:paraId="4D721F15"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2E1F39B4" w14:textId="77777777" w:rsidR="001B699C" w:rsidRDefault="001B699C" w:rsidP="00482472">
            <w:r>
              <w:rPr>
                <w:rFonts w:hint="eastAsia"/>
              </w:rPr>
              <w:t>Non-Function</w:t>
            </w:r>
            <w:r>
              <w:t>al</w:t>
            </w:r>
          </w:p>
        </w:tc>
      </w:tr>
      <w:tr w:rsidR="001B699C" w14:paraId="1F156C7F" w14:textId="77777777" w:rsidTr="00482472">
        <w:tc>
          <w:tcPr>
            <w:tcW w:w="1403" w:type="dxa"/>
            <w:shd w:val="clear" w:color="auto" w:fill="auto"/>
            <w:vAlign w:val="center"/>
          </w:tcPr>
          <w:p w14:paraId="29CBEFE3"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0FBEA039" w14:textId="77777777" w:rsidR="001B699C" w:rsidRDefault="00E75D39" w:rsidP="00482472">
            <w:r>
              <w:t>Data Persistence.</w:t>
            </w:r>
          </w:p>
        </w:tc>
      </w:tr>
    </w:tbl>
    <w:p w14:paraId="13F00A0C" w14:textId="77777777" w:rsidR="001B699C" w:rsidRDefault="001B699C" w:rsidP="001B699C">
      <w:pPr>
        <w:spacing w:afterLines="50" w:after="156"/>
      </w:pPr>
    </w:p>
    <w:p w14:paraId="7ABE33E4"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14:paraId="510BCB9F" w14:textId="77777777" w:rsidTr="00482472">
        <w:tc>
          <w:tcPr>
            <w:tcW w:w="8522" w:type="dxa"/>
            <w:gridSpan w:val="6"/>
            <w:shd w:val="clear" w:color="auto" w:fill="auto"/>
            <w:vAlign w:val="center"/>
          </w:tcPr>
          <w:p w14:paraId="6DD9A13E" w14:textId="77777777"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14:paraId="03CDD5D3" w14:textId="77777777" w:rsidTr="00482472">
        <w:tc>
          <w:tcPr>
            <w:tcW w:w="1403" w:type="dxa"/>
            <w:shd w:val="clear" w:color="auto" w:fill="auto"/>
            <w:vAlign w:val="center"/>
          </w:tcPr>
          <w:p w14:paraId="4C8F7597"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369F1219" w14:textId="77777777" w:rsidR="001B699C" w:rsidRDefault="001B699C" w:rsidP="00482472">
            <w:r>
              <w:rPr>
                <w:rFonts w:hint="eastAsia"/>
              </w:rPr>
              <w:t>快速响应</w:t>
            </w:r>
          </w:p>
        </w:tc>
        <w:tc>
          <w:tcPr>
            <w:tcW w:w="1369" w:type="dxa"/>
            <w:shd w:val="clear" w:color="auto" w:fill="auto"/>
            <w:vAlign w:val="center"/>
          </w:tcPr>
          <w:p w14:paraId="0F8626AC"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88642F1" w14:textId="77777777" w:rsidR="001B699C" w:rsidRDefault="001B699C" w:rsidP="00482472">
            <w:r>
              <w:rPr>
                <w:rFonts w:hint="eastAsia"/>
              </w:rPr>
              <w:t>Medium</w:t>
            </w:r>
          </w:p>
        </w:tc>
        <w:tc>
          <w:tcPr>
            <w:tcW w:w="1331" w:type="dxa"/>
            <w:shd w:val="clear" w:color="auto" w:fill="auto"/>
            <w:vAlign w:val="center"/>
          </w:tcPr>
          <w:p w14:paraId="41C2E2B4"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6C7FF458" w14:textId="77777777" w:rsidR="001B699C" w:rsidRPr="005B22B7" w:rsidRDefault="001B699C" w:rsidP="00482472">
            <w:pPr>
              <w:rPr>
                <w:color w:val="FFC000"/>
              </w:rPr>
            </w:pPr>
            <w:r w:rsidRPr="005B22B7">
              <w:rPr>
                <w:rFonts w:hint="eastAsia"/>
                <w:color w:val="FFC000"/>
              </w:rPr>
              <w:t>Medium</w:t>
            </w:r>
          </w:p>
        </w:tc>
      </w:tr>
      <w:tr w:rsidR="001B699C" w14:paraId="420615AE" w14:textId="77777777" w:rsidTr="00482472">
        <w:tc>
          <w:tcPr>
            <w:tcW w:w="1403" w:type="dxa"/>
            <w:shd w:val="clear" w:color="auto" w:fill="auto"/>
            <w:vAlign w:val="center"/>
          </w:tcPr>
          <w:p w14:paraId="0A90AAE4"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6AF898E2" w14:textId="77777777" w:rsidR="001B699C" w:rsidRDefault="001B699C" w:rsidP="00482472">
            <w:r>
              <w:rPr>
                <w:rFonts w:hint="eastAsia"/>
              </w:rPr>
              <w:t>P</w:t>
            </w:r>
            <w:r>
              <w:t>roposed</w:t>
            </w:r>
          </w:p>
        </w:tc>
        <w:tc>
          <w:tcPr>
            <w:tcW w:w="1369" w:type="dxa"/>
            <w:shd w:val="clear" w:color="auto" w:fill="auto"/>
            <w:vAlign w:val="center"/>
          </w:tcPr>
          <w:p w14:paraId="5E0E0ECF"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5C5B0D04" w14:textId="77777777" w:rsidR="001B699C" w:rsidRDefault="001B699C" w:rsidP="00482472">
            <w:r>
              <w:t>Medium</w:t>
            </w:r>
          </w:p>
        </w:tc>
        <w:tc>
          <w:tcPr>
            <w:tcW w:w="1331" w:type="dxa"/>
            <w:shd w:val="clear" w:color="auto" w:fill="auto"/>
            <w:vAlign w:val="center"/>
          </w:tcPr>
          <w:p w14:paraId="2C0F28EC"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5CA1B0BC" w14:textId="77777777" w:rsidR="001B699C" w:rsidRDefault="001B699C" w:rsidP="00482472">
            <w:r>
              <w:t>Non-</w:t>
            </w:r>
            <w:r>
              <w:rPr>
                <w:rFonts w:hint="eastAsia"/>
              </w:rPr>
              <w:t>Function</w:t>
            </w:r>
            <w:r>
              <w:t>al</w:t>
            </w:r>
          </w:p>
        </w:tc>
      </w:tr>
      <w:tr w:rsidR="001B699C" w14:paraId="37EF47CD" w14:textId="77777777" w:rsidTr="00482472">
        <w:tc>
          <w:tcPr>
            <w:tcW w:w="1403" w:type="dxa"/>
            <w:shd w:val="clear" w:color="auto" w:fill="auto"/>
            <w:vAlign w:val="center"/>
          </w:tcPr>
          <w:p w14:paraId="7E7A97F0"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4023C953" w14:textId="77777777" w:rsidR="001B699C" w:rsidRDefault="009D558B" w:rsidP="00482472">
            <w:r>
              <w:t>Any operation should be responded within 3 seconds.</w:t>
            </w:r>
          </w:p>
        </w:tc>
      </w:tr>
    </w:tbl>
    <w:p w14:paraId="71A2445C" w14:textId="77777777"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14:paraId="2A4C232C" w14:textId="77777777" w:rsidTr="00482472">
        <w:tc>
          <w:tcPr>
            <w:tcW w:w="8522" w:type="dxa"/>
            <w:gridSpan w:val="6"/>
            <w:shd w:val="clear" w:color="auto" w:fill="auto"/>
            <w:vAlign w:val="center"/>
          </w:tcPr>
          <w:p w14:paraId="792562CC" w14:textId="77777777"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14:paraId="0178D782" w14:textId="77777777" w:rsidTr="00482472">
        <w:tc>
          <w:tcPr>
            <w:tcW w:w="1403" w:type="dxa"/>
            <w:shd w:val="clear" w:color="auto" w:fill="auto"/>
            <w:vAlign w:val="center"/>
          </w:tcPr>
          <w:p w14:paraId="45EE1A96"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5A7ED0E5" w14:textId="77777777" w:rsidR="001B699C" w:rsidRDefault="001B699C" w:rsidP="00482472">
            <w:r>
              <w:rPr>
                <w:rFonts w:hint="eastAsia"/>
              </w:rPr>
              <w:t>公共</w:t>
            </w:r>
            <w:r>
              <w:rPr>
                <w:rFonts w:hint="eastAsia"/>
              </w:rPr>
              <w:t>API</w:t>
            </w:r>
          </w:p>
        </w:tc>
        <w:tc>
          <w:tcPr>
            <w:tcW w:w="1369" w:type="dxa"/>
            <w:shd w:val="clear" w:color="auto" w:fill="auto"/>
            <w:vAlign w:val="center"/>
          </w:tcPr>
          <w:p w14:paraId="4E20CA51"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AFE5932" w14:textId="77777777" w:rsidR="001B699C" w:rsidRDefault="001B699C" w:rsidP="00482472">
            <w:r>
              <w:rPr>
                <w:rFonts w:hint="eastAsia"/>
              </w:rPr>
              <w:t>High</w:t>
            </w:r>
          </w:p>
        </w:tc>
        <w:tc>
          <w:tcPr>
            <w:tcW w:w="1331" w:type="dxa"/>
            <w:shd w:val="clear" w:color="auto" w:fill="auto"/>
            <w:vAlign w:val="center"/>
          </w:tcPr>
          <w:p w14:paraId="6AB0AFD9"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17570C20" w14:textId="77777777" w:rsidR="001B699C" w:rsidRPr="005B22B7" w:rsidRDefault="001B699C" w:rsidP="00482472">
            <w:pPr>
              <w:rPr>
                <w:color w:val="92D050"/>
              </w:rPr>
            </w:pPr>
            <w:r w:rsidRPr="005B22B7">
              <w:rPr>
                <w:rFonts w:hint="eastAsia"/>
                <w:color w:val="92D050"/>
              </w:rPr>
              <w:t>Low</w:t>
            </w:r>
          </w:p>
        </w:tc>
      </w:tr>
      <w:tr w:rsidR="001B699C" w14:paraId="07618236" w14:textId="77777777" w:rsidTr="00482472">
        <w:tc>
          <w:tcPr>
            <w:tcW w:w="1403" w:type="dxa"/>
            <w:shd w:val="clear" w:color="auto" w:fill="auto"/>
            <w:vAlign w:val="center"/>
          </w:tcPr>
          <w:p w14:paraId="13F04C54"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04ACEB8B" w14:textId="77777777" w:rsidR="001B699C" w:rsidRDefault="001B699C" w:rsidP="00482472">
            <w:r>
              <w:rPr>
                <w:rFonts w:hint="eastAsia"/>
              </w:rPr>
              <w:t>P</w:t>
            </w:r>
            <w:r>
              <w:t>roposed</w:t>
            </w:r>
          </w:p>
        </w:tc>
        <w:tc>
          <w:tcPr>
            <w:tcW w:w="1369" w:type="dxa"/>
            <w:shd w:val="clear" w:color="auto" w:fill="auto"/>
            <w:vAlign w:val="center"/>
          </w:tcPr>
          <w:p w14:paraId="78D4D4E0"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17F77F5D" w14:textId="77777777" w:rsidR="001B699C" w:rsidRDefault="001B699C" w:rsidP="00482472">
            <w:r>
              <w:rPr>
                <w:rFonts w:hint="eastAsia"/>
              </w:rPr>
              <w:t>High</w:t>
            </w:r>
          </w:p>
        </w:tc>
        <w:tc>
          <w:tcPr>
            <w:tcW w:w="1331" w:type="dxa"/>
            <w:shd w:val="clear" w:color="auto" w:fill="auto"/>
            <w:vAlign w:val="center"/>
          </w:tcPr>
          <w:p w14:paraId="0CDDD6E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589ED4D" w14:textId="77777777" w:rsidR="001B699C" w:rsidRDefault="001B699C" w:rsidP="00482472">
            <w:r>
              <w:rPr>
                <w:rFonts w:hint="eastAsia"/>
              </w:rPr>
              <w:t>Non</w:t>
            </w:r>
            <w:r>
              <w:t>-</w:t>
            </w:r>
            <w:r>
              <w:rPr>
                <w:rFonts w:hint="eastAsia"/>
              </w:rPr>
              <w:t>Function</w:t>
            </w:r>
            <w:r>
              <w:t>al</w:t>
            </w:r>
          </w:p>
        </w:tc>
      </w:tr>
      <w:tr w:rsidR="001B699C" w14:paraId="317DBA43" w14:textId="77777777" w:rsidTr="00482472">
        <w:tc>
          <w:tcPr>
            <w:tcW w:w="1403" w:type="dxa"/>
            <w:shd w:val="clear" w:color="auto" w:fill="auto"/>
            <w:vAlign w:val="center"/>
          </w:tcPr>
          <w:p w14:paraId="42CCFFEC"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4D82E450" w14:textId="77777777" w:rsidR="001B699C" w:rsidRDefault="009D558B" w:rsidP="00482472">
            <w:r>
              <w:t xml:space="preserve">Public API to be </w:t>
            </w:r>
            <w:r w:rsidR="004C4D29">
              <w:t xml:space="preserve">possibly </w:t>
            </w:r>
            <w:r>
              <w:t>used in other systems.</w:t>
            </w:r>
          </w:p>
        </w:tc>
      </w:tr>
    </w:tbl>
    <w:p w14:paraId="3F5F7714" w14:textId="77777777" w:rsidR="001B699C" w:rsidRDefault="001B699C" w:rsidP="001B699C"/>
    <w:p w14:paraId="4C6812D5" w14:textId="77777777" w:rsidR="001B699C" w:rsidRDefault="001B699C" w:rsidP="001B699C"/>
    <w:p w14:paraId="4FA743AE" w14:textId="77777777"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421A64AE" w14:textId="77777777" w:rsidTr="00482472">
        <w:tc>
          <w:tcPr>
            <w:tcW w:w="8522" w:type="dxa"/>
            <w:gridSpan w:val="6"/>
            <w:shd w:val="clear" w:color="auto" w:fill="auto"/>
            <w:vAlign w:val="center"/>
          </w:tcPr>
          <w:p w14:paraId="5EDC3CEE" w14:textId="77777777"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14:paraId="0F4EABDA" w14:textId="77777777" w:rsidTr="00482472">
        <w:tc>
          <w:tcPr>
            <w:tcW w:w="1403" w:type="dxa"/>
            <w:shd w:val="clear" w:color="auto" w:fill="auto"/>
            <w:vAlign w:val="center"/>
          </w:tcPr>
          <w:p w14:paraId="09954879"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3F09F497" w14:textId="77777777" w:rsidR="001B699C" w:rsidRDefault="001B699C" w:rsidP="00482472"/>
        </w:tc>
        <w:tc>
          <w:tcPr>
            <w:tcW w:w="1369" w:type="dxa"/>
            <w:shd w:val="clear" w:color="auto" w:fill="auto"/>
            <w:vAlign w:val="center"/>
          </w:tcPr>
          <w:p w14:paraId="7BF92C41"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123ACEE" w14:textId="77777777" w:rsidR="001B699C" w:rsidRDefault="001B699C" w:rsidP="00482472">
            <w:r>
              <w:rPr>
                <w:rFonts w:hint="eastAsia"/>
              </w:rPr>
              <w:t>Medium</w:t>
            </w:r>
          </w:p>
        </w:tc>
        <w:tc>
          <w:tcPr>
            <w:tcW w:w="1331" w:type="dxa"/>
            <w:shd w:val="clear" w:color="auto" w:fill="auto"/>
            <w:vAlign w:val="center"/>
          </w:tcPr>
          <w:p w14:paraId="70ADEEEA"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BB379A6" w14:textId="77777777" w:rsidR="001B699C" w:rsidRDefault="001B699C" w:rsidP="00482472"/>
        </w:tc>
      </w:tr>
      <w:tr w:rsidR="001B699C" w14:paraId="7C3F3DD2" w14:textId="77777777" w:rsidTr="00482472">
        <w:tc>
          <w:tcPr>
            <w:tcW w:w="1403" w:type="dxa"/>
            <w:shd w:val="clear" w:color="auto" w:fill="auto"/>
            <w:vAlign w:val="center"/>
          </w:tcPr>
          <w:p w14:paraId="582375CD"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636B2EBC" w14:textId="77777777" w:rsidR="001B699C" w:rsidRDefault="001B699C" w:rsidP="00482472">
            <w:r>
              <w:rPr>
                <w:rFonts w:hint="eastAsia"/>
              </w:rPr>
              <w:t>P</w:t>
            </w:r>
            <w:r>
              <w:t>roposed</w:t>
            </w:r>
          </w:p>
        </w:tc>
        <w:tc>
          <w:tcPr>
            <w:tcW w:w="1369" w:type="dxa"/>
            <w:shd w:val="clear" w:color="auto" w:fill="auto"/>
            <w:vAlign w:val="center"/>
          </w:tcPr>
          <w:p w14:paraId="21ECC667"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13842AAC" w14:textId="77777777" w:rsidR="001B699C" w:rsidRDefault="001B699C" w:rsidP="00482472"/>
        </w:tc>
        <w:tc>
          <w:tcPr>
            <w:tcW w:w="1331" w:type="dxa"/>
            <w:shd w:val="clear" w:color="auto" w:fill="auto"/>
            <w:vAlign w:val="center"/>
          </w:tcPr>
          <w:p w14:paraId="5065C660"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6B782C0F" w14:textId="77777777" w:rsidR="001B699C" w:rsidRDefault="001B699C" w:rsidP="00482472">
            <w:r>
              <w:rPr>
                <w:rFonts w:hint="eastAsia"/>
              </w:rPr>
              <w:t>Function</w:t>
            </w:r>
            <w:r>
              <w:t>al</w:t>
            </w:r>
          </w:p>
        </w:tc>
      </w:tr>
      <w:tr w:rsidR="001B699C" w14:paraId="0850D39E" w14:textId="77777777" w:rsidTr="00482472">
        <w:tc>
          <w:tcPr>
            <w:tcW w:w="1403" w:type="dxa"/>
            <w:shd w:val="clear" w:color="auto" w:fill="auto"/>
            <w:vAlign w:val="center"/>
          </w:tcPr>
          <w:p w14:paraId="2133A397"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5517ACE6" w14:textId="77777777" w:rsidR="001B699C" w:rsidRDefault="001B699C" w:rsidP="00482472"/>
        </w:tc>
      </w:tr>
    </w:tbl>
    <w:p w14:paraId="1FD302A2" w14:textId="77777777" w:rsidR="005344C5" w:rsidRDefault="008E6564" w:rsidP="001B699C">
      <w:pPr>
        <w:pStyle w:val="2"/>
      </w:pPr>
      <w:r>
        <w:rPr>
          <w:rFonts w:hint="eastAsia"/>
        </w:rPr>
        <w:t>用户界面</w:t>
      </w:r>
      <w:bookmarkEnd w:id="25"/>
    </w:p>
    <w:p w14:paraId="7D18B719" w14:textId="77777777" w:rsidR="00147240" w:rsidRDefault="0065136E" w:rsidP="0065136E">
      <w:pPr>
        <w:pStyle w:val="3"/>
      </w:pPr>
      <w:r>
        <w:rPr>
          <w:rFonts w:hint="eastAsia"/>
        </w:rPr>
        <w:t>界面层级结构</w:t>
      </w:r>
    </w:p>
    <w:p w14:paraId="38352767" w14:textId="77777777" w:rsidR="0065136E" w:rsidRDefault="00CA2B51" w:rsidP="0065136E">
      <w:pPr>
        <w:rPr>
          <w:noProof/>
        </w:rPr>
      </w:pPr>
      <w:r>
        <w:rPr>
          <w:noProof/>
        </w:rPr>
        <w:pict w14:anchorId="6E65DA2B">
          <v:shape id="_x0000_i1028" type="#_x0000_t75" style="width:415.5pt;height:101.25pt;visibility:visible;mso-wrap-style:square">
            <v:imagedata r:id="rId22" o:title=""/>
          </v:shape>
        </w:pict>
      </w:r>
    </w:p>
    <w:p w14:paraId="6A3574DB" w14:textId="77777777" w:rsidR="0065136E" w:rsidRDefault="0065136E" w:rsidP="0065136E">
      <w:pPr>
        <w:pStyle w:val="3"/>
      </w:pPr>
      <w:r>
        <w:rPr>
          <w:rFonts w:hint="eastAsia"/>
        </w:rPr>
        <w:lastRenderedPageBreak/>
        <w:t>主界面设计</w:t>
      </w:r>
    </w:p>
    <w:p w14:paraId="1FD0D89E" w14:textId="77777777" w:rsidR="0065136E" w:rsidRDefault="00CA2B51" w:rsidP="0065136E">
      <w:pPr>
        <w:rPr>
          <w:noProof/>
        </w:rPr>
      </w:pPr>
      <w:r>
        <w:rPr>
          <w:noProof/>
        </w:rPr>
        <w:pict w14:anchorId="546F9510">
          <v:shape id="_x0000_i1029" type="#_x0000_t75" style="width:415.5pt;height:223.5pt;visibility:visible;mso-wrap-style:square">
            <v:imagedata r:id="rId23" o:title=""/>
          </v:shape>
        </w:pict>
      </w:r>
    </w:p>
    <w:p w14:paraId="2A12DDD2" w14:textId="77777777" w:rsidR="003C0F46" w:rsidRDefault="003C0F46" w:rsidP="003C0F46">
      <w:pPr>
        <w:pStyle w:val="3"/>
      </w:pPr>
      <w:r>
        <w:rPr>
          <w:rFonts w:hint="eastAsia"/>
        </w:rPr>
        <w:t>项目界面</w:t>
      </w:r>
    </w:p>
    <w:p w14:paraId="30D49283" w14:textId="77777777" w:rsidR="003C0F46" w:rsidRPr="003C0F46" w:rsidRDefault="00CA2B51" w:rsidP="003C0F46">
      <w:r>
        <w:rPr>
          <w:noProof/>
        </w:rPr>
        <w:pict w14:anchorId="57B660F3">
          <v:shape id="_x0000_i1030" type="#_x0000_t75" style="width:415.5pt;height:232.5pt;visibility:visible;mso-wrap-style:square">
            <v:imagedata r:id="rId24" o:title=""/>
          </v:shape>
        </w:pict>
      </w:r>
    </w:p>
    <w:p w14:paraId="66058188" w14:textId="77777777" w:rsidR="003C0F46" w:rsidRPr="003C0F46" w:rsidRDefault="003C0F46" w:rsidP="003C0F46"/>
    <w:p w14:paraId="7C47255B" w14:textId="77777777" w:rsidR="00482472" w:rsidRPr="00482472" w:rsidRDefault="00482472" w:rsidP="00482472"/>
    <w:p w14:paraId="507103ED" w14:textId="77777777" w:rsidR="00EA1313" w:rsidRDefault="00EA1313" w:rsidP="00EA1313">
      <w:pPr>
        <w:pStyle w:val="1"/>
      </w:pPr>
      <w:r>
        <w:rPr>
          <w:rFonts w:hint="eastAsia"/>
        </w:rPr>
        <w:lastRenderedPageBreak/>
        <w:t>用例</w:t>
      </w:r>
    </w:p>
    <w:p w14:paraId="1AB07C48" w14:textId="77777777" w:rsidR="003C0F46" w:rsidRDefault="00593E16" w:rsidP="00593E16">
      <w:pPr>
        <w:pStyle w:val="2"/>
      </w:pPr>
      <w:r>
        <w:rPr>
          <w:rFonts w:hint="eastAsia"/>
        </w:rPr>
        <w:t>参与者</w:t>
      </w:r>
    </w:p>
    <w:p w14:paraId="7F9CA02F" w14:textId="77777777"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整个系统的管理；核心用户拥有初级用户的所有能力的同时，还能拥有系统提供的优先使用权，如进程的优先处理等。</w:t>
      </w:r>
    </w:p>
    <w:p w14:paraId="36BA1699" w14:textId="77777777" w:rsidR="00593E16" w:rsidRDefault="00CA2B51" w:rsidP="001F55BD">
      <w:pPr>
        <w:jc w:val="center"/>
        <w:rPr>
          <w:noProof/>
        </w:rPr>
      </w:pPr>
      <w:r>
        <w:rPr>
          <w:noProof/>
        </w:rPr>
        <w:pict w14:anchorId="0AB237D3">
          <v:shape id="_x0000_i1031" type="#_x0000_t75" style="width:4in;height:204pt;visibility:visible;mso-wrap-style:square">
            <v:imagedata r:id="rId25" o:title=""/>
          </v:shape>
        </w:pict>
      </w:r>
    </w:p>
    <w:p w14:paraId="1C01B83C" w14:textId="77777777" w:rsidR="00C141BC" w:rsidRPr="00593E16" w:rsidRDefault="001F55BD" w:rsidP="00E9472A">
      <w:pPr>
        <w:numPr>
          <w:ilvl w:val="0"/>
          <w:numId w:val="35"/>
        </w:numPr>
        <w:jc w:val="center"/>
      </w:pPr>
      <w:r>
        <w:rPr>
          <w:rFonts w:hint="eastAsia"/>
        </w:rPr>
        <w:t>参与者</w:t>
      </w:r>
    </w:p>
    <w:p w14:paraId="0905A8AC" w14:textId="77777777" w:rsidR="00593E16" w:rsidRDefault="00593E16" w:rsidP="0078122E">
      <w:pPr>
        <w:pStyle w:val="2"/>
      </w:pPr>
      <w:r>
        <w:rPr>
          <w:rFonts w:hint="eastAsia"/>
        </w:rPr>
        <w:t>主要用例</w:t>
      </w:r>
    </w:p>
    <w:p w14:paraId="39247DEA" w14:textId="77777777"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14:paraId="47FF5306" w14:textId="77777777" w:rsidR="00593E16" w:rsidRDefault="00CA2B51" w:rsidP="00593E16">
      <w:pPr>
        <w:rPr>
          <w:noProof/>
        </w:rPr>
      </w:pPr>
      <w:r>
        <w:rPr>
          <w:noProof/>
        </w:rPr>
        <w:lastRenderedPageBreak/>
        <w:pict w14:anchorId="7214628E">
          <v:shape id="_x0000_i1032" type="#_x0000_t75" style="width:415.5pt;height:456pt;visibility:visible;mso-wrap-style:square">
            <v:imagedata r:id="rId26" o:title=""/>
          </v:shape>
        </w:pict>
      </w:r>
    </w:p>
    <w:p w14:paraId="2920DEEE" w14:textId="77777777" w:rsidR="00E9472A" w:rsidRPr="00E9472A" w:rsidRDefault="00E9472A" w:rsidP="00E9472A">
      <w:pPr>
        <w:numPr>
          <w:ilvl w:val="0"/>
          <w:numId w:val="35"/>
        </w:numPr>
        <w:jc w:val="center"/>
        <w:rPr>
          <w:b/>
        </w:rPr>
      </w:pPr>
      <w:r>
        <w:rPr>
          <w:rFonts w:hint="eastAsia"/>
          <w:b/>
        </w:rPr>
        <w:t>主要用例</w:t>
      </w:r>
    </w:p>
    <w:p w14:paraId="6D150A74" w14:textId="77777777" w:rsidR="00CC7535" w:rsidRDefault="00CC7535" w:rsidP="00CC7535"/>
    <w:p w14:paraId="5B3EF49B" w14:textId="77777777" w:rsidR="009B6D27" w:rsidRPr="0096441E" w:rsidRDefault="009B6D27" w:rsidP="0096441E">
      <w:bookmarkStart w:id="26" w:name="_需求清单"/>
      <w:bookmarkEnd w:id="26"/>
    </w:p>
    <w:p w14:paraId="193AD0E0" w14:textId="77777777" w:rsidR="005344C5" w:rsidRDefault="005344C5" w:rsidP="004A3689">
      <w:pPr>
        <w:spacing w:afterLines="50" w:after="156"/>
      </w:pPr>
    </w:p>
    <w:p w14:paraId="006BF0CE" w14:textId="77777777" w:rsidR="00C54B74" w:rsidRDefault="00C54B74" w:rsidP="004A3689">
      <w:pPr>
        <w:spacing w:afterLines="50" w:after="156"/>
      </w:pPr>
    </w:p>
    <w:sectPr w:rsidR="00C54B74" w:rsidSect="00056BB1">
      <w:headerReference w:type="default" r:id="rId2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Ash Morgan" w:date="2017-11-01T09:40:00Z" w:initials="AM">
    <w:p w14:paraId="2240292D" w14:textId="77777777" w:rsidR="007F4967" w:rsidRDefault="007F4967">
      <w:pPr>
        <w:pStyle w:val="ac"/>
      </w:pPr>
      <w:r>
        <w:rPr>
          <w:rStyle w:val="ab"/>
        </w:rPr>
        <w:annotationRef/>
      </w:r>
      <w:r>
        <w:rPr>
          <w:rFonts w:hint="eastAsia"/>
        </w:rPr>
        <w:t>new</w:t>
      </w:r>
      <w:r>
        <w:t xml:space="preserve"> Add.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40292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6CEA5" w14:textId="77777777" w:rsidR="00F066EC" w:rsidRDefault="00F066EC">
      <w:r>
        <w:separator/>
      </w:r>
    </w:p>
  </w:endnote>
  <w:endnote w:type="continuationSeparator" w:id="0">
    <w:p w14:paraId="180DBE97" w14:textId="77777777" w:rsidR="00F066EC" w:rsidRDefault="00F06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1AC3C" w14:textId="77777777" w:rsidR="0078122E" w:rsidRDefault="0078122E" w:rsidP="008D6292">
    <w:pPr>
      <w:pStyle w:val="a5"/>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7F4967">
      <w:rPr>
        <w:noProof/>
      </w:rPr>
      <w:t>7</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7F4967">
      <w:rPr>
        <w:noProof/>
      </w:rPr>
      <w:t>15</w:t>
    </w:r>
    <w:r w:rsidRPr="006763E8">
      <w:rPr>
        <w:noProof/>
      </w:rPr>
      <w:fldChar w:fldCharType="end"/>
    </w:r>
    <w:r w:rsidRPr="00B57B03">
      <w:rPr>
        <w:sz w:val="24"/>
        <w:szCs w:val="24"/>
      </w:rPr>
      <w:t xml:space="preserve"> </w:t>
    </w:r>
    <w:r w:rsidRPr="00B57B03">
      <w:rPr>
        <w:rFonts w:hint="eastAsia"/>
      </w:rPr>
      <w:t>页</w:t>
    </w:r>
  </w:p>
  <w:p w14:paraId="25E9767B" w14:textId="77777777" w:rsidR="0078122E" w:rsidRDefault="0078122E">
    <w:pPr>
      <w:pStyle w:val="a5"/>
    </w:pPr>
  </w:p>
  <w:p w14:paraId="087309C1" w14:textId="77777777" w:rsidR="0078122E" w:rsidRDefault="0078122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DFE72" w14:textId="77777777" w:rsidR="00F066EC" w:rsidRDefault="00F066EC">
      <w:r>
        <w:separator/>
      </w:r>
    </w:p>
  </w:footnote>
  <w:footnote w:type="continuationSeparator" w:id="0">
    <w:p w14:paraId="4D182433" w14:textId="77777777" w:rsidR="00F066EC" w:rsidRDefault="00F066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225209" w14:textId="77777777" w:rsidR="0078122E" w:rsidRDefault="0078122E" w:rsidP="008D6292">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1855C" w14:textId="77777777" w:rsidR="0078122E" w:rsidRDefault="0078122E" w:rsidP="008D6292">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F3CD6" w14:textId="77777777" w:rsidR="0078122E" w:rsidRPr="008726CF" w:rsidRDefault="0078122E"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9E411" w14:textId="77777777" w:rsidR="0078122E" w:rsidRPr="008726CF" w:rsidRDefault="0078122E"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 Morgan">
    <w15:presenceInfo w15:providerId="Windows Live" w15:userId="18b47abe67df13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02DE4"/>
    <w:rsid w:val="00010A9F"/>
    <w:rsid w:val="0001569C"/>
    <w:rsid w:val="00022269"/>
    <w:rsid w:val="00056BB1"/>
    <w:rsid w:val="000735C2"/>
    <w:rsid w:val="00081B23"/>
    <w:rsid w:val="0008574A"/>
    <w:rsid w:val="0009140C"/>
    <w:rsid w:val="000D0DC1"/>
    <w:rsid w:val="00133066"/>
    <w:rsid w:val="00147240"/>
    <w:rsid w:val="001B699C"/>
    <w:rsid w:val="001E6351"/>
    <w:rsid w:val="001F55BD"/>
    <w:rsid w:val="001F59F5"/>
    <w:rsid w:val="00204251"/>
    <w:rsid w:val="00233C09"/>
    <w:rsid w:val="00242FBC"/>
    <w:rsid w:val="00246271"/>
    <w:rsid w:val="00260B13"/>
    <w:rsid w:val="00261385"/>
    <w:rsid w:val="002825AC"/>
    <w:rsid w:val="00291073"/>
    <w:rsid w:val="002E3B3F"/>
    <w:rsid w:val="002F7190"/>
    <w:rsid w:val="002F7D90"/>
    <w:rsid w:val="0031276B"/>
    <w:rsid w:val="00365BBD"/>
    <w:rsid w:val="00377C3E"/>
    <w:rsid w:val="00390458"/>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8122E"/>
    <w:rsid w:val="007A52B0"/>
    <w:rsid w:val="007F465A"/>
    <w:rsid w:val="007F4967"/>
    <w:rsid w:val="007F6C94"/>
    <w:rsid w:val="008307F3"/>
    <w:rsid w:val="008652B5"/>
    <w:rsid w:val="00867255"/>
    <w:rsid w:val="008726CF"/>
    <w:rsid w:val="008B34E0"/>
    <w:rsid w:val="008D5DD8"/>
    <w:rsid w:val="008D6292"/>
    <w:rsid w:val="008E6564"/>
    <w:rsid w:val="00901A93"/>
    <w:rsid w:val="00905201"/>
    <w:rsid w:val="00927F44"/>
    <w:rsid w:val="00944F46"/>
    <w:rsid w:val="009554BB"/>
    <w:rsid w:val="0096441E"/>
    <w:rsid w:val="00981EA9"/>
    <w:rsid w:val="009B06D3"/>
    <w:rsid w:val="009B6D27"/>
    <w:rsid w:val="009B6DAF"/>
    <w:rsid w:val="009D0607"/>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141BC"/>
    <w:rsid w:val="00C21BC7"/>
    <w:rsid w:val="00C54B74"/>
    <w:rsid w:val="00C74F8C"/>
    <w:rsid w:val="00CA2B51"/>
    <w:rsid w:val="00CC322B"/>
    <w:rsid w:val="00CC7535"/>
    <w:rsid w:val="00CE374D"/>
    <w:rsid w:val="00CF3823"/>
    <w:rsid w:val="00D37005"/>
    <w:rsid w:val="00D862C2"/>
    <w:rsid w:val="00DB3BBA"/>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066EC"/>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42725E"/>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Char"/>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Char"/>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Char"/>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Char"/>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link w:val="Char0"/>
    <w:uiPriority w:val="99"/>
    <w:pPr>
      <w:tabs>
        <w:tab w:val="center" w:pos="4153"/>
        <w:tab w:val="right" w:pos="8306"/>
      </w:tabs>
      <w:snapToGrid w:val="0"/>
    </w:pPr>
    <w:rPr>
      <w:sz w:val="18"/>
      <w:szCs w:val="18"/>
    </w:rPr>
  </w:style>
  <w:style w:type="paragraph" w:styleId="a6">
    <w:name w:val="Body Text"/>
    <w:basedOn w:val="a"/>
    <w:semiHidden/>
    <w:rPr>
      <w:color w:val="FF0000"/>
    </w:rPr>
  </w:style>
  <w:style w:type="paragraph" w:styleId="a7">
    <w:name w:val="Body Text Indent"/>
    <w:basedOn w:val="a"/>
    <w:semiHidden/>
    <w:pPr>
      <w:ind w:leftChars="372" w:left="781" w:firstLineChars="200" w:firstLine="420"/>
    </w:pPr>
  </w:style>
  <w:style w:type="character" w:styleId="a8">
    <w:name w:val="Placeholder Text"/>
    <w:uiPriority w:val="99"/>
    <w:semiHidden/>
    <w:rsid w:val="008726CF"/>
    <w:rPr>
      <w:color w:val="808080"/>
    </w:rPr>
  </w:style>
  <w:style w:type="character" w:customStyle="1" w:styleId="Char">
    <w:name w:val="页眉 Char"/>
    <w:link w:val="a4"/>
    <w:uiPriority w:val="99"/>
    <w:rsid w:val="008726CF"/>
    <w:rPr>
      <w:kern w:val="2"/>
      <w:sz w:val="18"/>
      <w:szCs w:val="18"/>
    </w:rPr>
  </w:style>
  <w:style w:type="character" w:customStyle="1" w:styleId="Char0">
    <w:name w:val="页脚 Char"/>
    <w:link w:val="a5"/>
    <w:uiPriority w:val="99"/>
    <w:rsid w:val="008726CF"/>
    <w:rPr>
      <w:kern w:val="2"/>
      <w:sz w:val="18"/>
      <w:szCs w:val="18"/>
    </w:rPr>
  </w:style>
  <w:style w:type="character" w:customStyle="1" w:styleId="4Char">
    <w:name w:val="标题 4 Char"/>
    <w:link w:val="4"/>
    <w:uiPriority w:val="9"/>
    <w:semiHidden/>
    <w:rsid w:val="00056BB1"/>
    <w:rPr>
      <w:rFonts w:ascii="等线 Light" w:eastAsia="等线 Light" w:hAnsi="等线 Light" w:cs="Times New Roman"/>
      <w:b/>
      <w:bCs/>
      <w:kern w:val="2"/>
      <w:sz w:val="28"/>
      <w:szCs w:val="28"/>
    </w:rPr>
  </w:style>
  <w:style w:type="character" w:customStyle="1" w:styleId="5Char">
    <w:name w:val="标题 5 Char"/>
    <w:link w:val="5"/>
    <w:uiPriority w:val="9"/>
    <w:semiHidden/>
    <w:rsid w:val="00056BB1"/>
    <w:rPr>
      <w:b/>
      <w:bCs/>
      <w:kern w:val="2"/>
      <w:sz w:val="28"/>
      <w:szCs w:val="28"/>
    </w:rPr>
  </w:style>
  <w:style w:type="character" w:customStyle="1" w:styleId="6Char">
    <w:name w:val="标题 6 Char"/>
    <w:link w:val="6"/>
    <w:uiPriority w:val="9"/>
    <w:semiHidden/>
    <w:rsid w:val="00056BB1"/>
    <w:rPr>
      <w:rFonts w:ascii="等线 Light" w:eastAsia="等线 Light" w:hAnsi="等线 Light" w:cs="Times New Roman"/>
      <w:b/>
      <w:bCs/>
      <w:kern w:val="2"/>
      <w:sz w:val="24"/>
      <w:szCs w:val="24"/>
    </w:rPr>
  </w:style>
  <w:style w:type="character" w:customStyle="1" w:styleId="7Char">
    <w:name w:val="标题 7 Char"/>
    <w:link w:val="7"/>
    <w:uiPriority w:val="9"/>
    <w:semiHidden/>
    <w:rsid w:val="00056BB1"/>
    <w:rPr>
      <w:b/>
      <w:bCs/>
      <w:kern w:val="2"/>
      <w:sz w:val="24"/>
      <w:szCs w:val="24"/>
    </w:rPr>
  </w:style>
  <w:style w:type="character" w:customStyle="1" w:styleId="8Char">
    <w:name w:val="标题 8 Char"/>
    <w:link w:val="8"/>
    <w:uiPriority w:val="9"/>
    <w:semiHidden/>
    <w:rsid w:val="00056BB1"/>
    <w:rPr>
      <w:rFonts w:ascii="等线 Light" w:eastAsia="等线 Light" w:hAnsi="等线 Light" w:cs="Times New Roman"/>
      <w:kern w:val="2"/>
      <w:sz w:val="24"/>
      <w:szCs w:val="24"/>
    </w:rPr>
  </w:style>
  <w:style w:type="character" w:customStyle="1" w:styleId="9Char">
    <w:name w:val="标题 9 Char"/>
    <w:link w:val="9"/>
    <w:uiPriority w:val="9"/>
    <w:semiHidden/>
    <w:rsid w:val="00056BB1"/>
    <w:rPr>
      <w:rFonts w:ascii="等线 Light" w:eastAsia="等线 Light" w:hAnsi="等线 Light" w:cs="Times New Roman"/>
      <w:kern w:val="2"/>
      <w:sz w:val="21"/>
      <w:szCs w:val="21"/>
    </w:rPr>
  </w:style>
  <w:style w:type="table" w:styleId="a9">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uiPriority w:val="99"/>
    <w:semiHidden/>
    <w:unhideWhenUsed/>
    <w:rsid w:val="00F33C9F"/>
    <w:rPr>
      <w:color w:val="808080"/>
      <w:shd w:val="clear" w:color="auto" w:fill="E6E6E6"/>
    </w:rPr>
  </w:style>
  <w:style w:type="character" w:styleId="aa">
    <w:name w:val="FollowedHyperlink"/>
    <w:uiPriority w:val="99"/>
    <w:semiHidden/>
    <w:unhideWhenUsed/>
    <w:rsid w:val="00246271"/>
    <w:rPr>
      <w:color w:val="954F72"/>
      <w:u w:val="single"/>
    </w:rPr>
  </w:style>
  <w:style w:type="character" w:styleId="ab">
    <w:name w:val="annotation reference"/>
    <w:uiPriority w:val="99"/>
    <w:semiHidden/>
    <w:unhideWhenUsed/>
    <w:rsid w:val="007F4967"/>
    <w:rPr>
      <w:sz w:val="21"/>
      <w:szCs w:val="21"/>
    </w:rPr>
  </w:style>
  <w:style w:type="paragraph" w:styleId="ac">
    <w:name w:val="annotation text"/>
    <w:basedOn w:val="a"/>
    <w:link w:val="Char1"/>
    <w:uiPriority w:val="99"/>
    <w:semiHidden/>
    <w:unhideWhenUsed/>
    <w:rsid w:val="007F4967"/>
  </w:style>
  <w:style w:type="character" w:customStyle="1" w:styleId="Char1">
    <w:name w:val="批注文字 Char"/>
    <w:link w:val="ac"/>
    <w:uiPriority w:val="99"/>
    <w:semiHidden/>
    <w:rsid w:val="007F4967"/>
    <w:rPr>
      <w:kern w:val="2"/>
      <w:sz w:val="24"/>
      <w:szCs w:val="24"/>
    </w:rPr>
  </w:style>
  <w:style w:type="paragraph" w:styleId="ad">
    <w:name w:val="annotation subject"/>
    <w:basedOn w:val="ac"/>
    <w:next w:val="ac"/>
    <w:link w:val="Char2"/>
    <w:uiPriority w:val="99"/>
    <w:semiHidden/>
    <w:unhideWhenUsed/>
    <w:rsid w:val="007F4967"/>
    <w:rPr>
      <w:b/>
      <w:bCs/>
    </w:rPr>
  </w:style>
  <w:style w:type="character" w:customStyle="1" w:styleId="Char2">
    <w:name w:val="批注主题 Char"/>
    <w:link w:val="ad"/>
    <w:uiPriority w:val="99"/>
    <w:semiHidden/>
    <w:rsid w:val="007F4967"/>
    <w:rPr>
      <w:b/>
      <w:bCs/>
      <w:kern w:val="2"/>
      <w:sz w:val="24"/>
      <w:szCs w:val="24"/>
    </w:rPr>
  </w:style>
  <w:style w:type="paragraph" w:styleId="ae">
    <w:name w:val="Balloon Text"/>
    <w:basedOn w:val="a"/>
    <w:link w:val="Char3"/>
    <w:uiPriority w:val="99"/>
    <w:semiHidden/>
    <w:unhideWhenUsed/>
    <w:rsid w:val="007F4967"/>
    <w:rPr>
      <w:sz w:val="18"/>
      <w:szCs w:val="18"/>
    </w:rPr>
  </w:style>
  <w:style w:type="character" w:customStyle="1" w:styleId="Char3">
    <w:name w:val="批注框文本 Char"/>
    <w:link w:val="ae"/>
    <w:uiPriority w:val="99"/>
    <w:semiHidden/>
    <w:rsid w:val="007F496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69917">
      <w:bodyDiv w:val="1"/>
      <w:marLeft w:val="0"/>
      <w:marRight w:val="0"/>
      <w:marTop w:val="0"/>
      <w:marBottom w:val="0"/>
      <w:divBdr>
        <w:top w:val="none" w:sz="0" w:space="0" w:color="auto"/>
        <w:left w:val="none" w:sz="0" w:space="0" w:color="auto"/>
        <w:bottom w:val="none" w:sz="0" w:space="0" w:color="auto"/>
        <w:right w:val="none" w:sz="0" w:space="0" w:color="auto"/>
      </w:divBdr>
    </w:div>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727530877">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comments" Target="comments.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4.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eader" Target="header1.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6AA91-6B32-4D54-9737-6D73AA344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1158</TotalTime>
  <Pages>18</Pages>
  <Words>1832</Words>
  <Characters>10447</Characters>
  <Application>Microsoft Office Word</Application>
  <DocSecurity>0</DocSecurity>
  <Lines>87</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12255</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Ash Morgan</cp:lastModifiedBy>
  <cp:revision>92</cp:revision>
  <cp:lastPrinted>2001-02-09T04:16:00Z</cp:lastPrinted>
  <dcterms:created xsi:type="dcterms:W3CDTF">2017-09-18T14:35:00Z</dcterms:created>
  <dcterms:modified xsi:type="dcterms:W3CDTF">2017-11-01T01:40:00Z</dcterms:modified>
  <cp:contentStatus>Revision Edition</cp:contentStatus>
</cp:coreProperties>
</file>